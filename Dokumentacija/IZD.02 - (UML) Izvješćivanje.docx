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66CC4309" w14:textId="59732150" w:rsidR="0042211F" w:rsidRDefault="00C35297" w:rsidP="0042211F">
      <w:pPr>
        <w:jc w:val="right"/>
        <w:rPr>
          <w:b/>
          <w:sz w:val="72"/>
        </w:rPr>
      </w:pPr>
      <w:r>
        <w:rPr>
          <w:b/>
          <w:sz w:val="72"/>
        </w:rPr>
        <w:t>&lt;naziv projekta&gt;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167A73E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&lt;izabrani naziv tima&gt;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4122AC5C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TIM-&lt;</w:t>
            </w:r>
            <w:proofErr w:type="spellStart"/>
            <w:r>
              <w:rPr>
                <w:b/>
                <w:sz w:val="28"/>
                <w:lang w:val="hr-HR"/>
              </w:rPr>
              <w:t>xy</w:t>
            </w:r>
            <w:proofErr w:type="spellEnd"/>
            <w:r>
              <w:rPr>
                <w:b/>
                <w:sz w:val="28"/>
                <w:lang w:val="hr-HR"/>
              </w:rPr>
              <w:t>&gt;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1B842EC3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632D59A3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004C81">
              <w:rPr>
                <w:b/>
                <w:noProof/>
                <w:sz w:val="28"/>
                <w:lang w:val="hr-HR"/>
              </w:rPr>
              <w:t>5.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3FC9D2F3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>
              <w:rPr>
                <w:b/>
                <w:sz w:val="28"/>
                <w:lang w:val="hr-HR"/>
              </w:rPr>
              <w:t>3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Heading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F92A7D" w:rsidRPr="000833BA" w14:paraId="78CBFFB1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NoSpacing"/>
            </w:pPr>
            <w:r>
              <w:t>Tag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NoSpacing"/>
            </w:pPr>
            <w:r w:rsidRPr="000833BA">
              <w:t>Opis</w:t>
            </w:r>
          </w:p>
        </w:tc>
      </w:tr>
      <w:tr w:rsidR="00F92A7D" w:rsidRPr="000833BA" w14:paraId="778EAF0B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158FBE21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7E4FB063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14249F6E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54EE1B42" w14:textId="77777777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NoSpacing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1E72AE77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86F6C5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8B5B5EB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E109D63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 w14:paraId="6263F7F4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9BDA5B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A7B4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728BA4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FA8EDE0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C42A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04DF0D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EDB0EB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C71F895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BAA7A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BEA67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59D57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28835F6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A4E22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745EA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0AAC0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A8684A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F06A4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A20E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3D021B" w14:textId="77777777" w:rsidR="0034722C" w:rsidRPr="000833BA" w:rsidRDefault="0034722C" w:rsidP="00B72A09">
            <w:pPr>
              <w:pStyle w:val="NoSpacing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Heading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yperlink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yperlink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yperlink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yperlink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yperlink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yperlink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yperlink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yperlink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yperlink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yperlink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yperlink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668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yperlink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Heading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Heading1"/>
      </w:pPr>
      <w:bookmarkStart w:id="3" w:name="_Toc129343595"/>
      <w:r>
        <w:t>Prvi tjedan</w:t>
      </w:r>
      <w:bookmarkEnd w:id="3"/>
    </w:p>
    <w:p w14:paraId="78B57FD8" w14:textId="77777777" w:rsidR="002C295F" w:rsidRDefault="002C295F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Heading1"/>
      </w:pPr>
      <w:bookmarkStart w:id="4" w:name="_Toc129343596"/>
      <w:r>
        <w:t>Drugi tjedan</w:t>
      </w:r>
      <w:bookmarkEnd w:id="4"/>
    </w:p>
    <w:p w14:paraId="792F08FB" w14:textId="77777777" w:rsidR="002C295F" w:rsidRDefault="002C295F" w:rsidP="00F9043E"/>
    <w:p w14:paraId="1C787F78" w14:textId="77777777" w:rsidR="00306342" w:rsidRDefault="00306342" w:rsidP="00F9043E"/>
    <w:p w14:paraId="55BEE2DA" w14:textId="77777777" w:rsidR="00306342" w:rsidRDefault="00306342" w:rsidP="00306342"/>
    <w:p w14:paraId="1711B13F" w14:textId="77777777" w:rsidR="00306342" w:rsidRDefault="00306342" w:rsidP="00306342">
      <w:pPr>
        <w:pStyle w:val="Heading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76A1935E" w14:textId="77777777" w:rsidR="00306342" w:rsidRDefault="00306342" w:rsidP="00306342"/>
    <w:p w14:paraId="2F9F800D" w14:textId="77777777" w:rsidR="00306342" w:rsidRDefault="00306342" w:rsidP="00306342"/>
    <w:p w14:paraId="150032CA" w14:textId="77777777" w:rsidR="00306342" w:rsidRDefault="00306342" w:rsidP="00306342"/>
    <w:p w14:paraId="43A92E79" w14:textId="77777777" w:rsidR="00306342" w:rsidRDefault="00306342" w:rsidP="00306342">
      <w:pPr>
        <w:pStyle w:val="Heading1"/>
      </w:pPr>
      <w:bookmarkStart w:id="6" w:name="_Toc129343598"/>
      <w:r>
        <w:t>Četvrti tjedan</w:t>
      </w:r>
      <w:bookmarkEnd w:id="6"/>
    </w:p>
    <w:p w14:paraId="4C68AF8C" w14:textId="77777777" w:rsidR="00306342" w:rsidRDefault="00306342" w:rsidP="00306342"/>
    <w:p w14:paraId="672374A9" w14:textId="77777777" w:rsidR="00306342" w:rsidRDefault="00306342" w:rsidP="00306342"/>
    <w:p w14:paraId="563F5953" w14:textId="77777777" w:rsidR="00306342" w:rsidRDefault="00306342" w:rsidP="00306342"/>
    <w:p w14:paraId="5752AE80" w14:textId="77777777" w:rsidR="00306342" w:rsidRDefault="00306342" w:rsidP="00306342">
      <w:pPr>
        <w:pStyle w:val="Heading1"/>
      </w:pPr>
      <w:bookmarkStart w:id="7" w:name="_Toc129343599"/>
      <w:r>
        <w:t>Peti tjedan</w:t>
      </w:r>
      <w:bookmarkEnd w:id="7"/>
    </w:p>
    <w:p w14:paraId="19FD4D2D" w14:textId="77777777" w:rsidR="00306342" w:rsidRDefault="00306342" w:rsidP="00306342"/>
    <w:p w14:paraId="258687AC" w14:textId="77777777" w:rsidR="00306342" w:rsidRDefault="00306342" w:rsidP="00306342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Heading1"/>
      </w:pPr>
      <w:bookmarkStart w:id="8" w:name="_Toc129343600"/>
      <w:r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Heading1"/>
      </w:pPr>
      <w:bookmarkStart w:id="9" w:name="_Toc129343601"/>
      <w:r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Heading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Heading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7F2F" w14:textId="77777777" w:rsidR="0006685C" w:rsidRDefault="0006685C" w:rsidP="00E9762A">
      <w:pPr>
        <w:spacing w:after="0" w:line="240" w:lineRule="auto"/>
      </w:pPr>
      <w:r>
        <w:separator/>
      </w:r>
    </w:p>
  </w:endnote>
  <w:endnote w:type="continuationSeparator" w:id="0">
    <w:p w14:paraId="4ED5D54F" w14:textId="77777777" w:rsidR="0006685C" w:rsidRDefault="0006685C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5F631A">
      <w:trPr>
        <w:trHeight w:val="269"/>
      </w:trPr>
      <w:tc>
        <w:tcPr>
          <w:tcW w:w="3117" w:type="dxa"/>
        </w:tcPr>
        <w:p w14:paraId="76EC4874" w14:textId="799C26EB" w:rsidR="0072389D" w:rsidRPr="005B0AFE" w:rsidRDefault="00893A30" w:rsidP="00FA1969">
          <w:r>
            <w:fldChar w:fldCharType="begin"/>
          </w:r>
          <w:r>
            <w:instrText xml:space="preserve"> TIME \@ "yyyy-MM-dd" </w:instrText>
          </w:r>
          <w:r>
            <w:fldChar w:fldCharType="separate"/>
          </w:r>
          <w:r w:rsidR="00004C81">
            <w:rPr>
              <w:noProof/>
            </w:rPr>
            <w:t>2024-03-05</w:t>
          </w:r>
          <w:r>
            <w:fldChar w:fldCharType="end"/>
          </w:r>
          <w:r w:rsidR="00344D25"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</w:p>
      </w:tc>
      <w:tc>
        <w:tcPr>
          <w:tcW w:w="3117" w:type="dxa"/>
        </w:tcPr>
        <w:p w14:paraId="61A48BEA" w14:textId="576ED8B4" w:rsidR="0072389D" w:rsidRDefault="00111651" w:rsidP="00C83EE9">
          <w:r>
            <w:rPr>
              <w:noProof/>
            </w:rPr>
            <w:t>TIM xy - Izvješćivanje</w:t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54B7" w14:textId="77777777" w:rsidR="0006685C" w:rsidRDefault="0006685C" w:rsidP="00E9762A">
      <w:pPr>
        <w:spacing w:after="0" w:line="240" w:lineRule="auto"/>
      </w:pPr>
      <w:r>
        <w:separator/>
      </w:r>
    </w:p>
  </w:footnote>
  <w:footnote w:type="continuationSeparator" w:id="0">
    <w:p w14:paraId="42E867AE" w14:textId="77777777" w:rsidR="0006685C" w:rsidRDefault="0006685C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69"/>
      <w:gridCol w:w="4403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4D3E1401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>TVZ O</w:t>
          </w:r>
          <w:r w:rsidR="00000DEF">
            <w:t>bjektno orijentirani razvoj programa</w:t>
          </w:r>
          <w:r w:rsidR="00642D70">
            <w:t xml:space="preserve"> </w:t>
          </w:r>
        </w:p>
      </w:tc>
      <w:tc>
        <w:tcPr>
          <w:tcW w:w="4501" w:type="dxa"/>
          <w:vAlign w:val="center"/>
        </w:tcPr>
        <w:p w14:paraId="27CB85CD" w14:textId="47EAE1F2" w:rsidR="00F14554" w:rsidRPr="00A82907" w:rsidRDefault="00000DEF" w:rsidP="00A82907">
          <w:pPr>
            <w:jc w:val="right"/>
          </w:pPr>
          <w:r>
            <w:t>Izvješćivanje</w:t>
          </w:r>
        </w:p>
      </w:tc>
    </w:tr>
  </w:tbl>
  <w:p w14:paraId="29B846B7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B176" w14:textId="7A2ABF0E" w:rsidR="00344D25" w:rsidRPr="008F2EF3" w:rsidRDefault="00004C81" w:rsidP="00805655">
    <w:pPr>
      <w:pStyle w:val="Header"/>
      <w:jc w:val="center"/>
    </w:pPr>
    <w:r w:rsidRPr="00004C81">
      <w:drawing>
        <wp:inline distT="0" distB="0" distL="0" distR="0" wp14:anchorId="54F06BCE" wp14:editId="5794D64A">
          <wp:extent cx="5760720" cy="974725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143EDB9E-78A7-4405-B89B-D9ECB9BFEF5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143EDB9E-78A7-4405-B89B-D9ECB9BFEF5C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DEF"/>
    <w:rsid w:val="000037D0"/>
    <w:rsid w:val="00004C81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6685C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651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96544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3A30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93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1881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Danko Ivošević (divosevic)</cp:lastModifiedBy>
  <cp:revision>46</cp:revision>
  <cp:lastPrinted>2008-05-05T13:41:00Z</cp:lastPrinted>
  <dcterms:created xsi:type="dcterms:W3CDTF">2014-09-07T23:37:00Z</dcterms:created>
  <dcterms:modified xsi:type="dcterms:W3CDTF">2024-03-05T08:47:00Z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