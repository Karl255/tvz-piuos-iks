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9328"/>
      </w:tblGrid>
      <w:tr w:rsidR="00344D25" w:rsidRPr="00E6179D" w14:paraId="2CF208D9" w14:textId="77777777" w:rsidTr="00FB6855"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8CF1F57" w14:textId="77777777" w:rsidR="00344D25" w:rsidRPr="00E6179D" w:rsidRDefault="00344D25" w:rsidP="00FB6855">
            <w:pPr>
              <w:pStyle w:val="Bezproreda"/>
              <w:snapToGrid w:val="0"/>
              <w:jc w:val="center"/>
              <w:rPr>
                <w:b/>
                <w:sz w:val="6"/>
                <w:szCs w:val="6"/>
              </w:rPr>
            </w:pPr>
          </w:p>
        </w:tc>
      </w:tr>
    </w:tbl>
    <w:p w14:paraId="5C4A482B" w14:textId="77777777" w:rsidR="007D439B" w:rsidRPr="000833BA" w:rsidRDefault="007D439B"/>
    <w:p w14:paraId="28BF8392" w14:textId="77777777" w:rsidR="0081030B" w:rsidRDefault="0081030B" w:rsidP="00A00453"/>
    <w:p w14:paraId="56274BBC" w14:textId="77777777" w:rsidR="00BD41F7" w:rsidRPr="00F30DFE" w:rsidRDefault="00666A60" w:rsidP="00BD41F7">
      <w:pPr>
        <w:jc w:val="right"/>
        <w:rPr>
          <w:b/>
          <w:sz w:val="36"/>
        </w:rPr>
      </w:pPr>
      <w:r>
        <w:rPr>
          <w:b/>
          <w:sz w:val="36"/>
        </w:rPr>
        <w:t>IZVJEŠĆA</w:t>
      </w:r>
    </w:p>
    <w:tbl>
      <w:tblPr>
        <w:tblW w:w="9252" w:type="dxa"/>
        <w:tblLook w:val="04A0" w:firstRow="1" w:lastRow="0" w:firstColumn="1" w:lastColumn="0" w:noHBand="0" w:noVBand="1"/>
      </w:tblPr>
      <w:tblGrid>
        <w:gridCol w:w="3510"/>
        <w:gridCol w:w="5742"/>
      </w:tblGrid>
      <w:tr w:rsidR="000157AD" w14:paraId="36EAEC5E" w14:textId="77777777" w:rsidTr="00F817F6">
        <w:trPr>
          <w:trHeight w:val="617"/>
          <w:hidden/>
        </w:trPr>
        <w:tc>
          <w:tcPr>
            <w:tcW w:w="3510" w:type="dxa"/>
            <w:vAlign w:val="center"/>
          </w:tcPr>
          <w:p w14:paraId="3C914104" w14:textId="77777777" w:rsidR="000157AD" w:rsidRPr="00B1034A" w:rsidRDefault="000157AD" w:rsidP="00FA1969">
            <w:pPr>
              <w:jc w:val="right"/>
              <w:rPr>
                <w:vanish/>
              </w:rPr>
            </w:pPr>
          </w:p>
        </w:tc>
        <w:tc>
          <w:tcPr>
            <w:tcW w:w="5742" w:type="dxa"/>
            <w:vAlign w:val="center"/>
          </w:tcPr>
          <w:p w14:paraId="2B780880" w14:textId="77777777" w:rsidR="008C57A9" w:rsidRDefault="00666A60" w:rsidP="006C206F">
            <w:pPr>
              <w:jc w:val="right"/>
            </w:pPr>
            <w:r>
              <w:t xml:space="preserve">Tjedno </w:t>
            </w:r>
            <w:r w:rsidR="007515C3">
              <w:t>izvješćivanje</w:t>
            </w:r>
          </w:p>
        </w:tc>
      </w:tr>
      <w:tr w:rsidR="000157AD" w14:paraId="71704A8D" w14:textId="77777777" w:rsidTr="00F817F6">
        <w:trPr>
          <w:trHeight w:val="617"/>
          <w:hidden/>
        </w:trPr>
        <w:tc>
          <w:tcPr>
            <w:tcW w:w="3510" w:type="dxa"/>
            <w:vAlign w:val="center"/>
          </w:tcPr>
          <w:p w14:paraId="6D7AB221" w14:textId="77777777" w:rsidR="000157AD" w:rsidRPr="00B1034A" w:rsidRDefault="000157AD" w:rsidP="003B0E62">
            <w:pPr>
              <w:jc w:val="right"/>
              <w:rPr>
                <w:vanish/>
              </w:rPr>
            </w:pPr>
          </w:p>
        </w:tc>
        <w:tc>
          <w:tcPr>
            <w:tcW w:w="5742" w:type="dxa"/>
            <w:vAlign w:val="center"/>
          </w:tcPr>
          <w:p w14:paraId="17108FFB" w14:textId="77777777" w:rsidR="000157AD" w:rsidRDefault="00666A60" w:rsidP="00306342">
            <w:pPr>
              <w:jc w:val="right"/>
            </w:pPr>
            <w:r>
              <w:t>IZ</w:t>
            </w:r>
            <w:r w:rsidR="00816EA8">
              <w:t>D.00.0</w:t>
            </w:r>
            <w:r w:rsidR="00306342">
              <w:t>1</w:t>
            </w:r>
          </w:p>
        </w:tc>
      </w:tr>
    </w:tbl>
    <w:p w14:paraId="7BE8F02A" w14:textId="77777777" w:rsidR="00BD41F7" w:rsidRDefault="00BD41F7" w:rsidP="00BD41F7">
      <w:pPr>
        <w:jc w:val="right"/>
      </w:pPr>
    </w:p>
    <w:p w14:paraId="32527FA8" w14:textId="77777777" w:rsidR="000157AD" w:rsidRPr="000833BA" w:rsidRDefault="000157AD" w:rsidP="00A00453"/>
    <w:p w14:paraId="3377CA27" w14:textId="045CF73D" w:rsidR="00F30DFE" w:rsidRPr="000F11DA" w:rsidRDefault="000F11DA" w:rsidP="000F11DA">
      <w:pPr>
        <w:jc w:val="right"/>
        <w:rPr>
          <w:b/>
          <w:sz w:val="72"/>
        </w:rPr>
      </w:pPr>
      <w:proofErr w:type="spellStart"/>
      <w:r>
        <w:rPr>
          <w:b/>
          <w:sz w:val="72"/>
        </w:rPr>
        <w:t>Iks</w:t>
      </w:r>
      <w:proofErr w:type="spellEnd"/>
    </w:p>
    <w:tbl>
      <w:tblPr>
        <w:tblpPr w:leftFromText="180" w:rightFromText="180" w:vertAnchor="text" w:horzAnchor="margin" w:tblpY="1612"/>
        <w:tblW w:w="9214" w:type="dxa"/>
        <w:tblLayout w:type="fixed"/>
        <w:tblLook w:val="0000" w:firstRow="0" w:lastRow="0" w:firstColumn="0" w:lastColumn="0" w:noHBand="0" w:noVBand="0"/>
      </w:tblPr>
      <w:tblGrid>
        <w:gridCol w:w="4111"/>
        <w:gridCol w:w="5103"/>
      </w:tblGrid>
      <w:tr w:rsidR="00F14554" w:rsidRPr="000833BA" w14:paraId="7B6F4252" w14:textId="77777777" w:rsidTr="00772981">
        <w:tc>
          <w:tcPr>
            <w:tcW w:w="4111" w:type="dxa"/>
          </w:tcPr>
          <w:p w14:paraId="159300E7" w14:textId="77777777" w:rsidR="00F14554" w:rsidRPr="000833BA" w:rsidRDefault="00F14554" w:rsidP="00772981">
            <w:pPr>
              <w:jc w:val="right"/>
            </w:pPr>
            <w:r w:rsidRPr="000833BA">
              <w:t>Oznaka projekta</w:t>
            </w:r>
          </w:p>
        </w:tc>
        <w:tc>
          <w:tcPr>
            <w:tcW w:w="5103" w:type="dxa"/>
          </w:tcPr>
          <w:p w14:paraId="43966360" w14:textId="77777777" w:rsidR="00F14554" w:rsidRPr="000833BA" w:rsidRDefault="00F14554" w:rsidP="007F07FF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 w:rsidRPr="000833BA">
              <w:rPr>
                <w:b/>
                <w:sz w:val="28"/>
                <w:lang w:val="hr-HR"/>
              </w:rPr>
              <w:t>PROJEKT</w:t>
            </w:r>
            <w:r w:rsidR="007F07FF">
              <w:rPr>
                <w:b/>
                <w:sz w:val="28"/>
                <w:lang w:val="hr-HR"/>
              </w:rPr>
              <w:t xml:space="preserve"> </w:t>
            </w:r>
            <w:r w:rsidR="0042211F">
              <w:rPr>
                <w:b/>
                <w:sz w:val="28"/>
                <w:lang w:val="hr-HR"/>
              </w:rPr>
              <w:t>PIS</w:t>
            </w:r>
            <w:r w:rsidR="007F07FF">
              <w:rPr>
                <w:b/>
                <w:sz w:val="28"/>
                <w:lang w:val="hr-HR"/>
              </w:rPr>
              <w:t>01</w:t>
            </w:r>
          </w:p>
        </w:tc>
      </w:tr>
      <w:tr w:rsidR="00F14554" w:rsidRPr="000833BA" w14:paraId="56B92DA9" w14:textId="77777777" w:rsidTr="00772981">
        <w:tc>
          <w:tcPr>
            <w:tcW w:w="4111" w:type="dxa"/>
          </w:tcPr>
          <w:p w14:paraId="76504BEE" w14:textId="77777777" w:rsidR="00F14554" w:rsidRPr="000833BA" w:rsidRDefault="00F14554" w:rsidP="00772981">
            <w:pPr>
              <w:jc w:val="right"/>
            </w:pPr>
            <w:r w:rsidRPr="000833BA">
              <w:t xml:space="preserve"> Nositelj projekta</w:t>
            </w:r>
          </w:p>
        </w:tc>
        <w:tc>
          <w:tcPr>
            <w:tcW w:w="5103" w:type="dxa"/>
          </w:tcPr>
          <w:p w14:paraId="017DEB51" w14:textId="77777777" w:rsidR="00F14554" w:rsidRPr="000833BA" w:rsidRDefault="000974A0" w:rsidP="00772981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TVZ</w:t>
            </w:r>
          </w:p>
        </w:tc>
      </w:tr>
      <w:tr w:rsidR="00816EA8" w:rsidRPr="000833BA" w14:paraId="123A1706" w14:textId="77777777" w:rsidTr="00772981">
        <w:tc>
          <w:tcPr>
            <w:tcW w:w="4111" w:type="dxa"/>
          </w:tcPr>
          <w:p w14:paraId="19197ED2" w14:textId="77777777" w:rsidR="00816EA8" w:rsidRPr="000833BA" w:rsidRDefault="00816EA8" w:rsidP="00772981">
            <w:pPr>
              <w:jc w:val="right"/>
            </w:pPr>
            <w:r>
              <w:t>Suradnici</w:t>
            </w:r>
          </w:p>
        </w:tc>
        <w:tc>
          <w:tcPr>
            <w:tcW w:w="5103" w:type="dxa"/>
          </w:tcPr>
          <w:p w14:paraId="0222F5BD" w14:textId="77777777" w:rsidR="00816EA8" w:rsidRDefault="006C206F" w:rsidP="00772981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Nastavnici, studenti</w:t>
            </w:r>
          </w:p>
        </w:tc>
      </w:tr>
      <w:tr w:rsidR="00F14554" w:rsidRPr="000833BA" w14:paraId="4B609A91" w14:textId="77777777" w:rsidTr="00772981">
        <w:tc>
          <w:tcPr>
            <w:tcW w:w="4111" w:type="dxa"/>
          </w:tcPr>
          <w:p w14:paraId="5991FFF9" w14:textId="77777777" w:rsidR="00F14554" w:rsidRPr="000833BA" w:rsidRDefault="00F14554" w:rsidP="00772981">
            <w:pPr>
              <w:jc w:val="right"/>
            </w:pPr>
            <w:r w:rsidRPr="000833BA">
              <w:t xml:space="preserve"> Korisnik projekta</w:t>
            </w:r>
          </w:p>
        </w:tc>
        <w:tc>
          <w:tcPr>
            <w:tcW w:w="5103" w:type="dxa"/>
          </w:tcPr>
          <w:p w14:paraId="5115C62D" w14:textId="77777777" w:rsidR="00F14554" w:rsidRPr="000833BA" w:rsidRDefault="006C206F" w:rsidP="007F07FF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Referada</w:t>
            </w:r>
            <w:r w:rsidR="007F07FF">
              <w:rPr>
                <w:b/>
                <w:sz w:val="28"/>
                <w:lang w:val="hr-HR"/>
              </w:rPr>
              <w:t>, Studenti, Uprava, Nastavnici</w:t>
            </w:r>
          </w:p>
        </w:tc>
      </w:tr>
      <w:tr w:rsidR="00F14554" w:rsidRPr="000833BA" w14:paraId="128A91B1" w14:textId="77777777" w:rsidTr="00772981">
        <w:tc>
          <w:tcPr>
            <w:tcW w:w="4111" w:type="dxa"/>
          </w:tcPr>
          <w:p w14:paraId="54168DEF" w14:textId="77777777" w:rsidR="00F14554" w:rsidRPr="000833BA" w:rsidRDefault="00F14554" w:rsidP="00772981">
            <w:pPr>
              <w:jc w:val="right"/>
            </w:pPr>
            <w:r w:rsidRPr="000833BA">
              <w:t>Datum dokumenta</w:t>
            </w:r>
          </w:p>
        </w:tc>
        <w:tc>
          <w:tcPr>
            <w:tcW w:w="5103" w:type="dxa"/>
          </w:tcPr>
          <w:p w14:paraId="004FDAD3" w14:textId="4765B4C8" w:rsidR="00F14554" w:rsidRPr="000833BA" w:rsidRDefault="00D35121" w:rsidP="006C206F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11</w:t>
            </w:r>
            <w:r w:rsidR="000974A0">
              <w:rPr>
                <w:b/>
                <w:sz w:val="28"/>
                <w:lang w:val="hr-HR"/>
              </w:rPr>
              <w:t>.</w:t>
            </w:r>
            <w:r>
              <w:rPr>
                <w:b/>
                <w:sz w:val="28"/>
                <w:lang w:val="hr-HR"/>
              </w:rPr>
              <w:t>03</w:t>
            </w:r>
            <w:r w:rsidR="000974A0">
              <w:rPr>
                <w:b/>
                <w:sz w:val="28"/>
                <w:lang w:val="hr-HR"/>
              </w:rPr>
              <w:t>.20</w:t>
            </w:r>
            <w:r w:rsidR="00587725">
              <w:rPr>
                <w:b/>
                <w:sz w:val="28"/>
                <w:lang w:val="hr-HR"/>
              </w:rPr>
              <w:t>2</w:t>
            </w:r>
            <w:r w:rsidR="006C206F">
              <w:rPr>
                <w:b/>
                <w:sz w:val="28"/>
                <w:lang w:val="hr-HR"/>
              </w:rPr>
              <w:t>5</w:t>
            </w:r>
            <w:r w:rsidR="000974A0">
              <w:rPr>
                <w:b/>
                <w:sz w:val="28"/>
                <w:lang w:val="hr-HR"/>
              </w:rPr>
              <w:t>.</w:t>
            </w:r>
          </w:p>
        </w:tc>
      </w:tr>
      <w:tr w:rsidR="00F14554" w:rsidRPr="000833BA" w14:paraId="346A7C2B" w14:textId="77777777" w:rsidTr="00772981">
        <w:tc>
          <w:tcPr>
            <w:tcW w:w="4111" w:type="dxa"/>
          </w:tcPr>
          <w:p w14:paraId="69040040" w14:textId="77777777" w:rsidR="00F14554" w:rsidRPr="000833BA" w:rsidRDefault="00F14554" w:rsidP="00772981">
            <w:pPr>
              <w:jc w:val="right"/>
            </w:pPr>
            <w:r w:rsidRPr="000833BA">
              <w:t>Tekuća inačica</w:t>
            </w:r>
          </w:p>
        </w:tc>
        <w:tc>
          <w:tcPr>
            <w:tcW w:w="5103" w:type="dxa"/>
          </w:tcPr>
          <w:p w14:paraId="598A945C" w14:textId="77777777" w:rsidR="00F14554" w:rsidRPr="000833BA" w:rsidRDefault="00F14554" w:rsidP="00772981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 w:rsidRPr="000833BA">
              <w:rPr>
                <w:b/>
                <w:sz w:val="28"/>
                <w:lang w:val="hr-HR"/>
              </w:rPr>
              <w:t>0.1</w:t>
            </w:r>
          </w:p>
        </w:tc>
      </w:tr>
    </w:tbl>
    <w:p w14:paraId="742A42ED" w14:textId="77777777" w:rsidR="00F14554" w:rsidRDefault="00F14554" w:rsidP="00F14554">
      <w:pPr>
        <w:rPr>
          <w:b/>
          <w:sz w:val="24"/>
        </w:rPr>
      </w:pPr>
    </w:p>
    <w:p w14:paraId="14567EFA" w14:textId="77777777" w:rsidR="00F14554" w:rsidRDefault="00F14554" w:rsidP="00F14554">
      <w:pPr>
        <w:rPr>
          <w:b/>
          <w:sz w:val="24"/>
        </w:rPr>
      </w:pPr>
    </w:p>
    <w:p w14:paraId="5552007B" w14:textId="77777777" w:rsidR="007118E9" w:rsidRPr="00100F3B" w:rsidRDefault="00F14554" w:rsidP="00F14554">
      <w:pPr>
        <w:rPr>
          <w:b/>
          <w:sz w:val="24"/>
        </w:rPr>
      </w:pPr>
      <w:r>
        <w:rPr>
          <w:b/>
          <w:sz w:val="24"/>
        </w:rPr>
        <w:br w:type="page"/>
      </w:r>
    </w:p>
    <w:p w14:paraId="45E94959" w14:textId="77777777" w:rsidR="0022368D" w:rsidRPr="000833BA" w:rsidRDefault="00E94E6F" w:rsidP="0019431F">
      <w:pPr>
        <w:pStyle w:val="Naslov1"/>
      </w:pPr>
      <w:bookmarkStart w:id="0" w:name="_Toc413018534"/>
      <w:r w:rsidRPr="000833BA">
        <w:lastRenderedPageBreak/>
        <w:t>Nadzor dokumenta</w:t>
      </w:r>
      <w:bookmarkEnd w:id="0"/>
    </w:p>
    <w:p w14:paraId="21AFACEE" w14:textId="77777777" w:rsidR="0022368D" w:rsidRPr="000833BA" w:rsidRDefault="0022368D" w:rsidP="000713DC"/>
    <w:p w14:paraId="6B89F8E1" w14:textId="77777777" w:rsidR="0019431F" w:rsidRPr="000833BA" w:rsidRDefault="0022368D" w:rsidP="0019431F">
      <w:pPr>
        <w:rPr>
          <w:b/>
        </w:rPr>
      </w:pPr>
      <w:r w:rsidRPr="000833BA">
        <w:rPr>
          <w:b/>
          <w:sz w:val="32"/>
        </w:rPr>
        <w:t>Promjene dokumenta</w:t>
      </w:r>
    </w:p>
    <w:tbl>
      <w:tblPr>
        <w:tblW w:w="102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1704"/>
        <w:gridCol w:w="1110"/>
        <w:gridCol w:w="874"/>
        <w:gridCol w:w="1418"/>
        <w:gridCol w:w="4334"/>
      </w:tblGrid>
      <w:tr w:rsidR="001D6F63" w:rsidRPr="000833BA" w14:paraId="3E2727D8" w14:textId="77777777" w:rsidTr="290F9C38">
        <w:trPr>
          <w:trHeight w:val="230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271DC873" w14:textId="77777777" w:rsidR="001D6F63" w:rsidRPr="000833BA" w:rsidRDefault="001D6F63" w:rsidP="000F6B79">
            <w:pPr>
              <w:pStyle w:val="Bezproreda"/>
            </w:pPr>
            <w:r w:rsidRPr="000833BA">
              <w:t>Inačica</w:t>
            </w:r>
          </w:p>
        </w:tc>
        <w:tc>
          <w:tcPr>
            <w:tcW w:w="17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3C9FAF3B" w14:textId="77777777" w:rsidR="001D6F63" w:rsidRPr="000833BA" w:rsidRDefault="001D6F63" w:rsidP="000F6B79">
            <w:pPr>
              <w:pStyle w:val="Bezproreda"/>
            </w:pPr>
            <w:r w:rsidRPr="000833BA">
              <w:t>Autor</w:t>
            </w:r>
          </w:p>
        </w:tc>
        <w:tc>
          <w:tcPr>
            <w:tcW w:w="11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05728918" w14:textId="77777777" w:rsidR="001D6F63" w:rsidRDefault="001D6F63" w:rsidP="000F6B79">
            <w:pPr>
              <w:pStyle w:val="Bezproreda"/>
            </w:pPr>
          </w:p>
        </w:tc>
        <w:tc>
          <w:tcPr>
            <w:tcW w:w="8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551240E6" w14:textId="413ABD07" w:rsidR="001D6F63" w:rsidRPr="000833BA" w:rsidRDefault="001D6F63" w:rsidP="000F6B79">
            <w:pPr>
              <w:pStyle w:val="Bezproreda"/>
            </w:pPr>
            <w:r>
              <w:t>Tag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3850A8EC" w14:textId="77777777" w:rsidR="001D6F63" w:rsidRPr="000833BA" w:rsidRDefault="001D6F63" w:rsidP="000F6B79">
            <w:pPr>
              <w:pStyle w:val="Bezproreda"/>
              <w:rPr>
                <w:sz w:val="18"/>
                <w:szCs w:val="18"/>
              </w:rPr>
            </w:pPr>
            <w:r w:rsidRPr="000833BA">
              <w:t>Datum</w:t>
            </w:r>
          </w:p>
        </w:tc>
        <w:tc>
          <w:tcPr>
            <w:tcW w:w="43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096D38C2" w14:textId="77777777" w:rsidR="001D6F63" w:rsidRPr="000833BA" w:rsidRDefault="001D6F63" w:rsidP="000F6B79">
            <w:pPr>
              <w:pStyle w:val="Bezproreda"/>
            </w:pPr>
            <w:r w:rsidRPr="000833BA">
              <w:t>Opis</w:t>
            </w:r>
          </w:p>
        </w:tc>
      </w:tr>
      <w:tr w:rsidR="001D6F63" w:rsidRPr="000833BA" w14:paraId="6E07E36C" w14:textId="77777777" w:rsidTr="290F9C38">
        <w:trPr>
          <w:trHeight w:val="230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F305A3D" w14:textId="7AE2EF77" w:rsidR="001D6F63" w:rsidRPr="000833BA" w:rsidRDefault="00FD5638" w:rsidP="000F6B79">
            <w:pPr>
              <w:pStyle w:val="Bezproreda"/>
            </w:pPr>
            <w:r>
              <w:t>0.1</w:t>
            </w:r>
          </w:p>
        </w:tc>
        <w:tc>
          <w:tcPr>
            <w:tcW w:w="17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D02CF04" w14:textId="4D8C99B4" w:rsidR="001D6F63" w:rsidRPr="000833BA" w:rsidRDefault="00FD5638" w:rsidP="000F6B79">
            <w:pPr>
              <w:pStyle w:val="Bezproreda"/>
            </w:pPr>
            <w:r>
              <w:t>Marco Matijević</w:t>
            </w:r>
          </w:p>
        </w:tc>
        <w:tc>
          <w:tcPr>
            <w:tcW w:w="11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B0520B6" w14:textId="77777777" w:rsidR="001D6F63" w:rsidRPr="000833BA" w:rsidRDefault="001D6F63" w:rsidP="000F6B79">
            <w:pPr>
              <w:pStyle w:val="Bezproreda"/>
            </w:pPr>
          </w:p>
        </w:tc>
        <w:tc>
          <w:tcPr>
            <w:tcW w:w="8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FCCCC34" w14:textId="372788E7" w:rsidR="001D6F63" w:rsidRPr="000833BA" w:rsidRDefault="00FD5638" w:rsidP="000F6B79">
            <w:pPr>
              <w:pStyle w:val="Bezproreda"/>
            </w:pPr>
            <w:r>
              <w:t>MM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EC2DB8E" w14:textId="253F91EC" w:rsidR="001D6F63" w:rsidRPr="000833BA" w:rsidRDefault="00FD5638" w:rsidP="000F6B79">
            <w:pPr>
              <w:pStyle w:val="Bezproreda"/>
            </w:pPr>
            <w:r>
              <w:t>11.3.2025.</w:t>
            </w:r>
          </w:p>
        </w:tc>
        <w:tc>
          <w:tcPr>
            <w:tcW w:w="43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6DA962" w14:textId="16560558" w:rsidR="001D6F63" w:rsidRPr="000833BA" w:rsidRDefault="001D6F63" w:rsidP="000F6B79">
            <w:pPr>
              <w:pStyle w:val="Bezproreda"/>
            </w:pPr>
          </w:p>
        </w:tc>
      </w:tr>
      <w:tr w:rsidR="001D6F63" w:rsidRPr="000833BA" w14:paraId="22C0A1F2" w14:textId="77777777" w:rsidTr="290F9C38">
        <w:trPr>
          <w:trHeight w:val="230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FACA9BC" w14:textId="77777777" w:rsidR="001D6F63" w:rsidRPr="000833BA" w:rsidRDefault="001D6F63" w:rsidP="000F6B79">
            <w:pPr>
              <w:pStyle w:val="Bezproreda"/>
            </w:pPr>
          </w:p>
        </w:tc>
        <w:tc>
          <w:tcPr>
            <w:tcW w:w="17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DF862BE" w14:textId="77777777" w:rsidR="001D6F63" w:rsidRPr="000833BA" w:rsidRDefault="001D6F63" w:rsidP="000F6B79">
            <w:pPr>
              <w:pStyle w:val="Bezproreda"/>
            </w:pPr>
          </w:p>
        </w:tc>
        <w:tc>
          <w:tcPr>
            <w:tcW w:w="11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A83A0A" w14:textId="77777777" w:rsidR="001D6F63" w:rsidRPr="000833BA" w:rsidRDefault="001D6F63" w:rsidP="000F6B79">
            <w:pPr>
              <w:pStyle w:val="Bezproreda"/>
            </w:pPr>
          </w:p>
        </w:tc>
        <w:tc>
          <w:tcPr>
            <w:tcW w:w="8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CF0FDE0" w14:textId="687070E7" w:rsidR="001D6F63" w:rsidRPr="000833BA" w:rsidRDefault="001D6F63" w:rsidP="000F6B79">
            <w:pPr>
              <w:pStyle w:val="Bezproreda"/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4482E99" w14:textId="77777777" w:rsidR="001D6F63" w:rsidRPr="000833BA" w:rsidRDefault="001D6F63" w:rsidP="000F6B79">
            <w:pPr>
              <w:pStyle w:val="Bezproreda"/>
            </w:pPr>
          </w:p>
        </w:tc>
        <w:tc>
          <w:tcPr>
            <w:tcW w:w="43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0309493" w14:textId="77777777" w:rsidR="001D6F63" w:rsidRPr="000833BA" w:rsidRDefault="001D6F63" w:rsidP="000F6B79">
            <w:pPr>
              <w:pStyle w:val="Bezproreda"/>
            </w:pPr>
          </w:p>
        </w:tc>
      </w:tr>
      <w:tr w:rsidR="001D6F63" w:rsidRPr="000833BA" w14:paraId="308A84A8" w14:textId="77777777" w:rsidTr="290F9C38">
        <w:trPr>
          <w:trHeight w:val="230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31192E3" w14:textId="77777777" w:rsidR="001D6F63" w:rsidRPr="000833BA" w:rsidRDefault="001D6F63" w:rsidP="000F6B79">
            <w:pPr>
              <w:pStyle w:val="Bezproreda"/>
            </w:pPr>
          </w:p>
        </w:tc>
        <w:tc>
          <w:tcPr>
            <w:tcW w:w="17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43CDD5D" w14:textId="77777777" w:rsidR="001D6F63" w:rsidRPr="000833BA" w:rsidRDefault="001D6F63" w:rsidP="000F6B79">
            <w:pPr>
              <w:pStyle w:val="Bezproreda"/>
            </w:pPr>
          </w:p>
        </w:tc>
        <w:tc>
          <w:tcPr>
            <w:tcW w:w="11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829181E" w14:textId="77777777" w:rsidR="001D6F63" w:rsidRPr="000833BA" w:rsidRDefault="001D6F63" w:rsidP="000F6B79">
            <w:pPr>
              <w:pStyle w:val="Bezproreda"/>
            </w:pPr>
          </w:p>
        </w:tc>
        <w:tc>
          <w:tcPr>
            <w:tcW w:w="8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E051CE5" w14:textId="662803DD" w:rsidR="001D6F63" w:rsidRPr="000833BA" w:rsidRDefault="001D6F63" w:rsidP="000F6B79">
            <w:pPr>
              <w:pStyle w:val="Bezproreda"/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5322414" w14:textId="77777777" w:rsidR="001D6F63" w:rsidRPr="000833BA" w:rsidRDefault="001D6F63" w:rsidP="000F6B79">
            <w:pPr>
              <w:pStyle w:val="Bezproreda"/>
            </w:pPr>
          </w:p>
        </w:tc>
        <w:tc>
          <w:tcPr>
            <w:tcW w:w="43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F9EF786" w14:textId="77777777" w:rsidR="001D6F63" w:rsidRPr="000833BA" w:rsidRDefault="001D6F63" w:rsidP="000F6B79">
            <w:pPr>
              <w:pStyle w:val="Bezproreda"/>
            </w:pPr>
          </w:p>
        </w:tc>
      </w:tr>
      <w:tr w:rsidR="001D6F63" w:rsidRPr="000833BA" w14:paraId="15515A3E" w14:textId="77777777" w:rsidTr="290F9C38">
        <w:trPr>
          <w:trHeight w:val="230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D0FE49E" w14:textId="77777777" w:rsidR="001D6F63" w:rsidRPr="000833BA" w:rsidRDefault="001D6F63" w:rsidP="000F6B79">
            <w:pPr>
              <w:pStyle w:val="Bezproreda"/>
            </w:pPr>
          </w:p>
        </w:tc>
        <w:tc>
          <w:tcPr>
            <w:tcW w:w="17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5C25517" w14:textId="77777777" w:rsidR="001D6F63" w:rsidRPr="000833BA" w:rsidRDefault="001D6F63" w:rsidP="000F6B79">
            <w:pPr>
              <w:pStyle w:val="Bezproreda"/>
            </w:pPr>
          </w:p>
        </w:tc>
        <w:tc>
          <w:tcPr>
            <w:tcW w:w="11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E547C19" w14:textId="77777777" w:rsidR="001D6F63" w:rsidRPr="000833BA" w:rsidRDefault="001D6F63" w:rsidP="000F6B79">
            <w:pPr>
              <w:pStyle w:val="Bezproreda"/>
            </w:pPr>
          </w:p>
        </w:tc>
        <w:tc>
          <w:tcPr>
            <w:tcW w:w="8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B474F70" w14:textId="35F11F8F" w:rsidR="001D6F63" w:rsidRPr="000833BA" w:rsidRDefault="001D6F63" w:rsidP="000F6B79">
            <w:pPr>
              <w:pStyle w:val="Bezproreda"/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9BF4DBC" w14:textId="77777777" w:rsidR="001D6F63" w:rsidRPr="000833BA" w:rsidRDefault="001D6F63" w:rsidP="000F6B79">
            <w:pPr>
              <w:pStyle w:val="Bezproreda"/>
            </w:pPr>
          </w:p>
        </w:tc>
        <w:tc>
          <w:tcPr>
            <w:tcW w:w="43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B15FB29" w14:textId="77777777" w:rsidR="001D6F63" w:rsidRPr="000833BA" w:rsidRDefault="001D6F63" w:rsidP="000F6B79">
            <w:pPr>
              <w:pStyle w:val="Bezproreda"/>
            </w:pPr>
          </w:p>
        </w:tc>
      </w:tr>
      <w:tr w:rsidR="001D6F63" w:rsidRPr="000833BA" w14:paraId="27215E43" w14:textId="77777777" w:rsidTr="290F9C38">
        <w:trPr>
          <w:trHeight w:val="241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CFFCA39" w14:textId="77777777" w:rsidR="001D6F63" w:rsidRPr="000833BA" w:rsidRDefault="001D6F63" w:rsidP="000F6B79">
            <w:pPr>
              <w:pStyle w:val="Bezproreda"/>
            </w:pPr>
          </w:p>
        </w:tc>
        <w:tc>
          <w:tcPr>
            <w:tcW w:w="17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BFDD469" w14:textId="77777777" w:rsidR="001D6F63" w:rsidRPr="000833BA" w:rsidRDefault="001D6F63" w:rsidP="000F6B79">
            <w:pPr>
              <w:pStyle w:val="Bezproreda"/>
            </w:pPr>
          </w:p>
        </w:tc>
        <w:tc>
          <w:tcPr>
            <w:tcW w:w="11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ED8D312" w14:textId="77777777" w:rsidR="001D6F63" w:rsidRPr="000833BA" w:rsidRDefault="001D6F63" w:rsidP="000F6B79">
            <w:pPr>
              <w:pStyle w:val="Bezproreda"/>
            </w:pPr>
          </w:p>
        </w:tc>
        <w:tc>
          <w:tcPr>
            <w:tcW w:w="8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3CA829B" w14:textId="3058198C" w:rsidR="001D6F63" w:rsidRPr="000833BA" w:rsidRDefault="001D6F63" w:rsidP="000F6B79">
            <w:pPr>
              <w:pStyle w:val="Bezproreda"/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B015291" w14:textId="77777777" w:rsidR="001D6F63" w:rsidRPr="000833BA" w:rsidRDefault="001D6F63" w:rsidP="000F6B79">
            <w:pPr>
              <w:pStyle w:val="Bezproreda"/>
            </w:pPr>
          </w:p>
        </w:tc>
        <w:tc>
          <w:tcPr>
            <w:tcW w:w="43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CC971DA" w14:textId="77777777" w:rsidR="001D6F63" w:rsidRPr="000833BA" w:rsidRDefault="001D6F63" w:rsidP="000F6B79">
            <w:pPr>
              <w:pStyle w:val="Bezproreda"/>
            </w:pPr>
          </w:p>
        </w:tc>
      </w:tr>
    </w:tbl>
    <w:p w14:paraId="4629EE4E" w14:textId="77777777" w:rsidR="00F92310" w:rsidRPr="000833BA" w:rsidRDefault="00F92310" w:rsidP="00E94E6F"/>
    <w:p w14:paraId="51A8087E" w14:textId="77777777" w:rsidR="00C66E0C" w:rsidRPr="000833BA" w:rsidRDefault="0034722C" w:rsidP="00E94E6F">
      <w:pPr>
        <w:rPr>
          <w:b/>
          <w:sz w:val="32"/>
        </w:rPr>
      </w:pPr>
      <w:r w:rsidRPr="000833BA">
        <w:rPr>
          <w:b/>
          <w:sz w:val="32"/>
        </w:rPr>
        <w:t>Revizori</w:t>
      </w:r>
      <w:r w:rsidR="00CC5944">
        <w:rPr>
          <w:b/>
          <w:sz w:val="32"/>
        </w:rPr>
        <w:t>/Nadzor</w:t>
      </w:r>
    </w:p>
    <w:tbl>
      <w:tblPr>
        <w:tblW w:w="94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3261"/>
        <w:gridCol w:w="3827"/>
      </w:tblGrid>
      <w:tr w:rsidR="0034722C" w:rsidRPr="000833BA" w14:paraId="166BF066" w14:textId="77777777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365AA1AA" w14:textId="77777777" w:rsidR="0034722C" w:rsidRPr="000833BA" w:rsidRDefault="0034722C" w:rsidP="0034722C">
            <w:pPr>
              <w:pStyle w:val="Bezproreda"/>
            </w:pPr>
            <w:r w:rsidRPr="000833BA">
              <w:t>Ime i prezime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4DF8D312" w14:textId="77777777" w:rsidR="0034722C" w:rsidRPr="000833BA" w:rsidRDefault="0034722C" w:rsidP="00B72A09">
            <w:pPr>
              <w:pStyle w:val="Bezproreda"/>
              <w:rPr>
                <w:sz w:val="18"/>
                <w:szCs w:val="18"/>
              </w:rPr>
            </w:pPr>
            <w:r w:rsidRPr="000833BA">
              <w:t>Pozicija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5DC62AFC" w14:textId="77777777" w:rsidR="0034722C" w:rsidRPr="000833BA" w:rsidRDefault="0034722C" w:rsidP="00B72A09">
            <w:pPr>
              <w:pStyle w:val="Bezproreda"/>
            </w:pPr>
            <w:r w:rsidRPr="000833BA">
              <w:t>Napomena</w:t>
            </w:r>
          </w:p>
        </w:tc>
      </w:tr>
      <w:tr w:rsidR="0012036F" w:rsidRPr="000833BA" w14:paraId="1BC57C5D" w14:textId="77777777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F22D48" w14:textId="7D2CA2BF" w:rsidR="0012036F" w:rsidRPr="000833BA" w:rsidRDefault="0012036F" w:rsidP="0012036F">
            <w:pPr>
              <w:pStyle w:val="Bezproreda"/>
            </w:pPr>
            <w:r>
              <w:t>Leon Hojski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6BFEDC8" w14:textId="574F8F22" w:rsidR="0012036F" w:rsidRPr="000833BA" w:rsidRDefault="0012036F" w:rsidP="0012036F">
            <w:pPr>
              <w:pStyle w:val="Bezproreda"/>
            </w:pPr>
            <w:r>
              <w:t>Programer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C120E90" w14:textId="6E50D7E2" w:rsidR="0012036F" w:rsidRPr="000833BA" w:rsidRDefault="00187FBE" w:rsidP="0012036F">
            <w:pPr>
              <w:pStyle w:val="Bezproreda"/>
            </w:pPr>
            <w:r>
              <w:t>-</w:t>
            </w:r>
          </w:p>
        </w:tc>
      </w:tr>
      <w:tr w:rsidR="0012036F" w:rsidRPr="000833BA" w14:paraId="53C97C28" w14:textId="77777777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240AB4B" w14:textId="73D82605" w:rsidR="0012036F" w:rsidRPr="000833BA" w:rsidRDefault="0012036F" w:rsidP="0012036F">
            <w:pPr>
              <w:pStyle w:val="Bezproreda"/>
            </w:pPr>
            <w:r>
              <w:t>Matej Kiš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F815DF" w14:textId="17D4005A" w:rsidR="0012036F" w:rsidRPr="000833BA" w:rsidRDefault="0012036F" w:rsidP="0012036F">
            <w:pPr>
              <w:pStyle w:val="Bezproreda"/>
            </w:pPr>
            <w:r>
              <w:t>Programer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96BB347" w14:textId="2E76DBA2" w:rsidR="0012036F" w:rsidRPr="000833BA" w:rsidRDefault="00187FBE" w:rsidP="0012036F">
            <w:pPr>
              <w:pStyle w:val="Bezproreda"/>
            </w:pPr>
            <w:r>
              <w:t>-</w:t>
            </w:r>
          </w:p>
        </w:tc>
      </w:tr>
      <w:tr w:rsidR="0012036F" w:rsidRPr="000833BA" w14:paraId="7CEFAE28" w14:textId="77777777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ACDF29" w14:textId="6E4CAC0F" w:rsidR="0012036F" w:rsidRPr="000833BA" w:rsidRDefault="0012036F" w:rsidP="0012036F">
            <w:pPr>
              <w:pStyle w:val="Bezproreda"/>
            </w:pPr>
            <w:r>
              <w:t>Karlo Bistrički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9FA1B22" w14:textId="11D44685" w:rsidR="0012036F" w:rsidRPr="000833BA" w:rsidRDefault="0012036F" w:rsidP="0012036F">
            <w:pPr>
              <w:pStyle w:val="Bezproreda"/>
            </w:pPr>
            <w:r>
              <w:t>Tester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AEFCF48" w14:textId="20D4AA4C" w:rsidR="0012036F" w:rsidRPr="000833BA" w:rsidRDefault="00187FBE" w:rsidP="0012036F">
            <w:pPr>
              <w:pStyle w:val="Bezproreda"/>
            </w:pPr>
            <w:r>
              <w:t>-</w:t>
            </w:r>
          </w:p>
        </w:tc>
      </w:tr>
      <w:tr w:rsidR="0012036F" w:rsidRPr="000833BA" w14:paraId="38DF57AC" w14:textId="77777777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1F92CCB" w14:textId="22425775" w:rsidR="0012036F" w:rsidRPr="000833BA" w:rsidRDefault="0012036F" w:rsidP="0012036F">
            <w:pPr>
              <w:pStyle w:val="Bezproreda"/>
            </w:pPr>
            <w:r>
              <w:t>Marco Matijević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382FC1" w14:textId="3FC8EA78" w:rsidR="0012036F" w:rsidRPr="000833BA" w:rsidRDefault="0012036F" w:rsidP="0012036F">
            <w:pPr>
              <w:pStyle w:val="Bezproreda"/>
            </w:pPr>
            <w:r>
              <w:t>Voditelj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98CC7F1" w14:textId="1995F449" w:rsidR="0012036F" w:rsidRPr="000833BA" w:rsidRDefault="00187FBE" w:rsidP="0012036F">
            <w:pPr>
              <w:pStyle w:val="Bezproreda"/>
            </w:pPr>
            <w:r>
              <w:t>-</w:t>
            </w:r>
          </w:p>
        </w:tc>
      </w:tr>
      <w:tr w:rsidR="0012036F" w:rsidRPr="000833BA" w14:paraId="1B418B02" w14:textId="77777777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B332345" w14:textId="77777777" w:rsidR="0012036F" w:rsidRPr="000833BA" w:rsidRDefault="0012036F" w:rsidP="0012036F">
            <w:pPr>
              <w:pStyle w:val="Bezproreda"/>
            </w:pP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3DCFA57" w14:textId="77777777" w:rsidR="0012036F" w:rsidRPr="000833BA" w:rsidRDefault="0012036F" w:rsidP="0012036F">
            <w:pPr>
              <w:pStyle w:val="Bezproreda"/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F7CA136" w14:textId="77777777" w:rsidR="0012036F" w:rsidRPr="000833BA" w:rsidRDefault="0012036F" w:rsidP="0012036F">
            <w:pPr>
              <w:pStyle w:val="Bezproreda"/>
            </w:pPr>
          </w:p>
        </w:tc>
      </w:tr>
    </w:tbl>
    <w:p w14:paraId="3C7E7EE7" w14:textId="77777777" w:rsidR="00A67E92" w:rsidRPr="000833BA" w:rsidRDefault="00A67E92" w:rsidP="00E94E6F"/>
    <w:p w14:paraId="5BD74014" w14:textId="77777777" w:rsidR="0034722C" w:rsidRPr="000833BA" w:rsidRDefault="0034722C" w:rsidP="00E94E6F"/>
    <w:p w14:paraId="6BC22923" w14:textId="77777777" w:rsidR="0034722C" w:rsidRPr="000833BA" w:rsidRDefault="0034722C" w:rsidP="00E94E6F">
      <w:pPr>
        <w:rPr>
          <w:b/>
          <w:sz w:val="32"/>
        </w:rPr>
      </w:pPr>
      <w:r w:rsidRPr="000833BA">
        <w:rPr>
          <w:b/>
          <w:sz w:val="32"/>
        </w:rPr>
        <w:t>Raspodjela dokumenta</w:t>
      </w:r>
    </w:p>
    <w:tbl>
      <w:tblPr>
        <w:tblW w:w="94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3118"/>
        <w:gridCol w:w="5245"/>
      </w:tblGrid>
      <w:tr w:rsidR="001B7514" w:rsidRPr="000833BA" w14:paraId="7538B3B4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12B116CF" w14:textId="77777777" w:rsidR="001B7514" w:rsidRPr="000833BA" w:rsidRDefault="001B7514" w:rsidP="00B72A09">
            <w:pPr>
              <w:pStyle w:val="Bezproreda"/>
            </w:pPr>
            <w:r w:rsidRPr="000833BA">
              <w:t>Br. kopije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2EC4B6AD" w14:textId="77777777" w:rsidR="001B7514" w:rsidRPr="000833BA" w:rsidRDefault="001B7514" w:rsidP="001B7514">
            <w:pPr>
              <w:pStyle w:val="Bezproreda"/>
              <w:rPr>
                <w:szCs w:val="18"/>
              </w:rPr>
            </w:pPr>
            <w:r w:rsidRPr="000833BA">
              <w:rPr>
                <w:szCs w:val="18"/>
              </w:rPr>
              <w:t>Ime i prezime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4BA0DC85" w14:textId="77777777" w:rsidR="001B7514" w:rsidRPr="000833BA" w:rsidRDefault="001B7514" w:rsidP="00B72A09">
            <w:pPr>
              <w:pStyle w:val="Bezproreda"/>
            </w:pPr>
            <w:r w:rsidRPr="000833BA">
              <w:t>Lokacija</w:t>
            </w:r>
          </w:p>
        </w:tc>
      </w:tr>
      <w:tr w:rsidR="001B7514" w:rsidRPr="000833BA" w14:paraId="55566F24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B52F4FB" w14:textId="08344DCA" w:rsidR="001B7514" w:rsidRPr="000833BA" w:rsidRDefault="000914CF" w:rsidP="00B72A09">
            <w:pPr>
              <w:pStyle w:val="Bezproreda"/>
            </w:pPr>
            <w:r>
              <w:t>1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88D0CEF" w14:textId="7FB47FB2" w:rsidR="001B7514" w:rsidRPr="000833BA" w:rsidRDefault="002537BA" w:rsidP="00B72A09">
            <w:pPr>
              <w:pStyle w:val="Bezproreda"/>
            </w:pPr>
            <w:r>
              <w:t>Marco Matijević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6361F2A" w14:textId="77777777" w:rsidR="001B7514" w:rsidRPr="000833BA" w:rsidRDefault="001B7514" w:rsidP="00B72A09">
            <w:pPr>
              <w:pStyle w:val="Bezproreda"/>
            </w:pPr>
          </w:p>
        </w:tc>
      </w:tr>
      <w:tr w:rsidR="001B7514" w:rsidRPr="000833BA" w14:paraId="66734EAA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FF28C98" w14:textId="5998E711" w:rsidR="001B7514" w:rsidRPr="000833BA" w:rsidRDefault="000914CF" w:rsidP="00B72A09">
            <w:pPr>
              <w:pStyle w:val="Bezproreda"/>
            </w:pPr>
            <w:r>
              <w:t>2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089F3A" w14:textId="36303622" w:rsidR="001B7514" w:rsidRPr="000833BA" w:rsidRDefault="002537BA" w:rsidP="00B72A09">
            <w:pPr>
              <w:pStyle w:val="Bezproreda"/>
            </w:pPr>
            <w:r>
              <w:t>Leon Hojski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0D13F3A" w14:textId="77777777" w:rsidR="001B7514" w:rsidRPr="000833BA" w:rsidRDefault="001B7514" w:rsidP="00B72A09">
            <w:pPr>
              <w:pStyle w:val="Bezproreda"/>
            </w:pPr>
          </w:p>
        </w:tc>
      </w:tr>
      <w:tr w:rsidR="001B7514" w:rsidRPr="000833BA" w14:paraId="736AF81F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09DAB3E" w14:textId="59E56937" w:rsidR="001B7514" w:rsidRPr="000833BA" w:rsidRDefault="000914CF" w:rsidP="00B72A09">
            <w:pPr>
              <w:pStyle w:val="Bezproreda"/>
            </w:pPr>
            <w:r>
              <w:t>3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BBF6168" w14:textId="2306127F" w:rsidR="001B7514" w:rsidRPr="000833BA" w:rsidRDefault="002537BA" w:rsidP="00B72A09">
            <w:pPr>
              <w:pStyle w:val="Bezproreda"/>
            </w:pPr>
            <w:r>
              <w:t>Karlo Bistrički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08C499" w14:textId="77777777" w:rsidR="001B7514" w:rsidRPr="000833BA" w:rsidRDefault="001B7514" w:rsidP="00B72A09">
            <w:pPr>
              <w:pStyle w:val="Bezproreda"/>
            </w:pPr>
          </w:p>
        </w:tc>
      </w:tr>
      <w:tr w:rsidR="001B7514" w:rsidRPr="000833BA" w14:paraId="623BD56A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9BDB598" w14:textId="51024E5A" w:rsidR="001B7514" w:rsidRPr="000833BA" w:rsidRDefault="000914CF" w:rsidP="00B72A09">
            <w:pPr>
              <w:pStyle w:val="Bezproreda"/>
            </w:pPr>
            <w:r>
              <w:t>4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EC7DA2" w14:textId="18C6DB32" w:rsidR="001B7514" w:rsidRPr="000833BA" w:rsidRDefault="002537BA" w:rsidP="00B72A09">
            <w:pPr>
              <w:pStyle w:val="Bezproreda"/>
            </w:pPr>
            <w:r>
              <w:t>Matej Kiš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49C7B87" w14:textId="77777777" w:rsidR="001B7514" w:rsidRPr="000833BA" w:rsidRDefault="001B7514" w:rsidP="00B72A09">
            <w:pPr>
              <w:pStyle w:val="Bezproreda"/>
            </w:pPr>
          </w:p>
        </w:tc>
      </w:tr>
      <w:tr w:rsidR="001B7514" w:rsidRPr="000833BA" w14:paraId="0B3404B4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C772883" w14:textId="77777777" w:rsidR="001B7514" w:rsidRPr="000833BA" w:rsidRDefault="001B7514" w:rsidP="00B72A09">
            <w:pPr>
              <w:pStyle w:val="Bezproreda"/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259FDBB" w14:textId="77777777" w:rsidR="001B7514" w:rsidRPr="000833BA" w:rsidRDefault="001B7514" w:rsidP="00B72A09">
            <w:pPr>
              <w:pStyle w:val="Bezproreda"/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167EE77" w14:textId="77777777" w:rsidR="001B7514" w:rsidRPr="000833BA" w:rsidRDefault="001B7514" w:rsidP="00B72A09">
            <w:pPr>
              <w:pStyle w:val="Bezproreda"/>
            </w:pPr>
          </w:p>
        </w:tc>
      </w:tr>
    </w:tbl>
    <w:p w14:paraId="65A52D14" w14:textId="77777777" w:rsidR="00560BD8" w:rsidRDefault="00560BD8" w:rsidP="00E965DB"/>
    <w:p w14:paraId="0CBF4CBF" w14:textId="77777777" w:rsidR="00560BD8" w:rsidRDefault="00560BD8" w:rsidP="00E965DB">
      <w:r>
        <w:br w:type="page"/>
      </w:r>
    </w:p>
    <w:p w14:paraId="21EFE98B" w14:textId="77777777" w:rsidR="00E965DB" w:rsidRPr="000833BA" w:rsidRDefault="004B0B9B" w:rsidP="00560BD8">
      <w:pPr>
        <w:pStyle w:val="Naslov1"/>
      </w:pPr>
      <w:bookmarkStart w:id="1" w:name="_Toc413018535"/>
      <w:r w:rsidRPr="000833BA">
        <w:lastRenderedPageBreak/>
        <w:t>Sadržaj</w:t>
      </w:r>
      <w:bookmarkEnd w:id="1"/>
    </w:p>
    <w:p w14:paraId="0BDF4F25" w14:textId="77777777" w:rsidR="00806C88" w:rsidRPr="000833BA" w:rsidRDefault="00806C88" w:rsidP="004B0B9B"/>
    <w:p w14:paraId="10EBE329" w14:textId="77777777" w:rsidR="00F01CE3" w:rsidRDefault="00256B6D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r w:rsidRPr="000833BA">
        <w:fldChar w:fldCharType="begin"/>
      </w:r>
      <w:r w:rsidRPr="000833BA">
        <w:instrText xml:space="preserve"> TOC \o "1-3" \h \z \u </w:instrText>
      </w:r>
      <w:r w:rsidRPr="000833BA">
        <w:fldChar w:fldCharType="separate"/>
      </w:r>
      <w:hyperlink w:anchor="_Toc413018534" w:history="1">
        <w:r w:rsidR="00F01CE3" w:rsidRPr="002D70B7">
          <w:rPr>
            <w:rStyle w:val="Hiperveza"/>
            <w:noProof/>
          </w:rPr>
          <w:t>1</w:t>
        </w:r>
        <w:r w:rsidR="00F01CE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F01CE3" w:rsidRPr="002D70B7">
          <w:rPr>
            <w:rStyle w:val="Hiperveza"/>
            <w:noProof/>
          </w:rPr>
          <w:t>Nadzor dokumenta</w:t>
        </w:r>
        <w:r w:rsidR="00F01CE3">
          <w:rPr>
            <w:noProof/>
            <w:webHidden/>
          </w:rPr>
          <w:tab/>
        </w:r>
        <w:r w:rsidR="00F01CE3">
          <w:rPr>
            <w:noProof/>
            <w:webHidden/>
          </w:rPr>
          <w:fldChar w:fldCharType="begin"/>
        </w:r>
        <w:r w:rsidR="00F01CE3">
          <w:rPr>
            <w:noProof/>
            <w:webHidden/>
          </w:rPr>
          <w:instrText xml:space="preserve"> PAGEREF _Toc413018534 \h </w:instrText>
        </w:r>
        <w:r w:rsidR="00F01CE3">
          <w:rPr>
            <w:noProof/>
            <w:webHidden/>
          </w:rPr>
        </w:r>
        <w:r w:rsidR="00F01CE3">
          <w:rPr>
            <w:noProof/>
            <w:webHidden/>
          </w:rPr>
          <w:fldChar w:fldCharType="separate"/>
        </w:r>
        <w:r w:rsidR="00F01CE3">
          <w:rPr>
            <w:noProof/>
            <w:webHidden/>
          </w:rPr>
          <w:t>2</w:t>
        </w:r>
        <w:r w:rsidR="00F01CE3">
          <w:rPr>
            <w:noProof/>
            <w:webHidden/>
          </w:rPr>
          <w:fldChar w:fldCharType="end"/>
        </w:r>
      </w:hyperlink>
    </w:p>
    <w:p w14:paraId="44764F85" w14:textId="77777777" w:rsidR="00F01CE3" w:rsidRDefault="00792DEC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3018535" w:history="1">
        <w:r w:rsidR="00F01CE3" w:rsidRPr="002D70B7">
          <w:rPr>
            <w:rStyle w:val="Hiperveza"/>
            <w:noProof/>
          </w:rPr>
          <w:t>2</w:t>
        </w:r>
        <w:r w:rsidR="00F01CE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F01CE3" w:rsidRPr="002D70B7">
          <w:rPr>
            <w:rStyle w:val="Hiperveza"/>
            <w:noProof/>
          </w:rPr>
          <w:t>Sadržaj</w:t>
        </w:r>
        <w:r w:rsidR="00F01CE3">
          <w:rPr>
            <w:noProof/>
            <w:webHidden/>
          </w:rPr>
          <w:tab/>
        </w:r>
        <w:r w:rsidR="00F01CE3">
          <w:rPr>
            <w:noProof/>
            <w:webHidden/>
          </w:rPr>
          <w:fldChar w:fldCharType="begin"/>
        </w:r>
        <w:r w:rsidR="00F01CE3">
          <w:rPr>
            <w:noProof/>
            <w:webHidden/>
          </w:rPr>
          <w:instrText xml:space="preserve"> PAGEREF _Toc413018535 \h </w:instrText>
        </w:r>
        <w:r w:rsidR="00F01CE3">
          <w:rPr>
            <w:noProof/>
            <w:webHidden/>
          </w:rPr>
        </w:r>
        <w:r w:rsidR="00F01CE3">
          <w:rPr>
            <w:noProof/>
            <w:webHidden/>
          </w:rPr>
          <w:fldChar w:fldCharType="separate"/>
        </w:r>
        <w:r w:rsidR="00F01CE3">
          <w:rPr>
            <w:noProof/>
            <w:webHidden/>
          </w:rPr>
          <w:t>3</w:t>
        </w:r>
        <w:r w:rsidR="00F01CE3">
          <w:rPr>
            <w:noProof/>
            <w:webHidden/>
          </w:rPr>
          <w:fldChar w:fldCharType="end"/>
        </w:r>
      </w:hyperlink>
    </w:p>
    <w:p w14:paraId="09D580EE" w14:textId="77777777" w:rsidR="00F01CE3" w:rsidRDefault="00792DEC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3018536" w:history="1">
        <w:r w:rsidR="00F01CE3" w:rsidRPr="002D70B7">
          <w:rPr>
            <w:rStyle w:val="Hiperveza"/>
            <w:noProof/>
          </w:rPr>
          <w:t>3</w:t>
        </w:r>
        <w:r w:rsidR="00F01CE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F01CE3" w:rsidRPr="002D70B7">
          <w:rPr>
            <w:rStyle w:val="Hiperveza"/>
            <w:noProof/>
          </w:rPr>
          <w:t>Opis izvješća</w:t>
        </w:r>
        <w:r w:rsidR="00F01CE3">
          <w:rPr>
            <w:noProof/>
            <w:webHidden/>
          </w:rPr>
          <w:tab/>
        </w:r>
        <w:r w:rsidR="00F01CE3">
          <w:rPr>
            <w:noProof/>
            <w:webHidden/>
          </w:rPr>
          <w:fldChar w:fldCharType="begin"/>
        </w:r>
        <w:r w:rsidR="00F01CE3">
          <w:rPr>
            <w:noProof/>
            <w:webHidden/>
          </w:rPr>
          <w:instrText xml:space="preserve"> PAGEREF _Toc413018536 \h </w:instrText>
        </w:r>
        <w:r w:rsidR="00F01CE3">
          <w:rPr>
            <w:noProof/>
            <w:webHidden/>
          </w:rPr>
        </w:r>
        <w:r w:rsidR="00F01CE3">
          <w:rPr>
            <w:noProof/>
            <w:webHidden/>
          </w:rPr>
          <w:fldChar w:fldCharType="separate"/>
        </w:r>
        <w:r w:rsidR="00F01CE3">
          <w:rPr>
            <w:noProof/>
            <w:webHidden/>
          </w:rPr>
          <w:t>4</w:t>
        </w:r>
        <w:r w:rsidR="00F01CE3">
          <w:rPr>
            <w:noProof/>
            <w:webHidden/>
          </w:rPr>
          <w:fldChar w:fldCharType="end"/>
        </w:r>
      </w:hyperlink>
    </w:p>
    <w:p w14:paraId="5EBFD53E" w14:textId="77777777" w:rsidR="00F01CE3" w:rsidRDefault="00792DEC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3018537" w:history="1">
        <w:r w:rsidR="00F01CE3" w:rsidRPr="002D70B7">
          <w:rPr>
            <w:rStyle w:val="Hiperveza"/>
            <w:noProof/>
          </w:rPr>
          <w:t>4</w:t>
        </w:r>
        <w:r w:rsidR="00F01CE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F01CE3" w:rsidRPr="002D70B7">
          <w:rPr>
            <w:rStyle w:val="Hiperveza"/>
            <w:noProof/>
          </w:rPr>
          <w:t>Prvi tjedan</w:t>
        </w:r>
        <w:r w:rsidR="00F01CE3">
          <w:rPr>
            <w:noProof/>
            <w:webHidden/>
          </w:rPr>
          <w:tab/>
        </w:r>
        <w:r w:rsidR="00F01CE3">
          <w:rPr>
            <w:noProof/>
            <w:webHidden/>
          </w:rPr>
          <w:fldChar w:fldCharType="begin"/>
        </w:r>
        <w:r w:rsidR="00F01CE3">
          <w:rPr>
            <w:noProof/>
            <w:webHidden/>
          </w:rPr>
          <w:instrText xml:space="preserve"> PAGEREF _Toc413018537 \h </w:instrText>
        </w:r>
        <w:r w:rsidR="00F01CE3">
          <w:rPr>
            <w:noProof/>
            <w:webHidden/>
          </w:rPr>
        </w:r>
        <w:r w:rsidR="00F01CE3">
          <w:rPr>
            <w:noProof/>
            <w:webHidden/>
          </w:rPr>
          <w:fldChar w:fldCharType="separate"/>
        </w:r>
        <w:r w:rsidR="00F01CE3">
          <w:rPr>
            <w:noProof/>
            <w:webHidden/>
          </w:rPr>
          <w:t>4</w:t>
        </w:r>
        <w:r w:rsidR="00F01CE3">
          <w:rPr>
            <w:noProof/>
            <w:webHidden/>
          </w:rPr>
          <w:fldChar w:fldCharType="end"/>
        </w:r>
      </w:hyperlink>
    </w:p>
    <w:p w14:paraId="0064A0DE" w14:textId="77777777" w:rsidR="00F01CE3" w:rsidRDefault="00792DEC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3018538" w:history="1">
        <w:r w:rsidR="00F01CE3" w:rsidRPr="002D70B7">
          <w:rPr>
            <w:rStyle w:val="Hiperveza"/>
            <w:noProof/>
          </w:rPr>
          <w:t>5</w:t>
        </w:r>
        <w:r w:rsidR="00F01CE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F01CE3" w:rsidRPr="002D70B7">
          <w:rPr>
            <w:rStyle w:val="Hiperveza"/>
            <w:noProof/>
          </w:rPr>
          <w:t>Drugi tjedan</w:t>
        </w:r>
        <w:r w:rsidR="00F01CE3">
          <w:rPr>
            <w:noProof/>
            <w:webHidden/>
          </w:rPr>
          <w:tab/>
        </w:r>
        <w:r w:rsidR="00F01CE3">
          <w:rPr>
            <w:noProof/>
            <w:webHidden/>
          </w:rPr>
          <w:fldChar w:fldCharType="begin"/>
        </w:r>
        <w:r w:rsidR="00F01CE3">
          <w:rPr>
            <w:noProof/>
            <w:webHidden/>
          </w:rPr>
          <w:instrText xml:space="preserve"> PAGEREF _Toc413018538 \h </w:instrText>
        </w:r>
        <w:r w:rsidR="00F01CE3">
          <w:rPr>
            <w:noProof/>
            <w:webHidden/>
          </w:rPr>
        </w:r>
        <w:r w:rsidR="00F01CE3">
          <w:rPr>
            <w:noProof/>
            <w:webHidden/>
          </w:rPr>
          <w:fldChar w:fldCharType="separate"/>
        </w:r>
        <w:r w:rsidR="00F01CE3">
          <w:rPr>
            <w:noProof/>
            <w:webHidden/>
          </w:rPr>
          <w:t>4</w:t>
        </w:r>
        <w:r w:rsidR="00F01CE3">
          <w:rPr>
            <w:noProof/>
            <w:webHidden/>
          </w:rPr>
          <w:fldChar w:fldCharType="end"/>
        </w:r>
      </w:hyperlink>
    </w:p>
    <w:p w14:paraId="2F7C02FF" w14:textId="77777777" w:rsidR="00F01CE3" w:rsidRDefault="00792DEC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3018539" w:history="1">
        <w:r w:rsidR="00F01CE3" w:rsidRPr="002D70B7">
          <w:rPr>
            <w:rStyle w:val="Hiperveza"/>
            <w:noProof/>
          </w:rPr>
          <w:t>6</w:t>
        </w:r>
        <w:r w:rsidR="00F01CE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F01CE3" w:rsidRPr="002D70B7">
          <w:rPr>
            <w:rStyle w:val="Hiperveza"/>
            <w:noProof/>
          </w:rPr>
          <w:t>Treći tjedan</w:t>
        </w:r>
        <w:r w:rsidR="00F01CE3">
          <w:rPr>
            <w:noProof/>
            <w:webHidden/>
          </w:rPr>
          <w:tab/>
        </w:r>
        <w:r w:rsidR="00F01CE3">
          <w:rPr>
            <w:noProof/>
            <w:webHidden/>
          </w:rPr>
          <w:fldChar w:fldCharType="begin"/>
        </w:r>
        <w:r w:rsidR="00F01CE3">
          <w:rPr>
            <w:noProof/>
            <w:webHidden/>
          </w:rPr>
          <w:instrText xml:space="preserve"> PAGEREF _Toc413018539 \h </w:instrText>
        </w:r>
        <w:r w:rsidR="00F01CE3">
          <w:rPr>
            <w:noProof/>
            <w:webHidden/>
          </w:rPr>
        </w:r>
        <w:r w:rsidR="00F01CE3">
          <w:rPr>
            <w:noProof/>
            <w:webHidden/>
          </w:rPr>
          <w:fldChar w:fldCharType="separate"/>
        </w:r>
        <w:r w:rsidR="00F01CE3">
          <w:rPr>
            <w:noProof/>
            <w:webHidden/>
          </w:rPr>
          <w:t>4</w:t>
        </w:r>
        <w:r w:rsidR="00F01CE3">
          <w:rPr>
            <w:noProof/>
            <w:webHidden/>
          </w:rPr>
          <w:fldChar w:fldCharType="end"/>
        </w:r>
      </w:hyperlink>
    </w:p>
    <w:p w14:paraId="438BB9C5" w14:textId="77777777" w:rsidR="00F01CE3" w:rsidRDefault="00792DEC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3018540" w:history="1">
        <w:r w:rsidR="00F01CE3" w:rsidRPr="002D70B7">
          <w:rPr>
            <w:rStyle w:val="Hiperveza"/>
            <w:noProof/>
          </w:rPr>
          <w:t>7</w:t>
        </w:r>
        <w:r w:rsidR="00F01CE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F01CE3" w:rsidRPr="002D70B7">
          <w:rPr>
            <w:rStyle w:val="Hiperveza"/>
            <w:noProof/>
          </w:rPr>
          <w:t>Četvrti tjedan</w:t>
        </w:r>
        <w:r w:rsidR="00F01CE3">
          <w:rPr>
            <w:noProof/>
            <w:webHidden/>
          </w:rPr>
          <w:tab/>
        </w:r>
        <w:r w:rsidR="00F01CE3">
          <w:rPr>
            <w:noProof/>
            <w:webHidden/>
          </w:rPr>
          <w:fldChar w:fldCharType="begin"/>
        </w:r>
        <w:r w:rsidR="00F01CE3">
          <w:rPr>
            <w:noProof/>
            <w:webHidden/>
          </w:rPr>
          <w:instrText xml:space="preserve"> PAGEREF _Toc413018540 \h </w:instrText>
        </w:r>
        <w:r w:rsidR="00F01CE3">
          <w:rPr>
            <w:noProof/>
            <w:webHidden/>
          </w:rPr>
        </w:r>
        <w:r w:rsidR="00F01CE3">
          <w:rPr>
            <w:noProof/>
            <w:webHidden/>
          </w:rPr>
          <w:fldChar w:fldCharType="separate"/>
        </w:r>
        <w:r w:rsidR="00F01CE3">
          <w:rPr>
            <w:noProof/>
            <w:webHidden/>
          </w:rPr>
          <w:t>4</w:t>
        </w:r>
        <w:r w:rsidR="00F01CE3">
          <w:rPr>
            <w:noProof/>
            <w:webHidden/>
          </w:rPr>
          <w:fldChar w:fldCharType="end"/>
        </w:r>
      </w:hyperlink>
    </w:p>
    <w:p w14:paraId="62628737" w14:textId="77777777" w:rsidR="00F01CE3" w:rsidRDefault="00792DEC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3018541" w:history="1">
        <w:r w:rsidR="00F01CE3" w:rsidRPr="002D70B7">
          <w:rPr>
            <w:rStyle w:val="Hiperveza"/>
            <w:noProof/>
          </w:rPr>
          <w:t>8</w:t>
        </w:r>
        <w:r w:rsidR="00F01CE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F01CE3" w:rsidRPr="002D70B7">
          <w:rPr>
            <w:rStyle w:val="Hiperveza"/>
            <w:noProof/>
          </w:rPr>
          <w:t>Peti tjedan</w:t>
        </w:r>
        <w:r w:rsidR="00F01CE3">
          <w:rPr>
            <w:noProof/>
            <w:webHidden/>
          </w:rPr>
          <w:tab/>
        </w:r>
        <w:r w:rsidR="00F01CE3">
          <w:rPr>
            <w:noProof/>
            <w:webHidden/>
          </w:rPr>
          <w:fldChar w:fldCharType="begin"/>
        </w:r>
        <w:r w:rsidR="00F01CE3">
          <w:rPr>
            <w:noProof/>
            <w:webHidden/>
          </w:rPr>
          <w:instrText xml:space="preserve"> PAGEREF _Toc413018541 \h </w:instrText>
        </w:r>
        <w:r w:rsidR="00F01CE3">
          <w:rPr>
            <w:noProof/>
            <w:webHidden/>
          </w:rPr>
        </w:r>
        <w:r w:rsidR="00F01CE3">
          <w:rPr>
            <w:noProof/>
            <w:webHidden/>
          </w:rPr>
          <w:fldChar w:fldCharType="separate"/>
        </w:r>
        <w:r w:rsidR="00F01CE3">
          <w:rPr>
            <w:noProof/>
            <w:webHidden/>
          </w:rPr>
          <w:t>4</w:t>
        </w:r>
        <w:r w:rsidR="00F01CE3">
          <w:rPr>
            <w:noProof/>
            <w:webHidden/>
          </w:rPr>
          <w:fldChar w:fldCharType="end"/>
        </w:r>
      </w:hyperlink>
    </w:p>
    <w:p w14:paraId="78EA4236" w14:textId="77777777" w:rsidR="00F01CE3" w:rsidRDefault="00792DEC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3018542" w:history="1">
        <w:r w:rsidR="00F01CE3" w:rsidRPr="002D70B7">
          <w:rPr>
            <w:rStyle w:val="Hiperveza"/>
            <w:noProof/>
          </w:rPr>
          <w:t>9</w:t>
        </w:r>
        <w:r w:rsidR="00F01CE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F01CE3" w:rsidRPr="002D70B7">
          <w:rPr>
            <w:rStyle w:val="Hiperveza"/>
            <w:noProof/>
          </w:rPr>
          <w:t>Šesti  tjedan</w:t>
        </w:r>
        <w:r w:rsidR="00F01CE3">
          <w:rPr>
            <w:noProof/>
            <w:webHidden/>
          </w:rPr>
          <w:tab/>
        </w:r>
        <w:r w:rsidR="00F01CE3">
          <w:rPr>
            <w:noProof/>
            <w:webHidden/>
          </w:rPr>
          <w:fldChar w:fldCharType="begin"/>
        </w:r>
        <w:r w:rsidR="00F01CE3">
          <w:rPr>
            <w:noProof/>
            <w:webHidden/>
          </w:rPr>
          <w:instrText xml:space="preserve"> PAGEREF _Toc413018542 \h </w:instrText>
        </w:r>
        <w:r w:rsidR="00F01CE3">
          <w:rPr>
            <w:noProof/>
            <w:webHidden/>
          </w:rPr>
        </w:r>
        <w:r w:rsidR="00F01CE3">
          <w:rPr>
            <w:noProof/>
            <w:webHidden/>
          </w:rPr>
          <w:fldChar w:fldCharType="separate"/>
        </w:r>
        <w:r w:rsidR="00F01CE3">
          <w:rPr>
            <w:noProof/>
            <w:webHidden/>
          </w:rPr>
          <w:t>5</w:t>
        </w:r>
        <w:r w:rsidR="00F01CE3">
          <w:rPr>
            <w:noProof/>
            <w:webHidden/>
          </w:rPr>
          <w:fldChar w:fldCharType="end"/>
        </w:r>
      </w:hyperlink>
    </w:p>
    <w:p w14:paraId="4DFB0DC6" w14:textId="77777777" w:rsidR="00F01CE3" w:rsidRDefault="00792DEC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3018543" w:history="1">
        <w:r w:rsidR="00F01CE3" w:rsidRPr="002D70B7">
          <w:rPr>
            <w:rStyle w:val="Hiperveza"/>
            <w:noProof/>
          </w:rPr>
          <w:t>10</w:t>
        </w:r>
        <w:r w:rsidR="00F01CE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F01CE3" w:rsidRPr="002D70B7">
          <w:rPr>
            <w:rStyle w:val="Hiperveza"/>
            <w:noProof/>
          </w:rPr>
          <w:t>Sedmi tjedan</w:t>
        </w:r>
        <w:r w:rsidR="00F01CE3">
          <w:rPr>
            <w:noProof/>
            <w:webHidden/>
          </w:rPr>
          <w:tab/>
        </w:r>
        <w:r w:rsidR="00F01CE3">
          <w:rPr>
            <w:noProof/>
            <w:webHidden/>
          </w:rPr>
          <w:fldChar w:fldCharType="begin"/>
        </w:r>
        <w:r w:rsidR="00F01CE3">
          <w:rPr>
            <w:noProof/>
            <w:webHidden/>
          </w:rPr>
          <w:instrText xml:space="preserve"> PAGEREF _Toc413018543 \h </w:instrText>
        </w:r>
        <w:r w:rsidR="00F01CE3">
          <w:rPr>
            <w:noProof/>
            <w:webHidden/>
          </w:rPr>
        </w:r>
        <w:r w:rsidR="00F01CE3">
          <w:rPr>
            <w:noProof/>
            <w:webHidden/>
          </w:rPr>
          <w:fldChar w:fldCharType="separate"/>
        </w:r>
        <w:r w:rsidR="00F01CE3">
          <w:rPr>
            <w:noProof/>
            <w:webHidden/>
          </w:rPr>
          <w:t>5</w:t>
        </w:r>
        <w:r w:rsidR="00F01CE3">
          <w:rPr>
            <w:noProof/>
            <w:webHidden/>
          </w:rPr>
          <w:fldChar w:fldCharType="end"/>
        </w:r>
      </w:hyperlink>
    </w:p>
    <w:p w14:paraId="334C3E05" w14:textId="77777777" w:rsidR="00F01CE3" w:rsidRDefault="00792DEC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3018544" w:history="1">
        <w:r w:rsidR="00F01CE3" w:rsidRPr="002D70B7">
          <w:rPr>
            <w:rStyle w:val="Hiperveza"/>
            <w:noProof/>
          </w:rPr>
          <w:t>11</w:t>
        </w:r>
        <w:r w:rsidR="00F01CE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F01CE3" w:rsidRPr="002D70B7">
          <w:rPr>
            <w:rStyle w:val="Hiperveza"/>
            <w:noProof/>
          </w:rPr>
          <w:t>Osmi  tjedan</w:t>
        </w:r>
        <w:r w:rsidR="00F01CE3">
          <w:rPr>
            <w:noProof/>
            <w:webHidden/>
          </w:rPr>
          <w:tab/>
        </w:r>
        <w:r w:rsidR="00F01CE3">
          <w:rPr>
            <w:noProof/>
            <w:webHidden/>
          </w:rPr>
          <w:fldChar w:fldCharType="begin"/>
        </w:r>
        <w:r w:rsidR="00F01CE3">
          <w:rPr>
            <w:noProof/>
            <w:webHidden/>
          </w:rPr>
          <w:instrText xml:space="preserve"> PAGEREF _Toc413018544 \h </w:instrText>
        </w:r>
        <w:r w:rsidR="00F01CE3">
          <w:rPr>
            <w:noProof/>
            <w:webHidden/>
          </w:rPr>
        </w:r>
        <w:r w:rsidR="00F01CE3">
          <w:rPr>
            <w:noProof/>
            <w:webHidden/>
          </w:rPr>
          <w:fldChar w:fldCharType="separate"/>
        </w:r>
        <w:r w:rsidR="00F01CE3">
          <w:rPr>
            <w:noProof/>
            <w:webHidden/>
          </w:rPr>
          <w:t>5</w:t>
        </w:r>
        <w:r w:rsidR="00F01CE3">
          <w:rPr>
            <w:noProof/>
            <w:webHidden/>
          </w:rPr>
          <w:fldChar w:fldCharType="end"/>
        </w:r>
      </w:hyperlink>
    </w:p>
    <w:p w14:paraId="0EF41E89" w14:textId="77777777" w:rsidR="00F01CE3" w:rsidRDefault="00792DEC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3018545" w:history="1">
        <w:r w:rsidR="00F01CE3" w:rsidRPr="002D70B7">
          <w:rPr>
            <w:rStyle w:val="Hiperveza"/>
            <w:noProof/>
          </w:rPr>
          <w:t>12</w:t>
        </w:r>
        <w:r w:rsidR="00F01CE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F01CE3" w:rsidRPr="002D70B7">
          <w:rPr>
            <w:rStyle w:val="Hiperveza"/>
            <w:noProof/>
          </w:rPr>
          <w:t>Završno izvješće</w:t>
        </w:r>
        <w:r w:rsidR="00F01CE3">
          <w:rPr>
            <w:noProof/>
            <w:webHidden/>
          </w:rPr>
          <w:tab/>
        </w:r>
        <w:r w:rsidR="00F01CE3">
          <w:rPr>
            <w:noProof/>
            <w:webHidden/>
          </w:rPr>
          <w:fldChar w:fldCharType="begin"/>
        </w:r>
        <w:r w:rsidR="00F01CE3">
          <w:rPr>
            <w:noProof/>
            <w:webHidden/>
          </w:rPr>
          <w:instrText xml:space="preserve"> PAGEREF _Toc413018545 \h </w:instrText>
        </w:r>
        <w:r w:rsidR="00F01CE3">
          <w:rPr>
            <w:noProof/>
            <w:webHidden/>
          </w:rPr>
        </w:r>
        <w:r w:rsidR="00F01CE3">
          <w:rPr>
            <w:noProof/>
            <w:webHidden/>
          </w:rPr>
          <w:fldChar w:fldCharType="separate"/>
        </w:r>
        <w:r w:rsidR="00F01CE3">
          <w:rPr>
            <w:noProof/>
            <w:webHidden/>
          </w:rPr>
          <w:t>5</w:t>
        </w:r>
        <w:r w:rsidR="00F01CE3">
          <w:rPr>
            <w:noProof/>
            <w:webHidden/>
          </w:rPr>
          <w:fldChar w:fldCharType="end"/>
        </w:r>
      </w:hyperlink>
    </w:p>
    <w:p w14:paraId="464423A5" w14:textId="77777777" w:rsidR="00560BD8" w:rsidRDefault="00256B6D" w:rsidP="004B0B9B">
      <w:r w:rsidRPr="000833BA">
        <w:fldChar w:fldCharType="end"/>
      </w:r>
    </w:p>
    <w:p w14:paraId="3F183B6C" w14:textId="77777777" w:rsidR="00E436EC" w:rsidRDefault="00E436EC" w:rsidP="00E436EC">
      <w:pPr>
        <w:tabs>
          <w:tab w:val="left" w:pos="2581"/>
        </w:tabs>
      </w:pPr>
    </w:p>
    <w:p w14:paraId="1FAC66D8" w14:textId="77777777" w:rsidR="00ED3137" w:rsidRDefault="00ED3137" w:rsidP="00E436EC">
      <w:pPr>
        <w:tabs>
          <w:tab w:val="left" w:pos="2581"/>
        </w:tabs>
      </w:pPr>
    </w:p>
    <w:p w14:paraId="33F22052" w14:textId="77777777" w:rsidR="00ED3137" w:rsidRDefault="00560BD8" w:rsidP="00ED3137">
      <w:r w:rsidRPr="00E436EC">
        <w:br w:type="page"/>
      </w:r>
    </w:p>
    <w:p w14:paraId="6ACEB7F0" w14:textId="77777777" w:rsidR="00F84EE1" w:rsidRPr="000833BA" w:rsidRDefault="00666A60" w:rsidP="00ED3137">
      <w:pPr>
        <w:pStyle w:val="Naslov1"/>
      </w:pPr>
      <w:bookmarkStart w:id="2" w:name="_Toc413018536"/>
      <w:r>
        <w:lastRenderedPageBreak/>
        <w:t>Opis izvješća</w:t>
      </w:r>
      <w:bookmarkEnd w:id="2"/>
    </w:p>
    <w:p w14:paraId="17735D56" w14:textId="77777777" w:rsidR="00666A60" w:rsidRDefault="00666A60" w:rsidP="00F9043E"/>
    <w:p w14:paraId="3FD07C7E" w14:textId="77777777" w:rsidR="00141875" w:rsidRDefault="00666A60" w:rsidP="00F9043E">
      <w:r>
        <w:t>U ovom dokumenti voditelji timova daju kratko izvješće što je TIM napravio tijekom tjedna.  Izvješća se daju po tjednima. Izvješća kontrolira nastavnik na vježbama. U izvješću voditelj daje kratko zapažanje o aktivnosti članova svojeg tima i navodi eventualne probleme.</w:t>
      </w:r>
    </w:p>
    <w:p w14:paraId="5C520DED" w14:textId="2C238489" w:rsidR="001D6F63" w:rsidRDefault="290F9C38" w:rsidP="290F9C38">
      <w:pPr>
        <w:pStyle w:val="Naslov1"/>
      </w:pPr>
      <w:r>
        <w:t>Prvi tjedan</w:t>
      </w:r>
    </w:p>
    <w:p w14:paraId="3FEA692C" w14:textId="2FA0479E" w:rsidR="290F9C38" w:rsidRDefault="290F9C38" w:rsidP="290F9C38"/>
    <w:p w14:paraId="32E85024" w14:textId="419219B7" w:rsidR="00B379B9" w:rsidRDefault="00B379B9" w:rsidP="290F9C38">
      <w:r>
        <w:t>U prvom tjednu smišljanja i konstruiranja projekta, dogovorena je tema projekta, te na sastanku su članovi dogovorili potrebne tehnologije i jezike koje će biti korištene za ostvarivanje funkcionalnosti i izgleda aplikacije.</w:t>
      </w:r>
    </w:p>
    <w:p w14:paraId="232C05FF" w14:textId="01352751" w:rsidR="00DC5562" w:rsidRPr="00002263" w:rsidRDefault="00892D18" w:rsidP="290F9C38">
      <w:pPr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</w:pPr>
      <w:r w:rsidRPr="00002263">
        <w:rPr>
          <w:b/>
          <w:bCs/>
          <w:sz w:val="24"/>
          <w:szCs w:val="24"/>
        </w:rPr>
        <w:t>HTML</w:t>
      </w:r>
      <w:r w:rsidRPr="00002263">
        <w:rPr>
          <w:sz w:val="24"/>
          <w:szCs w:val="24"/>
        </w:rPr>
        <w:t xml:space="preserve"> je odabran kao osnovna struktura web stranice, omogućujući precizno definiranje svih elemenata i njihovih međusobnih odnosa</w:t>
      </w:r>
      <w:r w:rsidR="009239F7" w:rsidRPr="00002263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 xml:space="preserve">. </w:t>
      </w:r>
    </w:p>
    <w:p w14:paraId="67A64A00" w14:textId="5F669851" w:rsidR="00DC5562" w:rsidRPr="00002263" w:rsidRDefault="00920E53" w:rsidP="290F9C38">
      <w:pPr>
        <w:rPr>
          <w:b/>
          <w:bCs/>
          <w:sz w:val="24"/>
          <w:szCs w:val="24"/>
        </w:rPr>
      </w:pPr>
      <w:r w:rsidRPr="00002263">
        <w:rPr>
          <w:b/>
          <w:bCs/>
          <w:sz w:val="24"/>
          <w:szCs w:val="24"/>
        </w:rPr>
        <w:t>CSS</w:t>
      </w:r>
      <w:r w:rsidRPr="00002263">
        <w:rPr>
          <w:sz w:val="24"/>
          <w:szCs w:val="24"/>
        </w:rPr>
        <w:t xml:space="preserve"> je odabran za dizajniranje i stilizaciju stranice, pružajući mogućnost estetske prilagodbe i poboljšanja korisničkog iskustva kroz vizualne efekte</w:t>
      </w:r>
      <w:r w:rsidR="002C655B" w:rsidRPr="00002263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>.</w:t>
      </w:r>
    </w:p>
    <w:p w14:paraId="37BDC50C" w14:textId="1ECF3AED" w:rsidR="00DC5562" w:rsidRPr="00002263" w:rsidRDefault="00067F1C" w:rsidP="290F9C38">
      <w:pPr>
        <w:rPr>
          <w:b/>
          <w:bCs/>
          <w:sz w:val="24"/>
          <w:szCs w:val="24"/>
        </w:rPr>
      </w:pPr>
      <w:r w:rsidRPr="00002263">
        <w:rPr>
          <w:b/>
          <w:bCs/>
          <w:sz w:val="24"/>
          <w:szCs w:val="24"/>
        </w:rPr>
        <w:t>JavaScript</w:t>
      </w:r>
      <w:r w:rsidRPr="00002263">
        <w:rPr>
          <w:sz w:val="24"/>
          <w:szCs w:val="24"/>
        </w:rPr>
        <w:t xml:space="preserve"> je odabran za implementaciju dinamičnih i interaktivnih funkcionalnosti, omogućujući manipulaciju sadržajem u stvarnom vremenu i reagiranje na korisničke akcije. Također, koristi se za povezivanje web stranice s bazom podataka</w:t>
      </w:r>
      <w:r w:rsidR="00765035" w:rsidRPr="00002263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>.</w:t>
      </w:r>
      <w:r w:rsidR="00207964" w:rsidRPr="00002263">
        <w:rPr>
          <w:b/>
          <w:bCs/>
          <w:sz w:val="24"/>
          <w:szCs w:val="24"/>
        </w:rPr>
        <w:t xml:space="preserve"> </w:t>
      </w:r>
    </w:p>
    <w:p w14:paraId="759DEFA5" w14:textId="681B23E5" w:rsidR="00DC5562" w:rsidRPr="00E761BF" w:rsidRDefault="00207964" w:rsidP="290F9C38">
      <w:pPr>
        <w:rPr>
          <w:sz w:val="24"/>
          <w:szCs w:val="24"/>
        </w:rPr>
      </w:pPr>
      <w:proofErr w:type="spellStart"/>
      <w:r w:rsidRPr="00E761BF">
        <w:rPr>
          <w:b/>
          <w:bCs/>
          <w:sz w:val="24"/>
          <w:szCs w:val="24"/>
        </w:rPr>
        <w:t>React</w:t>
      </w:r>
      <w:proofErr w:type="spellEnd"/>
      <w:r w:rsidR="00C30B5B" w:rsidRPr="00E761BF">
        <w:rPr>
          <w:b/>
          <w:bCs/>
          <w:sz w:val="24"/>
          <w:szCs w:val="24"/>
        </w:rPr>
        <w:t xml:space="preserve"> </w:t>
      </w:r>
      <w:r w:rsidR="00901591" w:rsidRPr="00E761BF">
        <w:rPr>
          <w:sz w:val="24"/>
          <w:szCs w:val="24"/>
        </w:rPr>
        <w:t xml:space="preserve">je odabran kao radni okvir za izradu </w:t>
      </w:r>
      <w:proofErr w:type="spellStart"/>
      <w:r w:rsidR="00901591" w:rsidRPr="00E761BF">
        <w:rPr>
          <w:sz w:val="24"/>
          <w:szCs w:val="24"/>
        </w:rPr>
        <w:t>frontenda</w:t>
      </w:r>
      <w:proofErr w:type="spellEnd"/>
      <w:r w:rsidR="00901591" w:rsidRPr="00E761BF">
        <w:rPr>
          <w:sz w:val="24"/>
          <w:szCs w:val="24"/>
        </w:rPr>
        <w:t xml:space="preserve"> web aplikacije radi njegovih arhitekturnih komponenti koje su ponovno iskoristive, te njegov</w:t>
      </w:r>
      <w:r w:rsidR="000823CA" w:rsidRPr="00E761BF">
        <w:rPr>
          <w:sz w:val="24"/>
          <w:szCs w:val="24"/>
        </w:rPr>
        <w:t>e</w:t>
      </w:r>
      <w:r w:rsidR="00901591" w:rsidRPr="00E761BF">
        <w:rPr>
          <w:sz w:val="24"/>
          <w:szCs w:val="24"/>
        </w:rPr>
        <w:t xml:space="preserve"> velika povezanost s </w:t>
      </w:r>
      <w:proofErr w:type="spellStart"/>
      <w:r w:rsidR="00901591" w:rsidRPr="00E761BF">
        <w:rPr>
          <w:sz w:val="24"/>
          <w:szCs w:val="24"/>
        </w:rPr>
        <w:t>Javascript</w:t>
      </w:r>
      <w:proofErr w:type="spellEnd"/>
      <w:r w:rsidR="00901591" w:rsidRPr="00E761BF">
        <w:rPr>
          <w:sz w:val="24"/>
          <w:szCs w:val="24"/>
        </w:rPr>
        <w:t>-om</w:t>
      </w:r>
      <w:r w:rsidR="000823CA" w:rsidRPr="00E761BF">
        <w:rPr>
          <w:sz w:val="24"/>
          <w:szCs w:val="24"/>
        </w:rPr>
        <w:t>.</w:t>
      </w:r>
    </w:p>
    <w:p w14:paraId="531BEA1B" w14:textId="743CF80E" w:rsidR="00DC5562" w:rsidRPr="00E761BF" w:rsidRDefault="00122A6F" w:rsidP="290F9C38">
      <w:pPr>
        <w:rPr>
          <w:sz w:val="24"/>
          <w:szCs w:val="24"/>
        </w:rPr>
      </w:pPr>
      <w:r w:rsidRPr="00E761BF">
        <w:rPr>
          <w:b/>
          <w:bCs/>
          <w:sz w:val="24"/>
          <w:szCs w:val="24"/>
        </w:rPr>
        <w:t>Node.JS</w:t>
      </w:r>
      <w:r w:rsidR="00D33080" w:rsidRPr="00E761BF">
        <w:rPr>
          <w:b/>
          <w:bCs/>
          <w:sz w:val="24"/>
          <w:szCs w:val="24"/>
        </w:rPr>
        <w:t xml:space="preserve"> </w:t>
      </w:r>
      <w:r w:rsidR="00D33080" w:rsidRPr="00E761BF">
        <w:rPr>
          <w:sz w:val="24"/>
          <w:szCs w:val="24"/>
        </w:rPr>
        <w:t xml:space="preserve">je odabran kao radni okvir za izradu </w:t>
      </w:r>
      <w:proofErr w:type="spellStart"/>
      <w:r w:rsidR="00D33080" w:rsidRPr="00E761BF">
        <w:rPr>
          <w:sz w:val="24"/>
          <w:szCs w:val="24"/>
        </w:rPr>
        <w:t>backenda</w:t>
      </w:r>
      <w:proofErr w:type="spellEnd"/>
      <w:r w:rsidR="00D33080" w:rsidRPr="00E761BF">
        <w:rPr>
          <w:sz w:val="24"/>
          <w:szCs w:val="24"/>
        </w:rPr>
        <w:t xml:space="preserve"> web aplikacije zbog velikog broja modula koji omogućuju odličnu komunikaciju s </w:t>
      </w:r>
      <w:proofErr w:type="spellStart"/>
      <w:r w:rsidR="00D33080" w:rsidRPr="00E761BF">
        <w:rPr>
          <w:sz w:val="24"/>
          <w:szCs w:val="24"/>
        </w:rPr>
        <w:t>frontend</w:t>
      </w:r>
      <w:proofErr w:type="spellEnd"/>
      <w:r w:rsidR="00D33080" w:rsidRPr="00E761BF">
        <w:rPr>
          <w:sz w:val="24"/>
          <w:szCs w:val="24"/>
        </w:rPr>
        <w:t xml:space="preserve"> djelom aplikacije i bazom podataka.</w:t>
      </w:r>
    </w:p>
    <w:p w14:paraId="0200CDC6" w14:textId="2E03769D" w:rsidR="008A2F24" w:rsidRPr="00E761BF" w:rsidRDefault="00C825B8" w:rsidP="290F9C38">
      <w:pPr>
        <w:rPr>
          <w:sz w:val="24"/>
          <w:szCs w:val="24"/>
        </w:rPr>
      </w:pPr>
      <w:proofErr w:type="spellStart"/>
      <w:r w:rsidRPr="00E761BF">
        <w:rPr>
          <w:b/>
          <w:bCs/>
          <w:sz w:val="24"/>
          <w:szCs w:val="24"/>
        </w:rPr>
        <w:t>MySQL</w:t>
      </w:r>
      <w:proofErr w:type="spellEnd"/>
      <w:r w:rsidR="00B75DF7" w:rsidRPr="00E761BF">
        <w:rPr>
          <w:b/>
          <w:bCs/>
          <w:sz w:val="24"/>
          <w:szCs w:val="24"/>
        </w:rPr>
        <w:t xml:space="preserve"> </w:t>
      </w:r>
      <w:r w:rsidR="00B75DF7" w:rsidRPr="00E761BF">
        <w:rPr>
          <w:sz w:val="24"/>
          <w:szCs w:val="24"/>
        </w:rPr>
        <w:t xml:space="preserve">je odabran kao baza podataka za web aplikaciju zbog pristupačnosti i besplatne </w:t>
      </w:r>
      <w:r w:rsidR="00B05313" w:rsidRPr="00E761BF">
        <w:rPr>
          <w:sz w:val="24"/>
          <w:szCs w:val="24"/>
        </w:rPr>
        <w:t>is</w:t>
      </w:r>
      <w:r w:rsidR="00B75DF7" w:rsidRPr="00E761BF">
        <w:rPr>
          <w:sz w:val="24"/>
          <w:szCs w:val="24"/>
        </w:rPr>
        <w:t>koristivosti, te zbog iskustva programer</w:t>
      </w:r>
      <w:r w:rsidR="00A02993" w:rsidRPr="00E761BF">
        <w:rPr>
          <w:sz w:val="24"/>
          <w:szCs w:val="24"/>
        </w:rPr>
        <w:t>a</w:t>
      </w:r>
      <w:r w:rsidR="00B75DF7" w:rsidRPr="00E761BF">
        <w:rPr>
          <w:sz w:val="24"/>
          <w:szCs w:val="24"/>
        </w:rPr>
        <w:t xml:space="preserve"> u korištenju </w:t>
      </w:r>
      <w:proofErr w:type="spellStart"/>
      <w:r w:rsidR="00B75DF7" w:rsidRPr="00E761BF">
        <w:rPr>
          <w:sz w:val="24"/>
          <w:szCs w:val="24"/>
        </w:rPr>
        <w:t>MySQL</w:t>
      </w:r>
      <w:proofErr w:type="spellEnd"/>
      <w:r w:rsidR="00B75DF7" w:rsidRPr="00E761BF">
        <w:rPr>
          <w:sz w:val="24"/>
          <w:szCs w:val="24"/>
        </w:rPr>
        <w:t xml:space="preserve"> sustava.</w:t>
      </w:r>
    </w:p>
    <w:p w14:paraId="55EA246C" w14:textId="128436B4" w:rsidR="00FE7C8A" w:rsidRPr="00E761BF" w:rsidRDefault="00FE7C8A" w:rsidP="290F9C38">
      <w:pPr>
        <w:rPr>
          <w:sz w:val="24"/>
          <w:szCs w:val="24"/>
        </w:rPr>
      </w:pPr>
    </w:p>
    <w:p w14:paraId="4B44DE66" w14:textId="14ED1B73" w:rsidR="00FE7C8A" w:rsidRDefault="00FE7C8A" w:rsidP="00FE7C8A">
      <w:pPr>
        <w:rPr>
          <w:sz w:val="24"/>
          <w:szCs w:val="24"/>
        </w:rPr>
      </w:pPr>
      <w:r w:rsidRPr="00E761BF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 xml:space="preserve">Voditelj </w:t>
      </w:r>
      <w:r w:rsidR="00071BE5" w:rsidRPr="00E761BF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 xml:space="preserve">je po dogovoru </w:t>
      </w:r>
      <w:r w:rsidRPr="00E761BF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>ispunio dokumente PD.00 "Definicija zadatka" i PD.01 "Plan projekta", osiguravajući</w:t>
      </w:r>
      <w:r w:rsidR="009C5999" w:rsidRPr="00E761BF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 xml:space="preserve"> dogovorene</w:t>
      </w:r>
      <w:r w:rsidR="00071BE5" w:rsidRPr="00E761BF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 xml:space="preserve"> ciljeve i korake </w:t>
      </w:r>
      <w:r w:rsidRPr="00E761BF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 xml:space="preserve">izrade projekta. </w:t>
      </w:r>
      <w:r w:rsidRPr="00E761BF">
        <w:rPr>
          <w:sz w:val="24"/>
          <w:szCs w:val="24"/>
        </w:rPr>
        <w:t xml:space="preserve">Kreiran je i </w:t>
      </w:r>
      <w:proofErr w:type="spellStart"/>
      <w:r w:rsidRPr="00E761BF">
        <w:rPr>
          <w:sz w:val="24"/>
          <w:szCs w:val="24"/>
        </w:rPr>
        <w:t>Trello</w:t>
      </w:r>
      <w:proofErr w:type="spellEnd"/>
      <w:r w:rsidR="009752CC" w:rsidRPr="00E761BF">
        <w:rPr>
          <w:sz w:val="24"/>
          <w:szCs w:val="24"/>
        </w:rPr>
        <w:t xml:space="preserve"> </w:t>
      </w:r>
      <w:proofErr w:type="spellStart"/>
      <w:r w:rsidR="00302B6D" w:rsidRPr="00E761BF">
        <w:rPr>
          <w:sz w:val="24"/>
          <w:szCs w:val="24"/>
        </w:rPr>
        <w:t>b</w:t>
      </w:r>
      <w:r w:rsidR="009752CC" w:rsidRPr="00E761BF">
        <w:rPr>
          <w:sz w:val="24"/>
          <w:szCs w:val="24"/>
        </w:rPr>
        <w:t>oard</w:t>
      </w:r>
      <w:proofErr w:type="spellEnd"/>
      <w:r w:rsidRPr="00E761BF">
        <w:rPr>
          <w:sz w:val="24"/>
          <w:szCs w:val="24"/>
        </w:rPr>
        <w:t xml:space="preserve"> za praćenje timskih zadataka po tjednima. </w:t>
      </w:r>
    </w:p>
    <w:p w14:paraId="6742BA34" w14:textId="7105FC7D" w:rsidR="00EC172E" w:rsidRPr="00E761BF" w:rsidRDefault="00494F62" w:rsidP="00FE7C8A">
      <w:pPr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</w:pPr>
      <w:r w:rsidRPr="00494F62">
        <w:rPr>
          <w:rFonts w:asciiTheme="minorHAnsi" w:hAnsiTheme="minorHAnsi" w:cstheme="minorHAnsi"/>
          <w:noProof/>
          <w:color w:val="0D0D0D"/>
          <w:sz w:val="24"/>
          <w:szCs w:val="24"/>
          <w:shd w:val="clear" w:color="auto" w:fill="FFFFFF"/>
        </w:rPr>
        <w:lastRenderedPageBreak/>
        <w:drawing>
          <wp:inline distT="0" distB="0" distL="0" distR="0" wp14:anchorId="0DB43AE1" wp14:editId="6FF03C6B">
            <wp:extent cx="5760720" cy="421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7280E" w14:textId="77777777" w:rsidR="002C295F" w:rsidRDefault="002C295F" w:rsidP="00F9043E"/>
    <w:p w14:paraId="1438899D" w14:textId="77777777" w:rsidR="00306342" w:rsidRDefault="00306342" w:rsidP="00F9043E"/>
    <w:p w14:paraId="58040E6C" w14:textId="77777777" w:rsidR="002C295F" w:rsidRDefault="290F9C38" w:rsidP="002C295F">
      <w:pPr>
        <w:pStyle w:val="Naslov1"/>
      </w:pPr>
      <w:bookmarkStart w:id="3" w:name="_Toc413018538"/>
      <w:r>
        <w:t>Drugi tjedan</w:t>
      </w:r>
      <w:bookmarkEnd w:id="3"/>
    </w:p>
    <w:p w14:paraId="2EAA1C87" w14:textId="77777777" w:rsidR="002C295F" w:rsidRDefault="002C295F" w:rsidP="00F9043E"/>
    <w:p w14:paraId="4F1531F8" w14:textId="1363A559" w:rsidR="000A3A2D" w:rsidRPr="000A3A2D" w:rsidRDefault="005516A7" w:rsidP="00F9043E">
      <w:pPr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</w:pPr>
      <w:r w:rsidRPr="000A3A2D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 xml:space="preserve">U drugom tjednu rada na razvoju aplikacije </w:t>
      </w:r>
      <w:proofErr w:type="spellStart"/>
      <w:r w:rsidRPr="000A3A2D">
        <w:rPr>
          <w:rFonts w:asciiTheme="minorHAnsi" w:hAnsiTheme="minorHAnsi" w:cstheme="minorHAnsi"/>
          <w:b/>
          <w:bCs/>
          <w:color w:val="0D0D0D"/>
          <w:sz w:val="24"/>
          <w:szCs w:val="24"/>
          <w:shd w:val="clear" w:color="auto" w:fill="FFFFFF"/>
        </w:rPr>
        <w:t>Iks</w:t>
      </w:r>
      <w:proofErr w:type="spellEnd"/>
      <w:r w:rsidRPr="000A3A2D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 xml:space="preserve">, tim je usmjeren na implementaciju ključnih komponenata za početnu verziju aplikacije. Fokusirali smo se na izgradnju funkcionalnog </w:t>
      </w:r>
      <w:proofErr w:type="spellStart"/>
      <w:r w:rsidRPr="000A3A2D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>backend</w:t>
      </w:r>
      <w:proofErr w:type="spellEnd"/>
      <w:r w:rsidRPr="000A3A2D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 xml:space="preserve"> sustava, postavljanje baze podataka, razvoj početnog </w:t>
      </w:r>
      <w:proofErr w:type="spellStart"/>
      <w:r w:rsidRPr="000A3A2D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>frontend</w:t>
      </w:r>
      <w:proofErr w:type="spellEnd"/>
      <w:r w:rsidRPr="000A3A2D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 xml:space="preserve"> sučelja, postavljanje verzijskog sustava putem </w:t>
      </w:r>
      <w:proofErr w:type="spellStart"/>
      <w:r w:rsidRPr="000A3A2D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>GitHub</w:t>
      </w:r>
      <w:proofErr w:type="spellEnd"/>
      <w:r w:rsidRPr="000A3A2D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 xml:space="preserve">-a te praćenje napretka kroz </w:t>
      </w:r>
      <w:proofErr w:type="spellStart"/>
      <w:r w:rsidRPr="000A3A2D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>Trello</w:t>
      </w:r>
      <w:proofErr w:type="spellEnd"/>
      <w:r w:rsidRPr="000A3A2D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>. Također smo osigurali da je sva potrebna dokumentacija ispunjena za ovaj tjedan.</w:t>
      </w:r>
    </w:p>
    <w:p w14:paraId="7B2AE982" w14:textId="355550C3" w:rsidR="00306342" w:rsidRDefault="000A3A2D" w:rsidP="000A3A2D">
      <w:pPr>
        <w:spacing w:after="0" w:line="240" w:lineRule="auto"/>
      </w:pPr>
      <w:r>
        <w:br w:type="page"/>
      </w:r>
    </w:p>
    <w:p w14:paraId="384D0814" w14:textId="77777777" w:rsidR="00306342" w:rsidRDefault="290F9C38" w:rsidP="00306342">
      <w:pPr>
        <w:pStyle w:val="Naslov1"/>
      </w:pPr>
      <w:bookmarkStart w:id="4" w:name="_Toc413018539"/>
      <w:r>
        <w:lastRenderedPageBreak/>
        <w:t>Treći tjedan</w:t>
      </w:r>
      <w:bookmarkEnd w:id="4"/>
    </w:p>
    <w:p w14:paraId="09556174" w14:textId="77777777" w:rsidR="000A3A2D" w:rsidRPr="000A3A2D" w:rsidRDefault="000A3A2D" w:rsidP="000A3A2D">
      <w:pPr>
        <w:spacing w:before="100" w:beforeAutospacing="1" w:after="100" w:afterAutospacing="1" w:line="240" w:lineRule="auto"/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</w:pPr>
      <w:r w:rsidRPr="000A3A2D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 xml:space="preserve">U trećem tjednu rada na razvoju aplikacije </w:t>
      </w:r>
      <w:proofErr w:type="spellStart"/>
      <w:r w:rsidRPr="000A3A2D">
        <w:rPr>
          <w:rFonts w:asciiTheme="minorHAnsi" w:hAnsiTheme="minorHAnsi" w:cstheme="minorHAnsi"/>
          <w:b/>
          <w:bCs/>
          <w:color w:val="0D0D0D"/>
          <w:sz w:val="24"/>
          <w:szCs w:val="24"/>
          <w:shd w:val="clear" w:color="auto" w:fill="FFFFFF"/>
        </w:rPr>
        <w:t>Iks</w:t>
      </w:r>
      <w:proofErr w:type="spellEnd"/>
      <w:r w:rsidRPr="000A3A2D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 xml:space="preserve">, tim je nastavio s implementacijom ključnih funkcionalnosti kako bi aplikacija bila spremna za daljnje testiranje i optimizaciju. Fokusirali smo se na kreiranje i optimizaciju procedura u bazi podataka koje se sada mogu pozivati preko </w:t>
      </w:r>
      <w:proofErr w:type="spellStart"/>
      <w:r w:rsidRPr="000A3A2D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>backend</w:t>
      </w:r>
      <w:proofErr w:type="spellEnd"/>
      <w:r w:rsidRPr="000A3A2D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 xml:space="preserve"> servera. Također je razvijen početni </w:t>
      </w:r>
      <w:proofErr w:type="spellStart"/>
      <w:r w:rsidRPr="000A3A2D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>frontend</w:t>
      </w:r>
      <w:proofErr w:type="spellEnd"/>
      <w:r w:rsidRPr="000A3A2D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 xml:space="preserve"> koji omogućava korisnicima interakciju s </w:t>
      </w:r>
      <w:proofErr w:type="spellStart"/>
      <w:r w:rsidRPr="000A3A2D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>backendom</w:t>
      </w:r>
      <w:proofErr w:type="spellEnd"/>
      <w:r w:rsidRPr="000A3A2D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 xml:space="preserve"> putem API poziva. Osim toga, dizajnirana je ikona aplikacije koja će biti korištena u finalnoj verziji. Svi zadaci i napredak praćeni su putem </w:t>
      </w:r>
      <w:proofErr w:type="spellStart"/>
      <w:r w:rsidRPr="000A3A2D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>Trello</w:t>
      </w:r>
      <w:proofErr w:type="spellEnd"/>
      <w:r w:rsidRPr="000A3A2D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 xml:space="preserve"> ploče, a dokumentacija za ovaj tjedan je ažurirana i kompletirana, uključujući tehničke specifikacije za implementirane funkcionalnosti.</w:t>
      </w:r>
    </w:p>
    <w:p w14:paraId="5084FFBA" w14:textId="77777777" w:rsidR="00306342" w:rsidRDefault="00306342" w:rsidP="00306342"/>
    <w:p w14:paraId="195354C5" w14:textId="77777777" w:rsidR="00306342" w:rsidRDefault="290F9C38" w:rsidP="00306342">
      <w:pPr>
        <w:pStyle w:val="Naslov1"/>
      </w:pPr>
      <w:bookmarkStart w:id="5" w:name="_Toc413018540"/>
      <w:r>
        <w:t>Četvrti tjedan</w:t>
      </w:r>
      <w:bookmarkEnd w:id="5"/>
    </w:p>
    <w:p w14:paraId="2CE7C702" w14:textId="77777777" w:rsidR="00306342" w:rsidRDefault="00306342" w:rsidP="00306342"/>
    <w:p w14:paraId="52CA6F77" w14:textId="77777777" w:rsidR="00306342" w:rsidRDefault="00306342" w:rsidP="00306342"/>
    <w:p w14:paraId="3B231CF8" w14:textId="77777777" w:rsidR="00306342" w:rsidRDefault="00306342" w:rsidP="00306342"/>
    <w:p w14:paraId="4D1B2FC8" w14:textId="77777777" w:rsidR="00306342" w:rsidRDefault="290F9C38" w:rsidP="00306342">
      <w:pPr>
        <w:pStyle w:val="Naslov1"/>
      </w:pPr>
      <w:bookmarkStart w:id="6" w:name="_Toc413018541"/>
      <w:r>
        <w:t>Peti tjedan</w:t>
      </w:r>
      <w:bookmarkEnd w:id="6"/>
    </w:p>
    <w:p w14:paraId="2704F5C2" w14:textId="77777777" w:rsidR="00306342" w:rsidRDefault="00306342" w:rsidP="00306342"/>
    <w:p w14:paraId="0454CEC0" w14:textId="77777777" w:rsidR="00306342" w:rsidRDefault="00306342" w:rsidP="00306342"/>
    <w:p w14:paraId="448C42DD" w14:textId="77777777" w:rsidR="00306342" w:rsidRDefault="00306342" w:rsidP="00306342"/>
    <w:p w14:paraId="53EDEB14" w14:textId="77777777" w:rsidR="00306342" w:rsidRDefault="00306342" w:rsidP="00306342"/>
    <w:p w14:paraId="69605374" w14:textId="77777777" w:rsidR="00306342" w:rsidRDefault="290F9C38" w:rsidP="00306342">
      <w:pPr>
        <w:pStyle w:val="Naslov1"/>
      </w:pPr>
      <w:bookmarkStart w:id="7" w:name="_Toc413018542"/>
      <w:r>
        <w:t>Šesti  tjedan</w:t>
      </w:r>
      <w:bookmarkEnd w:id="7"/>
    </w:p>
    <w:p w14:paraId="2F6E6647" w14:textId="77777777" w:rsidR="00306342" w:rsidRDefault="00306342" w:rsidP="00306342"/>
    <w:p w14:paraId="3956832A" w14:textId="77777777" w:rsidR="00306342" w:rsidRDefault="00306342" w:rsidP="00306342"/>
    <w:p w14:paraId="46F2C623" w14:textId="77777777" w:rsidR="00306342" w:rsidRDefault="00306342" w:rsidP="00306342"/>
    <w:p w14:paraId="6AA80B6C" w14:textId="77777777" w:rsidR="00306342" w:rsidRDefault="290F9C38" w:rsidP="00306342">
      <w:pPr>
        <w:pStyle w:val="Naslov1"/>
      </w:pPr>
      <w:bookmarkStart w:id="8" w:name="_Toc413018543"/>
      <w:r>
        <w:t>Sedmi tjedan</w:t>
      </w:r>
      <w:bookmarkEnd w:id="8"/>
    </w:p>
    <w:p w14:paraId="4BCB1EDA" w14:textId="77777777" w:rsidR="00306342" w:rsidRDefault="00306342" w:rsidP="00306342"/>
    <w:p w14:paraId="4A6B6B42" w14:textId="77777777" w:rsidR="00306342" w:rsidRDefault="00306342" w:rsidP="00306342"/>
    <w:p w14:paraId="15FEA98E" w14:textId="77777777" w:rsidR="00306342" w:rsidRDefault="00306342" w:rsidP="00306342"/>
    <w:p w14:paraId="65BB799C" w14:textId="77777777" w:rsidR="00306342" w:rsidRDefault="00306342" w:rsidP="00306342"/>
    <w:p w14:paraId="64354B62" w14:textId="77777777" w:rsidR="00306342" w:rsidRDefault="290F9C38" w:rsidP="00306342">
      <w:pPr>
        <w:pStyle w:val="Naslov1"/>
      </w:pPr>
      <w:bookmarkStart w:id="9" w:name="_Toc413018544"/>
      <w:r>
        <w:lastRenderedPageBreak/>
        <w:t>Osmi  tjedan</w:t>
      </w:r>
      <w:bookmarkEnd w:id="9"/>
    </w:p>
    <w:p w14:paraId="6B99D626" w14:textId="77777777" w:rsidR="00306342" w:rsidRDefault="00306342" w:rsidP="00306342"/>
    <w:p w14:paraId="07B9710F" w14:textId="77777777" w:rsidR="00306342" w:rsidRDefault="00306342" w:rsidP="00306342"/>
    <w:p w14:paraId="70330CA9" w14:textId="77777777" w:rsidR="00306342" w:rsidRDefault="00306342" w:rsidP="00306342"/>
    <w:p w14:paraId="7179A2C8" w14:textId="77777777" w:rsidR="00306342" w:rsidRDefault="00306342" w:rsidP="00306342"/>
    <w:p w14:paraId="6266C85E" w14:textId="77777777" w:rsidR="00306342" w:rsidRDefault="290F9C38" w:rsidP="00306342">
      <w:pPr>
        <w:pStyle w:val="Naslov1"/>
      </w:pPr>
      <w:bookmarkStart w:id="10" w:name="_Toc413018545"/>
      <w:r>
        <w:t>Završno izvješće</w:t>
      </w:r>
      <w:bookmarkEnd w:id="10"/>
    </w:p>
    <w:p w14:paraId="1C21A5C7" w14:textId="77777777" w:rsidR="00306342" w:rsidRDefault="00306342" w:rsidP="00306342"/>
    <w:p w14:paraId="51E17EC9" w14:textId="77777777" w:rsidR="00306342" w:rsidRDefault="00306342" w:rsidP="00306342"/>
    <w:p w14:paraId="52C9C766" w14:textId="77777777" w:rsidR="00306342" w:rsidRDefault="00306342" w:rsidP="00306342"/>
    <w:p w14:paraId="21F380DA" w14:textId="77777777" w:rsidR="00306342" w:rsidRDefault="00306342" w:rsidP="00306342"/>
    <w:p w14:paraId="15A2FB26" w14:textId="77777777" w:rsidR="00306342" w:rsidRDefault="00306342" w:rsidP="00306342"/>
    <w:p w14:paraId="28898D04" w14:textId="77777777" w:rsidR="00306342" w:rsidRDefault="00306342" w:rsidP="00306342"/>
    <w:p w14:paraId="3FF38C5F" w14:textId="77777777" w:rsidR="00306342" w:rsidRDefault="00306342" w:rsidP="00306342"/>
    <w:p w14:paraId="7D5D0202" w14:textId="77777777" w:rsidR="00306342" w:rsidRDefault="00306342" w:rsidP="00F9043E"/>
    <w:sectPr w:rsidR="00306342" w:rsidSect="00CD6461">
      <w:headerReference w:type="default" r:id="rId12"/>
      <w:footerReference w:type="default" r:id="rId13"/>
      <w:headerReference w:type="first" r:id="rId14"/>
      <w:pgSz w:w="11906" w:h="16838"/>
      <w:pgMar w:top="1417" w:right="1417" w:bottom="1417" w:left="1417" w:header="708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35F63" w14:textId="77777777" w:rsidR="00792DEC" w:rsidRDefault="00792DEC" w:rsidP="00E9762A">
      <w:pPr>
        <w:spacing w:after="0" w:line="240" w:lineRule="auto"/>
      </w:pPr>
      <w:r>
        <w:separator/>
      </w:r>
    </w:p>
  </w:endnote>
  <w:endnote w:type="continuationSeparator" w:id="0">
    <w:p w14:paraId="31B77C31" w14:textId="77777777" w:rsidR="00792DEC" w:rsidRDefault="00792DEC" w:rsidP="00E97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1" w:type="dxa"/>
      <w:tblLook w:val="04A0" w:firstRow="1" w:lastRow="0" w:firstColumn="1" w:lastColumn="0" w:noHBand="0" w:noVBand="1"/>
    </w:tblPr>
    <w:tblGrid>
      <w:gridCol w:w="3117"/>
      <w:gridCol w:w="3117"/>
      <w:gridCol w:w="3117"/>
    </w:tblGrid>
    <w:tr w:rsidR="0072389D" w14:paraId="1CAB33E8" w14:textId="77777777" w:rsidTr="005F631A">
      <w:trPr>
        <w:trHeight w:val="269"/>
      </w:trPr>
      <w:tc>
        <w:tcPr>
          <w:tcW w:w="3117" w:type="dxa"/>
        </w:tcPr>
        <w:p w14:paraId="02796C33" w14:textId="1A3649A3" w:rsidR="0072389D" w:rsidRPr="005B0AFE" w:rsidRDefault="00344D25" w:rsidP="00FA1969">
          <w:r>
            <w:rPr>
              <w:noProof/>
              <w:lang w:eastAsia="hr-HR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76A10B5" wp14:editId="07777777">
                    <wp:simplePos x="0" y="0"/>
                    <wp:positionH relativeFrom="column">
                      <wp:posOffset>-163195</wp:posOffset>
                    </wp:positionH>
                    <wp:positionV relativeFrom="paragraph">
                      <wp:posOffset>6350</wp:posOffset>
                    </wp:positionV>
                    <wp:extent cx="6197600" cy="0"/>
                    <wp:effectExtent l="12700" t="5080" r="9525" b="13970"/>
                    <wp:wrapNone/>
                    <wp:docPr id="3" name="AutoShap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1976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a14="http://schemas.microsoft.com/office/drawing/2010/main" xmlns:a="http://schemas.openxmlformats.org/drawingml/2006/main" xmlns:w16sdtfl="http://schemas.microsoft.com/office/word/2024/wordml/sdtformatlock" xmlns:w16du="http://schemas.microsoft.com/office/word/2023/wordml/word16du" xmlns:oel="http://schemas.microsoft.com/office/2019/extlst">
                <w:pict w14:anchorId="593C06DF">
                  <v:shapetype id="_x0000_t32" coordsize="21600,21600" o:oned="t" filled="f" o:spt="32" path="m,l21600,21600e" w14:anchorId="52858909">
                    <v:path fillok="f" arrowok="t" o:connecttype="none"/>
                    <o:lock v:ext="edit" shapetype="t"/>
                  </v:shapetype>
                  <v:shape id="AutoShape 8" style="position:absolute;margin-left:-12.85pt;margin-top:.5pt;width:48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">
                    <v:stroke startarrowwidth="narrow" startarrowlength="long" endarrowwidth="narrow" endarrowlength="long"/>
                  </v:shape>
                </w:pict>
              </mc:Fallback>
            </mc:AlternateContent>
          </w:r>
          <w:r w:rsidR="005B02E8">
            <w:t>xx</w:t>
          </w:r>
          <w:r w:rsidR="006C206F">
            <w:t>.</w:t>
          </w:r>
          <w:r w:rsidR="005B02E8">
            <w:t>xx</w:t>
          </w:r>
          <w:r w:rsidR="006C206F">
            <w:t>.20</w:t>
          </w:r>
          <w:r w:rsidR="005B02E8">
            <w:t>2</w:t>
          </w:r>
          <w:r w:rsidR="006C206F">
            <w:t>5.</w:t>
          </w:r>
        </w:p>
      </w:tc>
      <w:tc>
        <w:tcPr>
          <w:tcW w:w="3117" w:type="dxa"/>
        </w:tcPr>
        <w:p w14:paraId="07389535" w14:textId="77777777" w:rsidR="0072389D" w:rsidRDefault="00217795" w:rsidP="00C83EE9"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FILENAME   \* MERGEFORMAT </w:instrText>
          </w:r>
          <w:r>
            <w:rPr>
              <w:noProof/>
            </w:rPr>
            <w:fldChar w:fldCharType="separate"/>
          </w:r>
          <w:r w:rsidR="00344D25">
            <w:rPr>
              <w:noProof/>
            </w:rPr>
            <w:t>Document1</w:t>
          </w:r>
          <w:r>
            <w:rPr>
              <w:noProof/>
            </w:rPr>
            <w:fldChar w:fldCharType="end"/>
          </w:r>
        </w:p>
      </w:tc>
      <w:tc>
        <w:tcPr>
          <w:tcW w:w="3117" w:type="dxa"/>
        </w:tcPr>
        <w:p w14:paraId="20C0B9F8" w14:textId="77777777" w:rsidR="0072389D" w:rsidRDefault="00CD6461" w:rsidP="00FA1969">
          <w:pPr>
            <w:jc w:val="right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1D6F63">
            <w:rPr>
              <w:noProof/>
            </w:rPr>
            <w:t>2</w:t>
          </w:r>
          <w:r>
            <w:fldChar w:fldCharType="end"/>
          </w:r>
        </w:p>
      </w:tc>
    </w:tr>
  </w:tbl>
  <w:p w14:paraId="6EF3072F" w14:textId="77777777" w:rsidR="0072389D" w:rsidRDefault="0072389D" w:rsidP="00CD6461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0FEF6" w14:textId="77777777" w:rsidR="00792DEC" w:rsidRDefault="00792DEC" w:rsidP="00E9762A">
      <w:pPr>
        <w:spacing w:after="0" w:line="240" w:lineRule="auto"/>
      </w:pPr>
      <w:r>
        <w:separator/>
      </w:r>
    </w:p>
  </w:footnote>
  <w:footnote w:type="continuationSeparator" w:id="0">
    <w:p w14:paraId="2298BB81" w14:textId="77777777" w:rsidR="00792DEC" w:rsidRDefault="00792DEC" w:rsidP="00E97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680"/>
      <w:gridCol w:w="4392"/>
    </w:tblGrid>
    <w:tr w:rsidR="00F14554" w14:paraId="1E917E22" w14:textId="77777777" w:rsidTr="00872BAF">
      <w:trPr>
        <w:trHeight w:val="276"/>
      </w:trPr>
      <w:tc>
        <w:tcPr>
          <w:tcW w:w="4779" w:type="dxa"/>
          <w:vAlign w:val="center"/>
        </w:tcPr>
        <w:p w14:paraId="7D5DBAC2" w14:textId="77777777" w:rsidR="00F14554" w:rsidRDefault="00344D25" w:rsidP="00642D70">
          <w:r>
            <w:rPr>
              <w:noProof/>
              <w:lang w:eastAsia="hr-HR"/>
            </w:rPr>
            <w:drawing>
              <wp:anchor distT="0" distB="0" distL="114300" distR="114300" simplePos="0" relativeHeight="251657216" behindDoc="1" locked="0" layoutInCell="1" allowOverlap="1" wp14:anchorId="272F972A" wp14:editId="07777777">
                <wp:simplePos x="0" y="0"/>
                <wp:positionH relativeFrom="column">
                  <wp:posOffset>-44450</wp:posOffset>
                </wp:positionH>
                <wp:positionV relativeFrom="paragraph">
                  <wp:posOffset>-28575</wp:posOffset>
                </wp:positionV>
                <wp:extent cx="5975350" cy="260985"/>
                <wp:effectExtent l="0" t="0" r="6350" b="5715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7535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42D70">
            <w:t xml:space="preserve">TVZ Programsko inženjerstvo i OO RAZVOJ </w:t>
          </w:r>
        </w:p>
      </w:tc>
      <w:tc>
        <w:tcPr>
          <w:tcW w:w="4501" w:type="dxa"/>
          <w:vAlign w:val="center"/>
        </w:tcPr>
        <w:p w14:paraId="0FD2A1AF" w14:textId="77777777" w:rsidR="00F14554" w:rsidRPr="00A82907" w:rsidRDefault="00816EA8" w:rsidP="00A82907">
          <w:pPr>
            <w:jc w:val="right"/>
          </w:pPr>
          <w:r>
            <w:t>PLAN</w:t>
          </w:r>
        </w:p>
      </w:tc>
    </w:tr>
  </w:tbl>
  <w:p w14:paraId="4EA0A3BC" w14:textId="77777777" w:rsidR="00F14554" w:rsidRDefault="000974A0" w:rsidP="000974A0">
    <w:pPr>
      <w:pStyle w:val="Zaglavlje"/>
      <w:tabs>
        <w:tab w:val="clear" w:pos="4536"/>
        <w:tab w:val="clear" w:pos="9072"/>
        <w:tab w:val="left" w:pos="750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35602" w14:textId="316436A7" w:rsidR="00344D25" w:rsidRPr="008F2EF3" w:rsidRDefault="00E6179D" w:rsidP="00E6179D">
    <w:pPr>
      <w:pStyle w:val="Zaglavlje"/>
    </w:pPr>
    <w:r>
      <w:rPr>
        <w:noProof/>
      </w:rPr>
      <mc:AlternateContent>
        <mc:Choice Requires="wps">
          <w:drawing>
            <wp:inline distT="0" distB="0" distL="0" distR="0" wp14:anchorId="6C917DAE" wp14:editId="65E1479C">
              <wp:extent cx="3200400" cy="848360"/>
              <wp:effectExtent l="0" t="0" r="0" b="8890"/>
              <wp:docPr id="7278972" name="Freeform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0400" cy="8483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244360" h="1392139">
                            <a:moveTo>
                              <a:pt x="0" y="0"/>
                            </a:moveTo>
                            <a:lnTo>
                              <a:pt x="5244360" y="0"/>
                            </a:lnTo>
                            <a:lnTo>
                              <a:pt x="5244360" y="1392139"/>
                            </a:lnTo>
                            <a:lnTo>
                              <a:pt x="0" y="1392139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</wps:spPr>
                    <wps:bodyPr vertOverflow="clip" horzOverflow="clip"/>
                  </wps:wsp>
                </a:graphicData>
              </a:graphic>
            </wp:inline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 w14:anchorId="2AB20E09" id="Freeform 3" o:spid="_x0000_s1026" style="width:252pt;height:6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5244360,1392139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" path="m,l5244360,r,1392139l,1392139,,xe" stroked="f">
              <v:fill r:id="rId3" o:title="" recolor="t" rotate="t" type="frame"/>
              <v:path arrowok="t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C4A34"/>
    <w:multiLevelType w:val="hybridMultilevel"/>
    <w:tmpl w:val="F3D8348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C024E3"/>
    <w:multiLevelType w:val="hybridMultilevel"/>
    <w:tmpl w:val="875433D6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2B77791"/>
    <w:multiLevelType w:val="hybridMultilevel"/>
    <w:tmpl w:val="A03EDAFE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4C0D5F"/>
    <w:multiLevelType w:val="hybridMultilevel"/>
    <w:tmpl w:val="FF925110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B2707E"/>
    <w:multiLevelType w:val="hybridMultilevel"/>
    <w:tmpl w:val="A718D72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AE5AE2"/>
    <w:multiLevelType w:val="hybridMultilevel"/>
    <w:tmpl w:val="C2F4C0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C6F47"/>
    <w:multiLevelType w:val="multilevel"/>
    <w:tmpl w:val="ABEE4550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A044418"/>
    <w:multiLevelType w:val="hybridMultilevel"/>
    <w:tmpl w:val="0AE416D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D25"/>
    <w:rsid w:val="00002263"/>
    <w:rsid w:val="000037D0"/>
    <w:rsid w:val="000128B0"/>
    <w:rsid w:val="000130C3"/>
    <w:rsid w:val="000131F8"/>
    <w:rsid w:val="000157AD"/>
    <w:rsid w:val="00017381"/>
    <w:rsid w:val="00024817"/>
    <w:rsid w:val="00033A17"/>
    <w:rsid w:val="00034D79"/>
    <w:rsid w:val="00036F7E"/>
    <w:rsid w:val="0004591E"/>
    <w:rsid w:val="000505D7"/>
    <w:rsid w:val="00053514"/>
    <w:rsid w:val="000537CD"/>
    <w:rsid w:val="00057A56"/>
    <w:rsid w:val="00060172"/>
    <w:rsid w:val="00067F1C"/>
    <w:rsid w:val="000713DC"/>
    <w:rsid w:val="00071BE5"/>
    <w:rsid w:val="0008170C"/>
    <w:rsid w:val="000823CA"/>
    <w:rsid w:val="000833BA"/>
    <w:rsid w:val="00086969"/>
    <w:rsid w:val="000914CF"/>
    <w:rsid w:val="00092DC6"/>
    <w:rsid w:val="00093774"/>
    <w:rsid w:val="00094DEB"/>
    <w:rsid w:val="00095FA1"/>
    <w:rsid w:val="000974A0"/>
    <w:rsid w:val="000A3A2D"/>
    <w:rsid w:val="000B0514"/>
    <w:rsid w:val="000B653E"/>
    <w:rsid w:val="000C3078"/>
    <w:rsid w:val="000C77F3"/>
    <w:rsid w:val="000E4C4C"/>
    <w:rsid w:val="000E5E31"/>
    <w:rsid w:val="000F11DA"/>
    <w:rsid w:val="000F1341"/>
    <w:rsid w:val="000F724C"/>
    <w:rsid w:val="00100C03"/>
    <w:rsid w:val="00100F3B"/>
    <w:rsid w:val="0011201E"/>
    <w:rsid w:val="001143B8"/>
    <w:rsid w:val="00117DEB"/>
    <w:rsid w:val="0012036F"/>
    <w:rsid w:val="00122A6F"/>
    <w:rsid w:val="00123950"/>
    <w:rsid w:val="00125F32"/>
    <w:rsid w:val="00130BA4"/>
    <w:rsid w:val="00135AF7"/>
    <w:rsid w:val="00141875"/>
    <w:rsid w:val="00142232"/>
    <w:rsid w:val="00150302"/>
    <w:rsid w:val="001537BA"/>
    <w:rsid w:val="00155A04"/>
    <w:rsid w:val="00166911"/>
    <w:rsid w:val="001736F6"/>
    <w:rsid w:val="00177AA6"/>
    <w:rsid w:val="00177E2A"/>
    <w:rsid w:val="0018016C"/>
    <w:rsid w:val="0018137F"/>
    <w:rsid w:val="00182B43"/>
    <w:rsid w:val="001852BD"/>
    <w:rsid w:val="00187FBE"/>
    <w:rsid w:val="0019431F"/>
    <w:rsid w:val="00194ADD"/>
    <w:rsid w:val="00195C1C"/>
    <w:rsid w:val="001A10B7"/>
    <w:rsid w:val="001A2B10"/>
    <w:rsid w:val="001A7DA0"/>
    <w:rsid w:val="001B2E4B"/>
    <w:rsid w:val="001B7514"/>
    <w:rsid w:val="001C1FEE"/>
    <w:rsid w:val="001D4320"/>
    <w:rsid w:val="001D6F63"/>
    <w:rsid w:val="001E7672"/>
    <w:rsid w:val="001F23B3"/>
    <w:rsid w:val="00205DA9"/>
    <w:rsid w:val="00207964"/>
    <w:rsid w:val="00211383"/>
    <w:rsid w:val="00212719"/>
    <w:rsid w:val="00217795"/>
    <w:rsid w:val="00217BBD"/>
    <w:rsid w:val="0022368D"/>
    <w:rsid w:val="00227DC3"/>
    <w:rsid w:val="00232803"/>
    <w:rsid w:val="00246104"/>
    <w:rsid w:val="002537BA"/>
    <w:rsid w:val="00256B6D"/>
    <w:rsid w:val="00266E1D"/>
    <w:rsid w:val="00267F4F"/>
    <w:rsid w:val="002730FE"/>
    <w:rsid w:val="00282235"/>
    <w:rsid w:val="00282791"/>
    <w:rsid w:val="002852AA"/>
    <w:rsid w:val="00287C94"/>
    <w:rsid w:val="00292FC8"/>
    <w:rsid w:val="0029425F"/>
    <w:rsid w:val="002A0C02"/>
    <w:rsid w:val="002A6DC9"/>
    <w:rsid w:val="002B5B78"/>
    <w:rsid w:val="002B727E"/>
    <w:rsid w:val="002C2566"/>
    <w:rsid w:val="002C295F"/>
    <w:rsid w:val="002C510D"/>
    <w:rsid w:val="002C655B"/>
    <w:rsid w:val="002C68C5"/>
    <w:rsid w:val="002D1572"/>
    <w:rsid w:val="002D289A"/>
    <w:rsid w:val="002D2EA0"/>
    <w:rsid w:val="002E0B05"/>
    <w:rsid w:val="002E6A93"/>
    <w:rsid w:val="002F15CB"/>
    <w:rsid w:val="002F2DE6"/>
    <w:rsid w:val="002F4920"/>
    <w:rsid w:val="002F5012"/>
    <w:rsid w:val="002F6D7F"/>
    <w:rsid w:val="00302B6D"/>
    <w:rsid w:val="00303C9D"/>
    <w:rsid w:val="0030613F"/>
    <w:rsid w:val="00306342"/>
    <w:rsid w:val="00306F61"/>
    <w:rsid w:val="003216C6"/>
    <w:rsid w:val="0032334F"/>
    <w:rsid w:val="00326444"/>
    <w:rsid w:val="00327166"/>
    <w:rsid w:val="00332AF2"/>
    <w:rsid w:val="00334C94"/>
    <w:rsid w:val="00337FA2"/>
    <w:rsid w:val="00344D25"/>
    <w:rsid w:val="00345D4B"/>
    <w:rsid w:val="0034722C"/>
    <w:rsid w:val="0035446D"/>
    <w:rsid w:val="0035450D"/>
    <w:rsid w:val="0036093B"/>
    <w:rsid w:val="00367CD8"/>
    <w:rsid w:val="00370088"/>
    <w:rsid w:val="003750D1"/>
    <w:rsid w:val="003823A4"/>
    <w:rsid w:val="00385AD1"/>
    <w:rsid w:val="003A0068"/>
    <w:rsid w:val="003A218B"/>
    <w:rsid w:val="003A28BC"/>
    <w:rsid w:val="003A325A"/>
    <w:rsid w:val="003A5AF7"/>
    <w:rsid w:val="003A5D42"/>
    <w:rsid w:val="003A5F23"/>
    <w:rsid w:val="003A69B7"/>
    <w:rsid w:val="003B0E62"/>
    <w:rsid w:val="003B2D85"/>
    <w:rsid w:val="003B3DBD"/>
    <w:rsid w:val="003C1AF1"/>
    <w:rsid w:val="003C4077"/>
    <w:rsid w:val="003C6777"/>
    <w:rsid w:val="003D34FF"/>
    <w:rsid w:val="003D4A61"/>
    <w:rsid w:val="003D6B68"/>
    <w:rsid w:val="003E2E0F"/>
    <w:rsid w:val="0040399F"/>
    <w:rsid w:val="004043B3"/>
    <w:rsid w:val="00416C0D"/>
    <w:rsid w:val="0042211F"/>
    <w:rsid w:val="00424636"/>
    <w:rsid w:val="0042572F"/>
    <w:rsid w:val="004274A2"/>
    <w:rsid w:val="00427BBD"/>
    <w:rsid w:val="00434E9C"/>
    <w:rsid w:val="004379E9"/>
    <w:rsid w:val="00441D82"/>
    <w:rsid w:val="0045195E"/>
    <w:rsid w:val="00452765"/>
    <w:rsid w:val="00457D27"/>
    <w:rsid w:val="00472B11"/>
    <w:rsid w:val="004757E6"/>
    <w:rsid w:val="00475FCF"/>
    <w:rsid w:val="00494F62"/>
    <w:rsid w:val="004A283B"/>
    <w:rsid w:val="004A3EAD"/>
    <w:rsid w:val="004B07C0"/>
    <w:rsid w:val="004B0B9B"/>
    <w:rsid w:val="004B5CB5"/>
    <w:rsid w:val="004B5E9F"/>
    <w:rsid w:val="004C6A00"/>
    <w:rsid w:val="004E2492"/>
    <w:rsid w:val="004F1E11"/>
    <w:rsid w:val="004F2579"/>
    <w:rsid w:val="004F6C59"/>
    <w:rsid w:val="005034D2"/>
    <w:rsid w:val="00504B97"/>
    <w:rsid w:val="00505A39"/>
    <w:rsid w:val="00514D0F"/>
    <w:rsid w:val="00515D94"/>
    <w:rsid w:val="00521AD3"/>
    <w:rsid w:val="00522FF4"/>
    <w:rsid w:val="0052331E"/>
    <w:rsid w:val="005378A9"/>
    <w:rsid w:val="00537F0A"/>
    <w:rsid w:val="00545704"/>
    <w:rsid w:val="005516A7"/>
    <w:rsid w:val="00552A07"/>
    <w:rsid w:val="00553FEC"/>
    <w:rsid w:val="00554E8F"/>
    <w:rsid w:val="0055627D"/>
    <w:rsid w:val="00560BD8"/>
    <w:rsid w:val="0056703F"/>
    <w:rsid w:val="00567422"/>
    <w:rsid w:val="00572B0B"/>
    <w:rsid w:val="00586181"/>
    <w:rsid w:val="00587725"/>
    <w:rsid w:val="0059511A"/>
    <w:rsid w:val="005B02E8"/>
    <w:rsid w:val="005B0AFE"/>
    <w:rsid w:val="005B11EB"/>
    <w:rsid w:val="005B4A13"/>
    <w:rsid w:val="005B6C8C"/>
    <w:rsid w:val="005C29BF"/>
    <w:rsid w:val="005C373B"/>
    <w:rsid w:val="005C763D"/>
    <w:rsid w:val="005D0B3C"/>
    <w:rsid w:val="005D1020"/>
    <w:rsid w:val="005E3F45"/>
    <w:rsid w:val="005F631A"/>
    <w:rsid w:val="00602B0C"/>
    <w:rsid w:val="006054B6"/>
    <w:rsid w:val="00605F7E"/>
    <w:rsid w:val="00606259"/>
    <w:rsid w:val="00611F5E"/>
    <w:rsid w:val="00614A92"/>
    <w:rsid w:val="006246F9"/>
    <w:rsid w:val="006251E0"/>
    <w:rsid w:val="00626284"/>
    <w:rsid w:val="0063018F"/>
    <w:rsid w:val="006370EB"/>
    <w:rsid w:val="00642D70"/>
    <w:rsid w:val="00644A84"/>
    <w:rsid w:val="00645D9F"/>
    <w:rsid w:val="006463A2"/>
    <w:rsid w:val="00647050"/>
    <w:rsid w:val="00653C00"/>
    <w:rsid w:val="00660E71"/>
    <w:rsid w:val="006611D2"/>
    <w:rsid w:val="00665ED7"/>
    <w:rsid w:val="00666118"/>
    <w:rsid w:val="00666A60"/>
    <w:rsid w:val="006751E1"/>
    <w:rsid w:val="00677F6A"/>
    <w:rsid w:val="006823D4"/>
    <w:rsid w:val="0068714B"/>
    <w:rsid w:val="00687945"/>
    <w:rsid w:val="00691EB3"/>
    <w:rsid w:val="0069438C"/>
    <w:rsid w:val="006A0602"/>
    <w:rsid w:val="006A472F"/>
    <w:rsid w:val="006A753A"/>
    <w:rsid w:val="006A75D1"/>
    <w:rsid w:val="006B0388"/>
    <w:rsid w:val="006C206F"/>
    <w:rsid w:val="006C3BCF"/>
    <w:rsid w:val="006D0F84"/>
    <w:rsid w:val="006D3F33"/>
    <w:rsid w:val="006D4423"/>
    <w:rsid w:val="006E2C2B"/>
    <w:rsid w:val="006E5C96"/>
    <w:rsid w:val="0070043A"/>
    <w:rsid w:val="007118E9"/>
    <w:rsid w:val="00722C65"/>
    <w:rsid w:val="0072389D"/>
    <w:rsid w:val="00732EAE"/>
    <w:rsid w:val="00742479"/>
    <w:rsid w:val="00742D54"/>
    <w:rsid w:val="0074478A"/>
    <w:rsid w:val="007515C3"/>
    <w:rsid w:val="00753595"/>
    <w:rsid w:val="00760BD3"/>
    <w:rsid w:val="00765035"/>
    <w:rsid w:val="00770A4B"/>
    <w:rsid w:val="00771FA5"/>
    <w:rsid w:val="00772981"/>
    <w:rsid w:val="00773191"/>
    <w:rsid w:val="00790932"/>
    <w:rsid w:val="00790E2D"/>
    <w:rsid w:val="00791E3C"/>
    <w:rsid w:val="00792DEC"/>
    <w:rsid w:val="007A037E"/>
    <w:rsid w:val="007A065E"/>
    <w:rsid w:val="007A1486"/>
    <w:rsid w:val="007A735C"/>
    <w:rsid w:val="007C3A1E"/>
    <w:rsid w:val="007C4239"/>
    <w:rsid w:val="007D33FE"/>
    <w:rsid w:val="007D439B"/>
    <w:rsid w:val="007D6211"/>
    <w:rsid w:val="007E539F"/>
    <w:rsid w:val="007F07FF"/>
    <w:rsid w:val="007F15F4"/>
    <w:rsid w:val="00800E37"/>
    <w:rsid w:val="00803B64"/>
    <w:rsid w:val="00805655"/>
    <w:rsid w:val="00806C88"/>
    <w:rsid w:val="0081030B"/>
    <w:rsid w:val="008106FF"/>
    <w:rsid w:val="00816EA8"/>
    <w:rsid w:val="008356AF"/>
    <w:rsid w:val="00840F6D"/>
    <w:rsid w:val="0084350A"/>
    <w:rsid w:val="00844ED0"/>
    <w:rsid w:val="00847EA3"/>
    <w:rsid w:val="00850F96"/>
    <w:rsid w:val="008638C2"/>
    <w:rsid w:val="00866F70"/>
    <w:rsid w:val="00872BAF"/>
    <w:rsid w:val="00873F54"/>
    <w:rsid w:val="00875142"/>
    <w:rsid w:val="008762A7"/>
    <w:rsid w:val="00881CE5"/>
    <w:rsid w:val="00887E78"/>
    <w:rsid w:val="0089103B"/>
    <w:rsid w:val="00892D18"/>
    <w:rsid w:val="00896E64"/>
    <w:rsid w:val="008A0C4F"/>
    <w:rsid w:val="008A152C"/>
    <w:rsid w:val="008A2F24"/>
    <w:rsid w:val="008B6DA0"/>
    <w:rsid w:val="008C094C"/>
    <w:rsid w:val="008C57A9"/>
    <w:rsid w:val="008C778E"/>
    <w:rsid w:val="008E1DF5"/>
    <w:rsid w:val="008E259E"/>
    <w:rsid w:val="008E4D9B"/>
    <w:rsid w:val="008E723E"/>
    <w:rsid w:val="008F2EF3"/>
    <w:rsid w:val="008F337F"/>
    <w:rsid w:val="008F4A05"/>
    <w:rsid w:val="008F6779"/>
    <w:rsid w:val="008F6D65"/>
    <w:rsid w:val="00901591"/>
    <w:rsid w:val="00905C3E"/>
    <w:rsid w:val="009070F8"/>
    <w:rsid w:val="00910193"/>
    <w:rsid w:val="00911AB4"/>
    <w:rsid w:val="009149DA"/>
    <w:rsid w:val="00917634"/>
    <w:rsid w:val="00920E53"/>
    <w:rsid w:val="009239F7"/>
    <w:rsid w:val="00924027"/>
    <w:rsid w:val="0093141E"/>
    <w:rsid w:val="00937D75"/>
    <w:rsid w:val="00941D67"/>
    <w:rsid w:val="00944F54"/>
    <w:rsid w:val="00953464"/>
    <w:rsid w:val="00961EBE"/>
    <w:rsid w:val="0096420B"/>
    <w:rsid w:val="00965D64"/>
    <w:rsid w:val="00970E28"/>
    <w:rsid w:val="009716D5"/>
    <w:rsid w:val="00971B0B"/>
    <w:rsid w:val="009752CC"/>
    <w:rsid w:val="00975E91"/>
    <w:rsid w:val="00976516"/>
    <w:rsid w:val="00980591"/>
    <w:rsid w:val="00982DE5"/>
    <w:rsid w:val="00983DB7"/>
    <w:rsid w:val="009873D2"/>
    <w:rsid w:val="009901BA"/>
    <w:rsid w:val="00990941"/>
    <w:rsid w:val="00996C9D"/>
    <w:rsid w:val="009A3AFE"/>
    <w:rsid w:val="009A5B4D"/>
    <w:rsid w:val="009B7F6C"/>
    <w:rsid w:val="009C2E8B"/>
    <w:rsid w:val="009C5999"/>
    <w:rsid w:val="009D0352"/>
    <w:rsid w:val="009D0829"/>
    <w:rsid w:val="009D141F"/>
    <w:rsid w:val="009E1C71"/>
    <w:rsid w:val="00A00453"/>
    <w:rsid w:val="00A02993"/>
    <w:rsid w:val="00A112B7"/>
    <w:rsid w:val="00A16ECF"/>
    <w:rsid w:val="00A20E56"/>
    <w:rsid w:val="00A20F32"/>
    <w:rsid w:val="00A22B45"/>
    <w:rsid w:val="00A24F60"/>
    <w:rsid w:val="00A25599"/>
    <w:rsid w:val="00A317AE"/>
    <w:rsid w:val="00A37899"/>
    <w:rsid w:val="00A44B81"/>
    <w:rsid w:val="00A4621C"/>
    <w:rsid w:val="00A500DC"/>
    <w:rsid w:val="00A52996"/>
    <w:rsid w:val="00A64430"/>
    <w:rsid w:val="00A67E92"/>
    <w:rsid w:val="00A72F99"/>
    <w:rsid w:val="00A76C1E"/>
    <w:rsid w:val="00A80D2F"/>
    <w:rsid w:val="00A82907"/>
    <w:rsid w:val="00A90AED"/>
    <w:rsid w:val="00A93860"/>
    <w:rsid w:val="00A95573"/>
    <w:rsid w:val="00A97BB5"/>
    <w:rsid w:val="00AB2116"/>
    <w:rsid w:val="00AC0C9B"/>
    <w:rsid w:val="00AC38D5"/>
    <w:rsid w:val="00AD2A2D"/>
    <w:rsid w:val="00AD7B43"/>
    <w:rsid w:val="00AE5254"/>
    <w:rsid w:val="00AF564F"/>
    <w:rsid w:val="00B05313"/>
    <w:rsid w:val="00B1034A"/>
    <w:rsid w:val="00B11109"/>
    <w:rsid w:val="00B13DAA"/>
    <w:rsid w:val="00B20327"/>
    <w:rsid w:val="00B20FEF"/>
    <w:rsid w:val="00B22E1A"/>
    <w:rsid w:val="00B252D2"/>
    <w:rsid w:val="00B357CE"/>
    <w:rsid w:val="00B379B9"/>
    <w:rsid w:val="00B502A7"/>
    <w:rsid w:val="00B55E49"/>
    <w:rsid w:val="00B7276F"/>
    <w:rsid w:val="00B72A09"/>
    <w:rsid w:val="00B7389E"/>
    <w:rsid w:val="00B75DF7"/>
    <w:rsid w:val="00B76410"/>
    <w:rsid w:val="00B83172"/>
    <w:rsid w:val="00B84A63"/>
    <w:rsid w:val="00B87C0A"/>
    <w:rsid w:val="00B907A1"/>
    <w:rsid w:val="00B92432"/>
    <w:rsid w:val="00B96175"/>
    <w:rsid w:val="00BA0DE9"/>
    <w:rsid w:val="00BD41F7"/>
    <w:rsid w:val="00BD47AA"/>
    <w:rsid w:val="00BD47FD"/>
    <w:rsid w:val="00BE4948"/>
    <w:rsid w:val="00BE4D73"/>
    <w:rsid w:val="00BE5467"/>
    <w:rsid w:val="00BE7F06"/>
    <w:rsid w:val="00BF0EB3"/>
    <w:rsid w:val="00C01615"/>
    <w:rsid w:val="00C02595"/>
    <w:rsid w:val="00C033C3"/>
    <w:rsid w:val="00C03A60"/>
    <w:rsid w:val="00C03C19"/>
    <w:rsid w:val="00C03FB2"/>
    <w:rsid w:val="00C05083"/>
    <w:rsid w:val="00C12D49"/>
    <w:rsid w:val="00C14E4E"/>
    <w:rsid w:val="00C1511E"/>
    <w:rsid w:val="00C1573E"/>
    <w:rsid w:val="00C17F9D"/>
    <w:rsid w:val="00C2065F"/>
    <w:rsid w:val="00C25A1C"/>
    <w:rsid w:val="00C30B5B"/>
    <w:rsid w:val="00C32295"/>
    <w:rsid w:val="00C51367"/>
    <w:rsid w:val="00C6035D"/>
    <w:rsid w:val="00C60EC9"/>
    <w:rsid w:val="00C610C1"/>
    <w:rsid w:val="00C66E0C"/>
    <w:rsid w:val="00C72B9B"/>
    <w:rsid w:val="00C75AAC"/>
    <w:rsid w:val="00C825B8"/>
    <w:rsid w:val="00C83EE9"/>
    <w:rsid w:val="00C86FE8"/>
    <w:rsid w:val="00C91D24"/>
    <w:rsid w:val="00C95C9F"/>
    <w:rsid w:val="00CA2C24"/>
    <w:rsid w:val="00CB0883"/>
    <w:rsid w:val="00CB2109"/>
    <w:rsid w:val="00CB4228"/>
    <w:rsid w:val="00CB64D6"/>
    <w:rsid w:val="00CC1069"/>
    <w:rsid w:val="00CC3007"/>
    <w:rsid w:val="00CC5944"/>
    <w:rsid w:val="00CC6136"/>
    <w:rsid w:val="00CC6C5D"/>
    <w:rsid w:val="00CD6461"/>
    <w:rsid w:val="00CF196D"/>
    <w:rsid w:val="00CF627C"/>
    <w:rsid w:val="00D0295D"/>
    <w:rsid w:val="00D0323B"/>
    <w:rsid w:val="00D10712"/>
    <w:rsid w:val="00D225C9"/>
    <w:rsid w:val="00D26F49"/>
    <w:rsid w:val="00D310E4"/>
    <w:rsid w:val="00D33080"/>
    <w:rsid w:val="00D34B30"/>
    <w:rsid w:val="00D35121"/>
    <w:rsid w:val="00D35ECD"/>
    <w:rsid w:val="00D45736"/>
    <w:rsid w:val="00D47102"/>
    <w:rsid w:val="00D47BA2"/>
    <w:rsid w:val="00D511D9"/>
    <w:rsid w:val="00D550B3"/>
    <w:rsid w:val="00D5645C"/>
    <w:rsid w:val="00D665FD"/>
    <w:rsid w:val="00D7414D"/>
    <w:rsid w:val="00D9417A"/>
    <w:rsid w:val="00D9631C"/>
    <w:rsid w:val="00DA564B"/>
    <w:rsid w:val="00DB206E"/>
    <w:rsid w:val="00DB7160"/>
    <w:rsid w:val="00DC1885"/>
    <w:rsid w:val="00DC5562"/>
    <w:rsid w:val="00DD3929"/>
    <w:rsid w:val="00DE5F30"/>
    <w:rsid w:val="00DE7EFC"/>
    <w:rsid w:val="00E0078A"/>
    <w:rsid w:val="00E00EF0"/>
    <w:rsid w:val="00E16533"/>
    <w:rsid w:val="00E16F8F"/>
    <w:rsid w:val="00E2125E"/>
    <w:rsid w:val="00E225DC"/>
    <w:rsid w:val="00E23FF6"/>
    <w:rsid w:val="00E25A03"/>
    <w:rsid w:val="00E279A1"/>
    <w:rsid w:val="00E36795"/>
    <w:rsid w:val="00E40CEE"/>
    <w:rsid w:val="00E4259F"/>
    <w:rsid w:val="00E436EC"/>
    <w:rsid w:val="00E54E35"/>
    <w:rsid w:val="00E54FB7"/>
    <w:rsid w:val="00E563A8"/>
    <w:rsid w:val="00E6106D"/>
    <w:rsid w:val="00E6179D"/>
    <w:rsid w:val="00E761BF"/>
    <w:rsid w:val="00E810ED"/>
    <w:rsid w:val="00E8122B"/>
    <w:rsid w:val="00E85A26"/>
    <w:rsid w:val="00E92791"/>
    <w:rsid w:val="00E938D4"/>
    <w:rsid w:val="00E94E6F"/>
    <w:rsid w:val="00E965DB"/>
    <w:rsid w:val="00E9762A"/>
    <w:rsid w:val="00E97A84"/>
    <w:rsid w:val="00EB3CD1"/>
    <w:rsid w:val="00EB76DD"/>
    <w:rsid w:val="00EB7E93"/>
    <w:rsid w:val="00EB7F59"/>
    <w:rsid w:val="00EC172E"/>
    <w:rsid w:val="00EC5417"/>
    <w:rsid w:val="00ED0D55"/>
    <w:rsid w:val="00ED3137"/>
    <w:rsid w:val="00ED44BE"/>
    <w:rsid w:val="00EE4791"/>
    <w:rsid w:val="00EE5CD4"/>
    <w:rsid w:val="00EE6263"/>
    <w:rsid w:val="00EF35DD"/>
    <w:rsid w:val="00EF4DED"/>
    <w:rsid w:val="00EF7DC5"/>
    <w:rsid w:val="00F01CE3"/>
    <w:rsid w:val="00F01EE3"/>
    <w:rsid w:val="00F04B61"/>
    <w:rsid w:val="00F11BDD"/>
    <w:rsid w:val="00F14554"/>
    <w:rsid w:val="00F17739"/>
    <w:rsid w:val="00F20ECC"/>
    <w:rsid w:val="00F30DFE"/>
    <w:rsid w:val="00F32FA6"/>
    <w:rsid w:val="00F407FB"/>
    <w:rsid w:val="00F45E15"/>
    <w:rsid w:val="00F476DA"/>
    <w:rsid w:val="00F547C9"/>
    <w:rsid w:val="00F57255"/>
    <w:rsid w:val="00F648D7"/>
    <w:rsid w:val="00F64A9E"/>
    <w:rsid w:val="00F661AB"/>
    <w:rsid w:val="00F66EC3"/>
    <w:rsid w:val="00F72C9E"/>
    <w:rsid w:val="00F7667B"/>
    <w:rsid w:val="00F80F2E"/>
    <w:rsid w:val="00F817F6"/>
    <w:rsid w:val="00F84BBD"/>
    <w:rsid w:val="00F84EE1"/>
    <w:rsid w:val="00F867ED"/>
    <w:rsid w:val="00F9043E"/>
    <w:rsid w:val="00F92310"/>
    <w:rsid w:val="00F92A7D"/>
    <w:rsid w:val="00F97C49"/>
    <w:rsid w:val="00FA1969"/>
    <w:rsid w:val="00FB47EF"/>
    <w:rsid w:val="00FC24A3"/>
    <w:rsid w:val="00FC2726"/>
    <w:rsid w:val="00FC693B"/>
    <w:rsid w:val="00FD4DF6"/>
    <w:rsid w:val="00FD5638"/>
    <w:rsid w:val="00FE5D51"/>
    <w:rsid w:val="00FE7C8A"/>
    <w:rsid w:val="00FF07DD"/>
    <w:rsid w:val="00FF12D8"/>
    <w:rsid w:val="290F9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109B49"/>
  <w15:chartTrackingRefBased/>
  <w15:docId w15:val="{C1B25A4B-63D9-4A6C-82BB-5DAA0536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16C"/>
    <w:pPr>
      <w:spacing w:after="200" w:line="276" w:lineRule="auto"/>
    </w:pPr>
    <w:rPr>
      <w:sz w:val="22"/>
      <w:szCs w:val="22"/>
      <w:lang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0B0514"/>
    <w:pPr>
      <w:keepNext/>
      <w:numPr>
        <w:numId w:val="1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pct10" w:color="auto" w:fill="auto"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qFormat/>
    <w:rsid w:val="00522FF4"/>
    <w:pPr>
      <w:keepNext/>
      <w:numPr>
        <w:ilvl w:val="1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slov3">
    <w:name w:val="heading 3"/>
    <w:basedOn w:val="Normal"/>
    <w:next w:val="Normal"/>
    <w:link w:val="Naslov3Char"/>
    <w:uiPriority w:val="9"/>
    <w:qFormat/>
    <w:rsid w:val="00522FF4"/>
    <w:pPr>
      <w:keepNext/>
      <w:numPr>
        <w:ilvl w:val="2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Naslov4">
    <w:name w:val="heading 4"/>
    <w:basedOn w:val="Normal"/>
    <w:next w:val="Normal"/>
    <w:link w:val="Naslov4Char"/>
    <w:uiPriority w:val="9"/>
    <w:qFormat/>
    <w:rsid w:val="00522FF4"/>
    <w:pPr>
      <w:keepNext/>
      <w:numPr>
        <w:ilvl w:val="3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slov5">
    <w:name w:val="heading 5"/>
    <w:basedOn w:val="Normal"/>
    <w:next w:val="Normal"/>
    <w:link w:val="Naslov5Char"/>
    <w:uiPriority w:val="9"/>
    <w:qFormat/>
    <w:rsid w:val="0019431F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Naslov6">
    <w:name w:val="heading 6"/>
    <w:basedOn w:val="Normal"/>
    <w:next w:val="Normal"/>
    <w:link w:val="Naslov6Char"/>
    <w:uiPriority w:val="9"/>
    <w:qFormat/>
    <w:rsid w:val="0019431F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Naslov7">
    <w:name w:val="heading 7"/>
    <w:basedOn w:val="Normal"/>
    <w:next w:val="Normal"/>
    <w:link w:val="Naslov7Char"/>
    <w:uiPriority w:val="9"/>
    <w:qFormat/>
    <w:rsid w:val="0019431F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Naslov8">
    <w:name w:val="heading 8"/>
    <w:basedOn w:val="Normal"/>
    <w:next w:val="Normal"/>
    <w:link w:val="Naslov8Char"/>
    <w:uiPriority w:val="9"/>
    <w:qFormat/>
    <w:rsid w:val="0019431F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Naslov9">
    <w:name w:val="heading 9"/>
    <w:basedOn w:val="Normal"/>
    <w:next w:val="Normal"/>
    <w:link w:val="Naslov9Char"/>
    <w:uiPriority w:val="9"/>
    <w:qFormat/>
    <w:rsid w:val="0019431F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ATableText">
    <w:name w:val="A_Table Text"/>
    <w:rsid w:val="00F92310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Times New Roman" w:hAnsi="Arial"/>
      <w:lang w:val="en-US" w:eastAsia="en-US"/>
    </w:rPr>
  </w:style>
  <w:style w:type="table" w:styleId="Reetkatablice">
    <w:name w:val="Table Grid"/>
    <w:basedOn w:val="Obinatablica"/>
    <w:uiPriority w:val="59"/>
    <w:rsid w:val="00E94E6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vijetlareetka">
    <w:name w:val="Light Grid"/>
    <w:basedOn w:val="Obinatablica"/>
    <w:uiPriority w:val="62"/>
    <w:rsid w:val="00E94E6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Bezproreda">
    <w:name w:val="No Spacing"/>
    <w:qFormat/>
    <w:rsid w:val="008638C2"/>
    <w:rPr>
      <w:sz w:val="22"/>
      <w:szCs w:val="22"/>
      <w:lang w:eastAsia="en-US"/>
    </w:rPr>
  </w:style>
  <w:style w:type="character" w:customStyle="1" w:styleId="Naslov1Char">
    <w:name w:val="Naslov 1 Char"/>
    <w:link w:val="Naslov1"/>
    <w:uiPriority w:val="9"/>
    <w:rsid w:val="000B0514"/>
    <w:rPr>
      <w:rFonts w:ascii="Cambria" w:eastAsia="Times New Roman" w:hAnsi="Cambria"/>
      <w:b/>
      <w:bCs/>
      <w:kern w:val="32"/>
      <w:sz w:val="32"/>
      <w:szCs w:val="32"/>
      <w:shd w:val="pct10" w:color="auto" w:fill="auto"/>
      <w:lang w:eastAsia="en-US"/>
    </w:rPr>
  </w:style>
  <w:style w:type="character" w:customStyle="1" w:styleId="Naslov2Char">
    <w:name w:val="Naslov 2 Char"/>
    <w:link w:val="Naslov2"/>
    <w:uiPriority w:val="9"/>
    <w:rsid w:val="00522FF4"/>
    <w:rPr>
      <w:rFonts w:ascii="Cambria" w:eastAsia="Times New Roman" w:hAnsi="Cambria"/>
      <w:b/>
      <w:bCs/>
      <w:i/>
      <w:iCs/>
      <w:sz w:val="28"/>
      <w:szCs w:val="28"/>
      <w:shd w:val="pct5" w:color="auto" w:fill="auto"/>
      <w:lang w:eastAsia="en-US"/>
    </w:rPr>
  </w:style>
  <w:style w:type="character" w:customStyle="1" w:styleId="Naslov3Char">
    <w:name w:val="Naslov 3 Char"/>
    <w:link w:val="Naslov3"/>
    <w:uiPriority w:val="9"/>
    <w:rsid w:val="00522FF4"/>
    <w:rPr>
      <w:rFonts w:ascii="Cambria" w:eastAsia="Times New Roman" w:hAnsi="Cambria"/>
      <w:b/>
      <w:bCs/>
      <w:sz w:val="26"/>
      <w:szCs w:val="26"/>
      <w:shd w:val="pct5" w:color="auto" w:fill="auto"/>
      <w:lang w:eastAsia="en-US"/>
    </w:rPr>
  </w:style>
  <w:style w:type="character" w:customStyle="1" w:styleId="Naslov4Char">
    <w:name w:val="Naslov 4 Char"/>
    <w:link w:val="Naslov4"/>
    <w:uiPriority w:val="9"/>
    <w:rsid w:val="00522FF4"/>
    <w:rPr>
      <w:rFonts w:eastAsia="Times New Roman"/>
      <w:b/>
      <w:bCs/>
      <w:sz w:val="28"/>
      <w:szCs w:val="28"/>
      <w:shd w:val="pct5" w:color="auto" w:fill="auto"/>
      <w:lang w:eastAsia="en-US"/>
    </w:rPr>
  </w:style>
  <w:style w:type="character" w:customStyle="1" w:styleId="Naslov5Char">
    <w:name w:val="Naslov 5 Char"/>
    <w:link w:val="Naslov5"/>
    <w:uiPriority w:val="9"/>
    <w:rsid w:val="0019431F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Naslov6Char">
    <w:name w:val="Naslov 6 Char"/>
    <w:link w:val="Naslov6"/>
    <w:uiPriority w:val="9"/>
    <w:rsid w:val="0019431F"/>
    <w:rPr>
      <w:rFonts w:eastAsia="Times New Roman"/>
      <w:b/>
      <w:bCs/>
      <w:sz w:val="22"/>
      <w:szCs w:val="22"/>
      <w:lang w:eastAsia="en-US"/>
    </w:rPr>
  </w:style>
  <w:style w:type="character" w:customStyle="1" w:styleId="Naslov7Char">
    <w:name w:val="Naslov 7 Char"/>
    <w:link w:val="Naslov7"/>
    <w:uiPriority w:val="9"/>
    <w:rsid w:val="0019431F"/>
    <w:rPr>
      <w:rFonts w:eastAsia="Times New Roman"/>
      <w:sz w:val="24"/>
      <w:szCs w:val="24"/>
      <w:lang w:eastAsia="en-US"/>
    </w:rPr>
  </w:style>
  <w:style w:type="character" w:customStyle="1" w:styleId="Naslov8Char">
    <w:name w:val="Naslov 8 Char"/>
    <w:link w:val="Naslov8"/>
    <w:uiPriority w:val="9"/>
    <w:rsid w:val="0019431F"/>
    <w:rPr>
      <w:rFonts w:eastAsia="Times New Roman"/>
      <w:i/>
      <w:iCs/>
      <w:sz w:val="24"/>
      <w:szCs w:val="24"/>
      <w:lang w:eastAsia="en-US"/>
    </w:rPr>
  </w:style>
  <w:style w:type="character" w:customStyle="1" w:styleId="Naslov9Char">
    <w:name w:val="Naslov 9 Char"/>
    <w:link w:val="Naslov9"/>
    <w:uiPriority w:val="9"/>
    <w:rsid w:val="0019431F"/>
    <w:rPr>
      <w:rFonts w:ascii="Cambria" w:eastAsia="Times New Roman" w:hAnsi="Cambria"/>
      <w:sz w:val="22"/>
      <w:szCs w:val="22"/>
      <w:lang w:eastAsia="en-US"/>
    </w:rPr>
  </w:style>
  <w:style w:type="table" w:styleId="Svijetlosjenanje">
    <w:name w:val="Light Shading"/>
    <w:basedOn w:val="Obinatablica"/>
    <w:uiPriority w:val="60"/>
    <w:rsid w:val="001537B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vijetlipopis-Isticanje1">
    <w:name w:val="Light List Accent 1"/>
    <w:basedOn w:val="Obinatablica"/>
    <w:uiPriority w:val="61"/>
    <w:rsid w:val="00B84A6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Podnoje">
    <w:name w:val="footer"/>
    <w:basedOn w:val="Normal"/>
    <w:link w:val="PodnojeChar"/>
    <w:rsid w:val="002A0C02"/>
    <w:pPr>
      <w:tabs>
        <w:tab w:val="right" w:pos="7920"/>
      </w:tabs>
      <w:spacing w:after="0" w:line="240" w:lineRule="auto"/>
    </w:pPr>
    <w:rPr>
      <w:rFonts w:ascii="Book Antiqua" w:eastAsia="Times New Roman" w:hAnsi="Book Antiqua"/>
      <w:sz w:val="16"/>
      <w:szCs w:val="20"/>
      <w:lang w:val="en-US" w:eastAsia="hr-HR"/>
    </w:rPr>
  </w:style>
  <w:style w:type="character" w:customStyle="1" w:styleId="PodnojeChar">
    <w:name w:val="Podnožje Char"/>
    <w:link w:val="Podnoje"/>
    <w:rsid w:val="002A0C02"/>
    <w:rPr>
      <w:rFonts w:ascii="Book Antiqua" w:eastAsia="Times New Roman" w:hAnsi="Book Antiqua"/>
      <w:sz w:val="16"/>
      <w:lang w:val="en-US"/>
    </w:rPr>
  </w:style>
  <w:style w:type="paragraph" w:customStyle="1" w:styleId="TableHeading">
    <w:name w:val="Table Heading"/>
    <w:basedOn w:val="Normal"/>
    <w:rsid w:val="002A0C02"/>
    <w:pPr>
      <w:keepLines/>
      <w:spacing w:before="120" w:after="120" w:line="240" w:lineRule="auto"/>
    </w:pPr>
    <w:rPr>
      <w:rFonts w:ascii="Book Antiqua" w:eastAsia="Times New Roman" w:hAnsi="Book Antiqua"/>
      <w:b/>
      <w:sz w:val="16"/>
      <w:szCs w:val="20"/>
      <w:lang w:val="en-US" w:eastAsia="hr-HR"/>
    </w:rPr>
  </w:style>
  <w:style w:type="paragraph" w:customStyle="1" w:styleId="TableCell">
    <w:name w:val="TableCell"/>
    <w:basedOn w:val="Normal"/>
    <w:rsid w:val="002A0C02"/>
    <w:pPr>
      <w:widowControl w:val="0"/>
      <w:tabs>
        <w:tab w:val="left" w:pos="340"/>
        <w:tab w:val="left" w:pos="680"/>
        <w:tab w:val="left" w:pos="1021"/>
        <w:tab w:val="left" w:pos="1361"/>
      </w:tabs>
      <w:spacing w:before="40" w:after="0" w:line="240" w:lineRule="auto"/>
    </w:pPr>
    <w:rPr>
      <w:rFonts w:ascii="Arial" w:eastAsia="Times New Roman" w:hAnsi="Arial"/>
      <w:sz w:val="18"/>
      <w:szCs w:val="20"/>
      <w:lang w:val="en-US" w:eastAsia="hr-HR"/>
    </w:rPr>
  </w:style>
  <w:style w:type="table" w:styleId="Svijetlipopis-Isticanje5">
    <w:name w:val="Light List Accent 5"/>
    <w:basedOn w:val="Obinatablica"/>
    <w:uiPriority w:val="61"/>
    <w:rsid w:val="0056742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Sadraj1">
    <w:name w:val="toc 1"/>
    <w:basedOn w:val="Normal"/>
    <w:next w:val="Normal"/>
    <w:autoRedefine/>
    <w:uiPriority w:val="39"/>
    <w:unhideWhenUsed/>
    <w:rsid w:val="00256B6D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256B6D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256B6D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256B6D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256B6D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256B6D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256B6D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256B6D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256B6D"/>
    <w:pPr>
      <w:spacing w:after="0"/>
      <w:ind w:left="1760"/>
    </w:pPr>
    <w:rPr>
      <w:sz w:val="18"/>
      <w:szCs w:val="18"/>
    </w:rPr>
  </w:style>
  <w:style w:type="character" w:styleId="Hiperveza">
    <w:name w:val="Hyperlink"/>
    <w:uiPriority w:val="99"/>
    <w:unhideWhenUsed/>
    <w:rsid w:val="00256B6D"/>
    <w:rPr>
      <w:color w:val="0000FF"/>
      <w:u w:val="single"/>
    </w:rPr>
  </w:style>
  <w:style w:type="paragraph" w:styleId="Zaglavlje">
    <w:name w:val="header"/>
    <w:basedOn w:val="Normal"/>
    <w:link w:val="ZaglavljeChar"/>
    <w:uiPriority w:val="99"/>
    <w:unhideWhenUsed/>
    <w:rsid w:val="00E9762A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link w:val="Zaglavlje"/>
    <w:uiPriority w:val="99"/>
    <w:rsid w:val="00E9762A"/>
    <w:rPr>
      <w:sz w:val="22"/>
      <w:szCs w:val="22"/>
      <w:lang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711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rsid w:val="007118E9"/>
    <w:rPr>
      <w:rFonts w:ascii="Tahoma" w:hAnsi="Tahoma" w:cs="Tahoma"/>
      <w:sz w:val="16"/>
      <w:szCs w:val="16"/>
      <w:lang w:eastAsia="en-US"/>
    </w:rPr>
  </w:style>
  <w:style w:type="paragraph" w:styleId="Kartadokumenta">
    <w:name w:val="Document Map"/>
    <w:basedOn w:val="Normal"/>
    <w:link w:val="KartadokumentaChar"/>
    <w:uiPriority w:val="99"/>
    <w:semiHidden/>
    <w:unhideWhenUsed/>
    <w:rsid w:val="00EB3CD1"/>
    <w:rPr>
      <w:rFonts w:ascii="Tahoma" w:hAnsi="Tahoma" w:cs="Tahoma"/>
      <w:sz w:val="16"/>
      <w:szCs w:val="16"/>
    </w:rPr>
  </w:style>
  <w:style w:type="character" w:customStyle="1" w:styleId="KartadokumentaChar">
    <w:name w:val="Karta dokumenta Char"/>
    <w:link w:val="Kartadokumenta"/>
    <w:uiPriority w:val="99"/>
    <w:semiHidden/>
    <w:rsid w:val="00EB3CD1"/>
    <w:rPr>
      <w:rFonts w:ascii="Tahoma" w:hAnsi="Tahoma" w:cs="Tahoma"/>
      <w:sz w:val="16"/>
      <w:szCs w:val="16"/>
      <w:lang w:eastAsia="en-US"/>
    </w:rPr>
  </w:style>
  <w:style w:type="paragraph" w:styleId="StandardWeb">
    <w:name w:val="Normal (Web)"/>
    <w:basedOn w:val="Normal"/>
    <w:uiPriority w:val="99"/>
    <w:unhideWhenUsed/>
    <w:rsid w:val="00C03F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hr-HR"/>
    </w:rPr>
  </w:style>
  <w:style w:type="paragraph" w:customStyle="1" w:styleId="Grupa">
    <w:name w:val="Grupa"/>
    <w:basedOn w:val="Normal"/>
    <w:qFormat/>
    <w:rsid w:val="00141875"/>
    <w:pPr>
      <w:suppressAutoHyphens/>
      <w:spacing w:after="0" w:line="240" w:lineRule="auto"/>
    </w:pPr>
    <w:rPr>
      <w:rFonts w:ascii="Times New Roman" w:eastAsia="SimSun" w:hAnsi="Times New Roman" w:cs="Mangal"/>
      <w:i/>
      <w:color w:val="000000"/>
      <w:kern w:val="1"/>
      <w:sz w:val="24"/>
      <w:szCs w:val="24"/>
      <w:lang w:eastAsia="hi-IN" w:bidi="hi-IN"/>
    </w:rPr>
  </w:style>
  <w:style w:type="character" w:styleId="Naglaeno">
    <w:name w:val="Strong"/>
    <w:basedOn w:val="Zadanifontodlomka"/>
    <w:uiPriority w:val="22"/>
    <w:qFormat/>
    <w:rsid w:val="005516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lamic\Dropbox\2TVZPRJ\HITNAP\HITNA%20PRJ\TVZ%20DOKUMENTI\DIZAJN_TEMPLATE_HITNAP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6875EE89A4A84AB5790A097B54952E" ma:contentTypeVersion="2" ma:contentTypeDescription="Create a new document." ma:contentTypeScope="" ma:versionID="204ea9c2811a2e743ffb4a3855acd849">
  <xsd:schema xmlns:xsd="http://www.w3.org/2001/XMLSchema" xmlns:xs="http://www.w3.org/2001/XMLSchema" xmlns:p="http://schemas.microsoft.com/office/2006/metadata/properties" xmlns:ns2="fcc3693b-5a96-4ada-b8ff-eea7943a60c4" targetNamespace="http://schemas.microsoft.com/office/2006/metadata/properties" ma:root="true" ma:fieldsID="0b5dea9f541a01fd82fa06b05984024b" ns2:_="">
    <xsd:import namespace="fcc3693b-5a96-4ada-b8ff-eea7943a60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c3693b-5a96-4ada-b8ff-eea7943a60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F99512-36DE-4E2B-AB68-7B9D42DB0D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c3693b-5a96-4ada-b8ff-eea7943a60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F86EB5-64CB-4B1D-9F2A-A1BDAC545F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77AD92-B16F-4F54-8984-380AFF1DD2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8A46282-63CD-4ECD-B828-50680FEDF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DIZAJN_TEMPLATE_HITNAP1.dot</Template>
  <TotalTime>8</TotalTime>
  <Pages>7</Pages>
  <Words>702</Words>
  <Characters>4007</Characters>
  <Application>Microsoft Office Word</Application>
  <DocSecurity>0</DocSecurity>
  <Lines>33</Lines>
  <Paragraphs>9</Paragraphs>
  <ScaleCrop>false</ScaleCrop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Hitna pomoć grada Zagreba</dc:title>
  <dc:subject>Dizajn</dc:subject>
  <dc:creator>Miroslav Slamić</dc:creator>
  <cp:keywords>Obrazac;HP;dizajn</cp:keywords>
  <cp:lastModifiedBy>leon hojski</cp:lastModifiedBy>
  <cp:revision>4</cp:revision>
  <cp:lastPrinted>2008-05-05T13:41:00Z</cp:lastPrinted>
  <dcterms:created xsi:type="dcterms:W3CDTF">2025-03-11T16:54:00Z</dcterms:created>
  <dcterms:modified xsi:type="dcterms:W3CDTF">2025-03-28T18:12:00Z</dcterms:modified>
  <cp:category>Dokumentacija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0x0101007E6875EE89A4A84AB5790A097B54952E</vt:lpwstr>
  </property>
  <property fmtid="{D5CDD505-2E9C-101B-9397-08002B2CF9AE}" pid="3" name="AuthorIds_UIVersion_1024">
    <vt:lpwstr>257</vt:lpwstr>
  </property>
</Properties>
</file>