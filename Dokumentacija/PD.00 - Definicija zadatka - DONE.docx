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RPr="00F17B99" w14:paraId="3EA9654E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63C3426" w14:textId="77777777" w:rsidR="00344D25" w:rsidRPr="00F17B99" w:rsidRDefault="00344D25" w:rsidP="00FB6855">
            <w:pPr>
              <w:pStyle w:val="NoSpacing"/>
              <w:snapToGrid w:val="0"/>
              <w:jc w:val="center"/>
              <w:rPr>
                <w:b/>
                <w:sz w:val="6"/>
                <w:szCs w:val="6"/>
              </w:rPr>
            </w:pPr>
          </w:p>
        </w:tc>
      </w:tr>
    </w:tbl>
    <w:p w14:paraId="03A03077" w14:textId="77777777" w:rsidR="007D439B" w:rsidRPr="000833BA" w:rsidRDefault="007D439B"/>
    <w:p w14:paraId="336FF184" w14:textId="77777777" w:rsidR="0081030B" w:rsidRDefault="0081030B" w:rsidP="00A00453"/>
    <w:p w14:paraId="689115D7" w14:textId="77777777" w:rsidR="00BD41F7" w:rsidRPr="00F30DFE" w:rsidRDefault="007F07FF" w:rsidP="00BD41F7">
      <w:pPr>
        <w:jc w:val="right"/>
        <w:rPr>
          <w:b/>
          <w:sz w:val="36"/>
        </w:rPr>
      </w:pPr>
      <w:r>
        <w:rPr>
          <w:b/>
          <w:sz w:val="36"/>
        </w:rPr>
        <w:t>ZADATAK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189E6A0C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20FFBE7C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0E3B6BAC" w14:textId="77777777" w:rsidR="008C57A9" w:rsidRDefault="007F07FF" w:rsidP="006C206F">
            <w:pPr>
              <w:jc w:val="right"/>
            </w:pPr>
            <w:r>
              <w:t>Definicija zadatka projekta</w:t>
            </w:r>
          </w:p>
        </w:tc>
      </w:tr>
      <w:tr w:rsidR="000157AD" w14:paraId="517E96A3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1057098E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76165317" w14:textId="77777777" w:rsidR="000157AD" w:rsidRDefault="00816EA8" w:rsidP="0035450D">
            <w:pPr>
              <w:jc w:val="right"/>
            </w:pPr>
            <w:r>
              <w:t>PD.00.00</w:t>
            </w:r>
          </w:p>
        </w:tc>
      </w:tr>
    </w:tbl>
    <w:p w14:paraId="0065B9AB" w14:textId="77777777" w:rsidR="00BD41F7" w:rsidRDefault="00BD41F7" w:rsidP="00BD41F7">
      <w:pPr>
        <w:jc w:val="right"/>
      </w:pPr>
    </w:p>
    <w:p w14:paraId="59908F6A" w14:textId="77777777" w:rsidR="000157AD" w:rsidRPr="000833BA" w:rsidRDefault="000157AD" w:rsidP="00A00453"/>
    <w:p w14:paraId="19DABB7D" w14:textId="77777777" w:rsidR="00BD5532" w:rsidRDefault="00BD5532" w:rsidP="00BD5532">
      <w:pPr>
        <w:jc w:val="right"/>
        <w:rPr>
          <w:b/>
          <w:sz w:val="72"/>
        </w:rPr>
      </w:pPr>
      <w:r>
        <w:rPr>
          <w:b/>
          <w:sz w:val="72"/>
        </w:rPr>
        <w:t xml:space="preserve">PROJEKT </w:t>
      </w:r>
    </w:p>
    <w:p w14:paraId="77577470" w14:textId="0BE6E9D1" w:rsidR="00BD5532" w:rsidRDefault="005F3CD5" w:rsidP="00BD5532">
      <w:pPr>
        <w:jc w:val="right"/>
        <w:rPr>
          <w:b/>
          <w:sz w:val="72"/>
        </w:rPr>
      </w:pPr>
      <w:proofErr w:type="spellStart"/>
      <w:r>
        <w:rPr>
          <w:b/>
          <w:sz w:val="72"/>
        </w:rPr>
        <w:t>Iks</w:t>
      </w:r>
      <w:proofErr w:type="spellEnd"/>
    </w:p>
    <w:p w14:paraId="711AD835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64B4CDD9" w14:textId="77777777" w:rsidTr="00772981">
        <w:tc>
          <w:tcPr>
            <w:tcW w:w="4111" w:type="dxa"/>
          </w:tcPr>
          <w:p w14:paraId="2DE55C45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3119603" w14:textId="77777777"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BD5532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14:paraId="77095A27" w14:textId="77777777" w:rsidTr="00772981">
        <w:tc>
          <w:tcPr>
            <w:tcW w:w="4111" w:type="dxa"/>
          </w:tcPr>
          <w:p w14:paraId="0749F918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3BE5B97A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3C313F41" w14:textId="77777777" w:rsidTr="00772981">
        <w:tc>
          <w:tcPr>
            <w:tcW w:w="4111" w:type="dxa"/>
          </w:tcPr>
          <w:p w14:paraId="3CD48C65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411ACCD8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1F5A902B" w14:textId="77777777" w:rsidTr="00772981">
        <w:tc>
          <w:tcPr>
            <w:tcW w:w="4111" w:type="dxa"/>
          </w:tcPr>
          <w:p w14:paraId="485470B6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6A74D69F" w14:textId="77777777"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14:paraId="486888A2" w14:textId="77777777" w:rsidTr="00772981">
        <w:tc>
          <w:tcPr>
            <w:tcW w:w="4111" w:type="dxa"/>
          </w:tcPr>
          <w:p w14:paraId="70598581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563956F" w14:textId="45839FC1" w:rsidR="00F14554" w:rsidRPr="000833BA" w:rsidRDefault="0086319A" w:rsidP="006C206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1</w:t>
            </w:r>
            <w:r w:rsidR="00CB1E62">
              <w:rPr>
                <w:b/>
                <w:sz w:val="28"/>
                <w:lang w:val="hr-HR"/>
              </w:rPr>
              <w:t>1</w:t>
            </w:r>
            <w:r w:rsidR="000974A0">
              <w:rPr>
                <w:b/>
                <w:sz w:val="28"/>
                <w:lang w:val="hr-HR"/>
              </w:rPr>
              <w:t>.</w:t>
            </w:r>
            <w:r>
              <w:rPr>
                <w:b/>
                <w:sz w:val="28"/>
                <w:lang w:val="hr-HR"/>
              </w:rPr>
              <w:t>03</w:t>
            </w:r>
            <w:r w:rsidR="000974A0">
              <w:rPr>
                <w:b/>
                <w:sz w:val="28"/>
                <w:lang w:val="hr-HR"/>
              </w:rPr>
              <w:t>.20</w:t>
            </w:r>
            <w:r w:rsidR="0068514F">
              <w:rPr>
                <w:b/>
                <w:sz w:val="28"/>
                <w:lang w:val="hr-HR"/>
              </w:rPr>
              <w:t>25</w:t>
            </w:r>
            <w:r w:rsidR="000974A0">
              <w:rPr>
                <w:b/>
                <w:sz w:val="28"/>
                <w:lang w:val="hr-HR"/>
              </w:rPr>
              <w:t>.</w:t>
            </w:r>
          </w:p>
        </w:tc>
      </w:tr>
      <w:tr w:rsidR="00F14554" w:rsidRPr="000833BA" w14:paraId="74F145EF" w14:textId="77777777" w:rsidTr="00772981">
        <w:tc>
          <w:tcPr>
            <w:tcW w:w="4111" w:type="dxa"/>
          </w:tcPr>
          <w:p w14:paraId="6D4E895D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78F89ECE" w14:textId="77777777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14:paraId="6714E0D3" w14:textId="77777777" w:rsidR="00F14554" w:rsidRDefault="00F14554" w:rsidP="00F14554">
      <w:pPr>
        <w:rPr>
          <w:b/>
          <w:sz w:val="24"/>
        </w:rPr>
      </w:pPr>
    </w:p>
    <w:p w14:paraId="2701FA5C" w14:textId="77777777" w:rsidR="00F14554" w:rsidRDefault="00F14554" w:rsidP="00F14554">
      <w:pPr>
        <w:rPr>
          <w:b/>
          <w:sz w:val="24"/>
        </w:rPr>
      </w:pPr>
    </w:p>
    <w:p w14:paraId="11EE70FE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03718463" w14:textId="77777777" w:rsidR="0022368D" w:rsidRPr="000833BA" w:rsidRDefault="00E94E6F" w:rsidP="0019431F">
      <w:pPr>
        <w:pStyle w:val="Heading1"/>
      </w:pPr>
      <w:bookmarkStart w:id="0" w:name="_Toc412713981"/>
      <w:r w:rsidRPr="000833BA">
        <w:lastRenderedPageBreak/>
        <w:t>Nadzor dokumenta</w:t>
      </w:r>
      <w:bookmarkEnd w:id="0"/>
    </w:p>
    <w:p w14:paraId="34F081B6" w14:textId="77777777" w:rsidR="0022368D" w:rsidRPr="000833BA" w:rsidRDefault="0022368D" w:rsidP="000713DC"/>
    <w:p w14:paraId="09AD025B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158"/>
        <w:gridCol w:w="4819"/>
      </w:tblGrid>
      <w:tr w:rsidR="00965F4E" w:rsidRPr="000833BA" w14:paraId="705DD74A" w14:textId="77777777" w:rsidTr="00974416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D400B5D" w14:textId="77777777" w:rsidR="00965F4E" w:rsidRPr="000833BA" w:rsidRDefault="00965F4E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D00D25E" w14:textId="77777777" w:rsidR="00965F4E" w:rsidRPr="000833BA" w:rsidRDefault="00965F4E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39322FD" w14:textId="77777777" w:rsidR="00965F4E" w:rsidRPr="000833BA" w:rsidRDefault="00965F4E" w:rsidP="000F6B79">
            <w:pPr>
              <w:pStyle w:val="NoSpacing"/>
            </w:pPr>
            <w:r>
              <w:t>Tag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EB1F84A" w14:textId="77777777" w:rsidR="00965F4E" w:rsidRPr="000833BA" w:rsidRDefault="00965F4E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C8EE115" w14:textId="77777777" w:rsidR="00965F4E" w:rsidRPr="000833BA" w:rsidRDefault="00965F4E" w:rsidP="000F6B79">
            <w:pPr>
              <w:pStyle w:val="NoSpacing"/>
            </w:pPr>
            <w:r w:rsidRPr="000833BA">
              <w:t>Opis</w:t>
            </w:r>
          </w:p>
        </w:tc>
      </w:tr>
      <w:tr w:rsidR="00965F4E" w:rsidRPr="000833BA" w14:paraId="54057B0A" w14:textId="77777777" w:rsidTr="00974416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192AF7" w14:textId="77777777" w:rsidR="00965F4E" w:rsidRPr="000833BA" w:rsidRDefault="00965F4E" w:rsidP="000F6B79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9233F3" w14:textId="22969BD8" w:rsidR="00965F4E" w:rsidRPr="000833BA" w:rsidRDefault="00244F02" w:rsidP="00244F02">
            <w:pPr>
              <w:pStyle w:val="NoSpacing"/>
              <w:jc w:val="center"/>
            </w:pPr>
            <w:r>
              <w:t>Marco Matijević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DFD289" w14:textId="71BF9876" w:rsidR="00965F4E" w:rsidRPr="000833BA" w:rsidRDefault="00244F02" w:rsidP="000F6B79">
            <w:pPr>
              <w:pStyle w:val="NoSpacing"/>
            </w:pPr>
            <w:r>
              <w:t>MM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9CA2EA" w14:textId="0FCCA815" w:rsidR="00965F4E" w:rsidRPr="000833BA" w:rsidRDefault="00244F02" w:rsidP="000F6B79">
            <w:pPr>
              <w:pStyle w:val="NoSpacing"/>
            </w:pPr>
            <w:r>
              <w:t>17.3.202</w:t>
            </w:r>
            <w:r w:rsidR="005C2AA0">
              <w:t>5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22E059" w14:textId="31F4A990" w:rsidR="00965F4E" w:rsidRPr="000833BA" w:rsidRDefault="00214F91" w:rsidP="00214F91">
            <w:pPr>
              <w:pStyle w:val="NoSpacing"/>
            </w:pPr>
            <w:r>
              <w:t>Napisao definiciju, doseg i kratki opis projekta</w:t>
            </w:r>
          </w:p>
        </w:tc>
      </w:tr>
      <w:tr w:rsidR="00965F4E" w:rsidRPr="000833BA" w14:paraId="4ACE8130" w14:textId="77777777" w:rsidTr="00974416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4E1E20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E69641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1F135B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36586F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EB7404" w14:textId="77777777" w:rsidR="00965F4E" w:rsidRPr="000833BA" w:rsidRDefault="00965F4E" w:rsidP="000F6B79">
            <w:pPr>
              <w:pStyle w:val="NoSpacing"/>
            </w:pPr>
          </w:p>
        </w:tc>
      </w:tr>
      <w:tr w:rsidR="00965F4E" w:rsidRPr="000833BA" w14:paraId="6492F169" w14:textId="77777777" w:rsidTr="00974416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3EF011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8CB003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495C67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6A91D1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68D3D2" w14:textId="77777777" w:rsidR="00965F4E" w:rsidRPr="000833BA" w:rsidRDefault="00965F4E" w:rsidP="000F6B79">
            <w:pPr>
              <w:pStyle w:val="NoSpacing"/>
            </w:pPr>
          </w:p>
        </w:tc>
      </w:tr>
      <w:tr w:rsidR="00965F4E" w:rsidRPr="000833BA" w14:paraId="1242E6DC" w14:textId="77777777" w:rsidTr="00974416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4425FA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71EA0B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2C9C83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7D1274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399CD8" w14:textId="77777777" w:rsidR="00965F4E" w:rsidRPr="000833BA" w:rsidRDefault="00965F4E" w:rsidP="000F6B79">
            <w:pPr>
              <w:pStyle w:val="NoSpacing"/>
            </w:pPr>
          </w:p>
        </w:tc>
      </w:tr>
      <w:tr w:rsidR="00965F4E" w:rsidRPr="000833BA" w14:paraId="7CC605E5" w14:textId="77777777" w:rsidTr="00974416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9F4371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EAFE66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2E594F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2505C3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5AF06B" w14:textId="77777777" w:rsidR="00965F4E" w:rsidRPr="000833BA" w:rsidRDefault="00965F4E" w:rsidP="000F6B79">
            <w:pPr>
              <w:pStyle w:val="NoSpacing"/>
            </w:pPr>
          </w:p>
        </w:tc>
      </w:tr>
    </w:tbl>
    <w:p w14:paraId="53DD17E7" w14:textId="77777777" w:rsidR="00F92310" w:rsidRPr="000833BA" w:rsidRDefault="00F92310" w:rsidP="00E94E6F"/>
    <w:p w14:paraId="63EAE08B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5AB138F9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4B5165A" w14:textId="77777777"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2275D13" w14:textId="77777777"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B2A8EB2" w14:textId="77777777"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DA247D" w14:paraId="2CB1C325" w14:textId="77777777" w:rsidTr="00DA247D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E61B61" w14:textId="7FD1D3AB" w:rsidR="00DA247D" w:rsidRDefault="00893641">
            <w:pPr>
              <w:pStyle w:val="NoSpacing"/>
            </w:pPr>
            <w:r>
              <w:t>Marco Matijević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B5372C" w14:textId="2DA06DA1" w:rsidR="00DA247D" w:rsidRDefault="0079202B">
            <w:pPr>
              <w:pStyle w:val="NoSpacing"/>
            </w:pPr>
            <w:r>
              <w:t>Voditelj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127225" w14:textId="77777777" w:rsidR="00DA247D" w:rsidRDefault="00DA247D">
            <w:pPr>
              <w:pStyle w:val="NoSpacing"/>
            </w:pPr>
            <w:r>
              <w:t>-</w:t>
            </w:r>
          </w:p>
        </w:tc>
      </w:tr>
      <w:tr w:rsidR="00DA247D" w14:paraId="431C36DA" w14:textId="77777777" w:rsidTr="00DA247D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9823C8" w14:textId="165A8755" w:rsidR="00DA247D" w:rsidRDefault="00893641">
            <w:pPr>
              <w:pStyle w:val="NoSpacing"/>
            </w:pPr>
            <w:r>
              <w:t xml:space="preserve">Leon </w:t>
            </w:r>
            <w:proofErr w:type="spellStart"/>
            <w:r>
              <w:t>Hojski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A1721D" w14:textId="3B31B79B" w:rsidR="00DA247D" w:rsidRDefault="0079202B">
            <w:pPr>
              <w:pStyle w:val="NoSpacing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A3C729" w14:textId="77777777" w:rsidR="00DA247D" w:rsidRDefault="00DA247D">
            <w:pPr>
              <w:pStyle w:val="NoSpacing"/>
            </w:pPr>
            <w:r>
              <w:t>-</w:t>
            </w:r>
          </w:p>
        </w:tc>
      </w:tr>
      <w:tr w:rsidR="00DA247D" w14:paraId="7B432431" w14:textId="77777777" w:rsidTr="00DA247D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71238F" w14:textId="3CABF9A5" w:rsidR="00DA247D" w:rsidRDefault="00893641">
            <w:pPr>
              <w:pStyle w:val="NoSpacing"/>
            </w:pPr>
            <w:r>
              <w:t>Matej Kiš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6E010A" w14:textId="7D5D827B" w:rsidR="00DA247D" w:rsidRDefault="0079202B">
            <w:pPr>
              <w:pStyle w:val="NoSpacing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2A992E" w14:textId="77777777" w:rsidR="00DA247D" w:rsidRDefault="00DA247D">
            <w:pPr>
              <w:pStyle w:val="NoSpacing"/>
            </w:pPr>
            <w:r>
              <w:t>-</w:t>
            </w:r>
          </w:p>
        </w:tc>
      </w:tr>
      <w:tr w:rsidR="00DA247D" w14:paraId="48826263" w14:textId="77777777" w:rsidTr="00DA247D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D06BA1" w14:textId="38C853D3" w:rsidR="00DA247D" w:rsidRDefault="005328C1">
            <w:pPr>
              <w:pStyle w:val="NoSpacing"/>
            </w:pPr>
            <w:r>
              <w:t>Karlo Bistrički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BDD4D5" w14:textId="7A28A602" w:rsidR="00DA247D" w:rsidRDefault="0079202B">
            <w:pPr>
              <w:pStyle w:val="NoSpacing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9AC4F3" w14:textId="77777777" w:rsidR="00DA247D" w:rsidRDefault="00DA247D">
            <w:pPr>
              <w:pStyle w:val="NoSpacing"/>
            </w:pPr>
            <w:r>
              <w:t>-</w:t>
            </w:r>
          </w:p>
        </w:tc>
      </w:tr>
      <w:tr w:rsidR="0034722C" w:rsidRPr="000833BA" w14:paraId="644851A6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5C3C40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801E73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1CC1EC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3AC7B052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71421E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02598F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328290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04D7FAC3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C403BF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D07495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152277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699F04BB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BBC1E9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0AF4E3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61A260" w14:textId="77777777" w:rsidR="0034722C" w:rsidRPr="000833BA" w:rsidRDefault="0034722C" w:rsidP="00B72A09">
            <w:pPr>
              <w:pStyle w:val="NoSpacing"/>
            </w:pPr>
          </w:p>
        </w:tc>
      </w:tr>
    </w:tbl>
    <w:p w14:paraId="14855B32" w14:textId="77777777" w:rsidR="00A67E92" w:rsidRPr="000833BA" w:rsidRDefault="00A67E92" w:rsidP="00E94E6F"/>
    <w:p w14:paraId="5B0837CC" w14:textId="77777777" w:rsidR="0034722C" w:rsidRPr="000833BA" w:rsidRDefault="0034722C" w:rsidP="00E94E6F"/>
    <w:p w14:paraId="65517482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67CD715F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0EF928C" w14:textId="77777777"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1D5A6E2" w14:textId="77777777"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C6FCB0B" w14:textId="77777777"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E26C9A" w:rsidRPr="000833BA" w14:paraId="102271EE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832B4B" w14:textId="1144AAA0" w:rsidR="00E26C9A" w:rsidRPr="000833BA" w:rsidRDefault="00E26C9A" w:rsidP="00E26C9A">
            <w:pPr>
              <w:pStyle w:val="NoSpacing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20B7A8" w14:textId="577C8D29" w:rsidR="00E26C9A" w:rsidRPr="000833BA" w:rsidRDefault="00E26C9A" w:rsidP="00E26C9A">
            <w:pPr>
              <w:pStyle w:val="NoSpacing"/>
            </w:pPr>
            <w:r>
              <w:t>Marco Matijević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3298F2" w14:textId="77777777" w:rsidR="00E26C9A" w:rsidRPr="000833BA" w:rsidRDefault="00E26C9A" w:rsidP="00E26C9A">
            <w:pPr>
              <w:pStyle w:val="NoSpacing"/>
            </w:pPr>
          </w:p>
        </w:tc>
      </w:tr>
      <w:tr w:rsidR="00E26C9A" w:rsidRPr="000833BA" w14:paraId="09B94B03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796E29" w14:textId="12527C1E" w:rsidR="00E26C9A" w:rsidRPr="000833BA" w:rsidRDefault="00E26C9A" w:rsidP="00E26C9A">
            <w:pPr>
              <w:pStyle w:val="NoSpacing"/>
            </w:pPr>
            <w:r>
              <w:t>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83E54D" w14:textId="604054F5" w:rsidR="00E26C9A" w:rsidRPr="000833BA" w:rsidRDefault="00E26C9A" w:rsidP="00E26C9A">
            <w:pPr>
              <w:pStyle w:val="NoSpacing"/>
            </w:pPr>
            <w:r>
              <w:t xml:space="preserve">Leon </w:t>
            </w:r>
            <w:proofErr w:type="spellStart"/>
            <w:r>
              <w:t>Hojski</w:t>
            </w:r>
            <w:proofErr w:type="spellEnd"/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007C9D" w14:textId="77777777" w:rsidR="00E26C9A" w:rsidRPr="000833BA" w:rsidRDefault="00E26C9A" w:rsidP="00E26C9A">
            <w:pPr>
              <w:pStyle w:val="NoSpacing"/>
            </w:pPr>
          </w:p>
        </w:tc>
      </w:tr>
      <w:tr w:rsidR="00E26C9A" w:rsidRPr="000833BA" w14:paraId="03880EC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7F5981" w14:textId="01704306" w:rsidR="00E26C9A" w:rsidRPr="000833BA" w:rsidRDefault="00E26C9A" w:rsidP="00E26C9A">
            <w:pPr>
              <w:pStyle w:val="NoSpacing"/>
            </w:pPr>
            <w:r>
              <w:t>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99722B" w14:textId="1F0811FF" w:rsidR="00E26C9A" w:rsidRPr="000833BA" w:rsidRDefault="00E26C9A" w:rsidP="00E26C9A">
            <w:pPr>
              <w:pStyle w:val="NoSpacing"/>
            </w:pPr>
            <w:r>
              <w:t>Matej Kiš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BDC053" w14:textId="77777777" w:rsidR="00E26C9A" w:rsidRPr="000833BA" w:rsidRDefault="00E26C9A" w:rsidP="00E26C9A">
            <w:pPr>
              <w:pStyle w:val="NoSpacing"/>
            </w:pPr>
          </w:p>
        </w:tc>
      </w:tr>
      <w:tr w:rsidR="00E26C9A" w:rsidRPr="000833BA" w14:paraId="755F80AE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AC1EAC" w14:textId="4AC7F287" w:rsidR="00E26C9A" w:rsidRPr="000833BA" w:rsidRDefault="00E26C9A" w:rsidP="00E26C9A">
            <w:pPr>
              <w:pStyle w:val="NoSpacing"/>
            </w:pPr>
            <w:r>
              <w:t>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21644F" w14:textId="13A7390F" w:rsidR="00E26C9A" w:rsidRPr="000833BA" w:rsidRDefault="00E26C9A" w:rsidP="00E26C9A">
            <w:pPr>
              <w:pStyle w:val="NoSpacing"/>
            </w:pPr>
            <w:r>
              <w:t>Karlo Bistrički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11EA8A" w14:textId="77777777" w:rsidR="00E26C9A" w:rsidRPr="000833BA" w:rsidRDefault="00E26C9A" w:rsidP="00E26C9A">
            <w:pPr>
              <w:pStyle w:val="NoSpacing"/>
            </w:pPr>
          </w:p>
        </w:tc>
      </w:tr>
      <w:tr w:rsidR="00E26C9A" w:rsidRPr="000833BA" w14:paraId="1E1E83E2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D8772A" w14:textId="77777777" w:rsidR="00E26C9A" w:rsidRPr="000833BA" w:rsidRDefault="00E26C9A" w:rsidP="00E26C9A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606C15" w14:textId="77777777" w:rsidR="00E26C9A" w:rsidRPr="000833BA" w:rsidRDefault="00E26C9A" w:rsidP="00E26C9A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1F5C24" w14:textId="77777777" w:rsidR="00E26C9A" w:rsidRPr="000833BA" w:rsidRDefault="00E26C9A" w:rsidP="00E26C9A">
            <w:pPr>
              <w:pStyle w:val="NoSpacing"/>
            </w:pPr>
          </w:p>
        </w:tc>
      </w:tr>
    </w:tbl>
    <w:p w14:paraId="13B62E6D" w14:textId="77777777" w:rsidR="00560BD8" w:rsidRDefault="00560BD8" w:rsidP="00E965DB"/>
    <w:p w14:paraId="4F1FBD59" w14:textId="77777777" w:rsidR="00560BD8" w:rsidRDefault="00560BD8" w:rsidP="00E965DB">
      <w:r>
        <w:br w:type="page"/>
      </w:r>
    </w:p>
    <w:p w14:paraId="0FAFF08D" w14:textId="77777777" w:rsidR="00E965DB" w:rsidRPr="000833BA" w:rsidRDefault="004B0B9B" w:rsidP="00560BD8">
      <w:pPr>
        <w:pStyle w:val="Heading1"/>
      </w:pPr>
      <w:bookmarkStart w:id="1" w:name="_Toc412713982"/>
      <w:r w:rsidRPr="000833BA">
        <w:lastRenderedPageBreak/>
        <w:t>Sadržaj</w:t>
      </w:r>
      <w:bookmarkEnd w:id="1"/>
    </w:p>
    <w:p w14:paraId="6BAC164E" w14:textId="77777777" w:rsidR="00806C88" w:rsidRPr="000833BA" w:rsidRDefault="00806C88" w:rsidP="004B0B9B"/>
    <w:p w14:paraId="43E09A4F" w14:textId="77777777" w:rsidR="002C295F" w:rsidRDefault="00256B6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412713981" w:history="1">
        <w:r w:rsidR="002C295F" w:rsidRPr="001353A8">
          <w:rPr>
            <w:rStyle w:val="Hyperlink"/>
            <w:noProof/>
          </w:rPr>
          <w:t>1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yperlink"/>
            <w:noProof/>
          </w:rPr>
          <w:t>Nadzor dokumenta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_Toc412713981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2</w:t>
        </w:r>
        <w:r w:rsidR="002C295F">
          <w:rPr>
            <w:noProof/>
            <w:webHidden/>
          </w:rPr>
          <w:fldChar w:fldCharType="end"/>
        </w:r>
      </w:hyperlink>
    </w:p>
    <w:p w14:paraId="1A8C98CD" w14:textId="77777777" w:rsidR="002C295F" w:rsidRDefault="002C295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2" w:history="1">
        <w:r w:rsidRPr="001353A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1353A8">
          <w:rPr>
            <w:rStyle w:val="Hyperlink"/>
            <w:noProof/>
          </w:rPr>
          <w:t>Sadržaj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_Toc412713982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CEAA9F" w14:textId="77777777" w:rsidR="002C295F" w:rsidRDefault="002C295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3" w:history="1">
        <w:r w:rsidRPr="001353A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1353A8">
          <w:rPr>
            <w:rStyle w:val="Hyperlink"/>
            <w:noProof/>
          </w:rPr>
          <w:t>Definicija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_Toc412713983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744770" w14:textId="77777777" w:rsidR="002C295F" w:rsidRDefault="002C295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4" w:history="1">
        <w:r w:rsidRPr="001353A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1353A8">
          <w:rPr>
            <w:rStyle w:val="Hyperlink"/>
            <w:noProof/>
          </w:rPr>
          <w:t>Doseg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_Toc412713984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E57DEF" w14:textId="77777777" w:rsidR="002C295F" w:rsidRDefault="002C295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5" w:history="1">
        <w:r w:rsidRPr="001353A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1353A8">
          <w:rPr>
            <w:rStyle w:val="Hyperlink"/>
            <w:noProof/>
          </w:rPr>
          <w:t>Kratki opis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_Toc412713985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1D298C" w14:textId="77777777" w:rsidR="00560BD8" w:rsidRDefault="00256B6D" w:rsidP="004B0B9B">
      <w:r w:rsidRPr="000833BA">
        <w:fldChar w:fldCharType="end"/>
      </w:r>
    </w:p>
    <w:p w14:paraId="78CF8CBD" w14:textId="77777777" w:rsidR="00E436EC" w:rsidRDefault="00E436EC" w:rsidP="00E436EC">
      <w:pPr>
        <w:tabs>
          <w:tab w:val="left" w:pos="2581"/>
        </w:tabs>
      </w:pPr>
    </w:p>
    <w:p w14:paraId="4D57274B" w14:textId="77777777" w:rsidR="00ED3137" w:rsidRDefault="00ED3137" w:rsidP="00E436EC">
      <w:pPr>
        <w:tabs>
          <w:tab w:val="left" w:pos="2581"/>
        </w:tabs>
      </w:pPr>
    </w:p>
    <w:p w14:paraId="238B532C" w14:textId="77777777" w:rsidR="00ED3137" w:rsidRDefault="00560BD8" w:rsidP="00ED3137">
      <w:r w:rsidRPr="00E436EC">
        <w:br w:type="page"/>
      </w:r>
    </w:p>
    <w:p w14:paraId="33027A2E" w14:textId="77777777" w:rsidR="00F84EE1" w:rsidRPr="000833BA" w:rsidRDefault="002C295F" w:rsidP="00ED3137">
      <w:pPr>
        <w:pStyle w:val="Heading1"/>
      </w:pPr>
      <w:bookmarkStart w:id="2" w:name="_Toc412713983"/>
      <w:r>
        <w:lastRenderedPageBreak/>
        <w:t>Definicija projekta</w:t>
      </w:r>
      <w:bookmarkEnd w:id="2"/>
    </w:p>
    <w:p w14:paraId="0115FD39" w14:textId="77777777" w:rsidR="00806C88" w:rsidRDefault="00806C88" w:rsidP="00F9043E"/>
    <w:p w14:paraId="43A02443" w14:textId="56792765" w:rsidR="002C295F" w:rsidRPr="002C295F" w:rsidRDefault="006B2C55" w:rsidP="002C295F">
      <w:pPr>
        <w:spacing w:after="160" w:line="259" w:lineRule="auto"/>
        <w:jc w:val="both"/>
        <w:rPr>
          <w:rFonts w:ascii="Arial" w:eastAsiaTheme="minorHAnsi" w:hAnsi="Arial" w:cs="Arial"/>
          <w:sz w:val="24"/>
        </w:rPr>
      </w:pPr>
      <w:r w:rsidRPr="006B2C55">
        <w:rPr>
          <w:rFonts w:ascii="Arial" w:eastAsiaTheme="minorHAnsi" w:hAnsi="Arial" w:cs="Arial"/>
          <w:sz w:val="24"/>
        </w:rPr>
        <w:t>Potrebno je razviti web aplikaciju, to jest društvenu mrežu pod nazivom </w:t>
      </w:r>
      <w:proofErr w:type="spellStart"/>
      <w:r w:rsidRPr="006B2C55">
        <w:rPr>
          <w:rFonts w:ascii="Arial" w:eastAsiaTheme="minorHAnsi" w:hAnsi="Arial" w:cs="Arial"/>
          <w:b/>
          <w:bCs/>
          <w:sz w:val="24"/>
        </w:rPr>
        <w:t>Iks</w:t>
      </w:r>
      <w:proofErr w:type="spellEnd"/>
      <w:r w:rsidRPr="006B2C55">
        <w:rPr>
          <w:rFonts w:ascii="Arial" w:eastAsiaTheme="minorHAnsi" w:hAnsi="Arial" w:cs="Arial"/>
          <w:sz w:val="24"/>
        </w:rPr>
        <w:t>. Aplikacija će omogućiti korisnicima da se povezuju, dijele sadržaj i komuniciraju u realnom vremenu. Korisnici će imati mogućnost stvaranja korisničkih računa, izrade profila, dijeljenja tekstualnih objava, slika, videozapisa i linkova, te interakcije s objavama drugih korisnika putem lajkova</w:t>
      </w:r>
      <w:r w:rsidR="00B86717">
        <w:rPr>
          <w:rFonts w:ascii="Arial" w:eastAsiaTheme="minorHAnsi" w:hAnsi="Arial" w:cs="Arial"/>
          <w:sz w:val="24"/>
        </w:rPr>
        <w:t xml:space="preserve"> i</w:t>
      </w:r>
      <w:r w:rsidRPr="006B2C55">
        <w:rPr>
          <w:rFonts w:ascii="Arial" w:eastAsiaTheme="minorHAnsi" w:hAnsi="Arial" w:cs="Arial"/>
          <w:sz w:val="24"/>
        </w:rPr>
        <w:t xml:space="preserve"> komentara. Aplikacija će također nuditi funkcionalnosti poput praćenja drugih korisnika, privatnih poruka, obavijesti o aktivnostima te personaliziranih </w:t>
      </w:r>
      <w:proofErr w:type="spellStart"/>
      <w:r w:rsidRPr="006B2C55">
        <w:rPr>
          <w:rFonts w:ascii="Arial" w:eastAsiaTheme="minorHAnsi" w:hAnsi="Arial" w:cs="Arial"/>
          <w:sz w:val="24"/>
        </w:rPr>
        <w:t>feedova</w:t>
      </w:r>
      <w:proofErr w:type="spellEnd"/>
      <w:r w:rsidRPr="006B2C55">
        <w:rPr>
          <w:rFonts w:ascii="Arial" w:eastAsiaTheme="minorHAnsi" w:hAnsi="Arial" w:cs="Arial"/>
          <w:sz w:val="24"/>
        </w:rPr>
        <w:t xml:space="preserve"> temeljenih na interesima korisnika. Platforma će biti dostupna svim korisnicima, s naglaskom na jednostavnost korištenja, moderni dizajn i sigurnost podataka</w:t>
      </w:r>
      <w:r w:rsidR="002C295F" w:rsidRPr="002C295F">
        <w:rPr>
          <w:rFonts w:ascii="Arial" w:eastAsiaTheme="minorHAnsi" w:hAnsi="Arial" w:cs="Arial"/>
          <w:sz w:val="24"/>
        </w:rPr>
        <w:t xml:space="preserve">. </w:t>
      </w:r>
    </w:p>
    <w:p w14:paraId="719BECCA" w14:textId="77777777" w:rsidR="00141875" w:rsidRDefault="00141875" w:rsidP="00F9043E"/>
    <w:p w14:paraId="05D7ED82" w14:textId="77777777" w:rsidR="002C295F" w:rsidRDefault="002C295F" w:rsidP="002C295F">
      <w:pPr>
        <w:pStyle w:val="Heading1"/>
      </w:pPr>
      <w:bookmarkStart w:id="3" w:name="_Toc412713984"/>
      <w:r>
        <w:t>Doseg projekta</w:t>
      </w:r>
      <w:bookmarkEnd w:id="3"/>
    </w:p>
    <w:p w14:paraId="47BF4BE6" w14:textId="77777777" w:rsidR="002C295F" w:rsidRDefault="002C295F" w:rsidP="00F9043E"/>
    <w:p w14:paraId="14E75DF1" w14:textId="77777777" w:rsidR="00592522" w:rsidRDefault="00A40820" w:rsidP="00A40820">
      <w:pPr>
        <w:rPr>
          <w:rFonts w:ascii="Arial" w:eastAsiaTheme="minorHAnsi" w:hAnsi="Arial" w:cs="Arial"/>
          <w:sz w:val="24"/>
        </w:rPr>
      </w:pPr>
      <w:r w:rsidRPr="00A40820">
        <w:rPr>
          <w:rFonts w:ascii="Arial" w:eastAsiaTheme="minorHAnsi" w:hAnsi="Arial" w:cs="Arial"/>
          <w:sz w:val="24"/>
        </w:rPr>
        <w:t xml:space="preserve">Platforma će biti dizajnirana tako da bude dostupna svim korisnicima, ali samo registrirani korisnici će imati mogućnost stvaranja profila, dijeljenja sadržaja i interakcije s drugim korisnicima. </w:t>
      </w:r>
    </w:p>
    <w:p w14:paraId="57B9295C" w14:textId="77777777" w:rsidR="00592522" w:rsidRDefault="00A40820" w:rsidP="00A40820">
      <w:pPr>
        <w:rPr>
          <w:rFonts w:ascii="Arial" w:eastAsiaTheme="minorHAnsi" w:hAnsi="Arial" w:cs="Arial"/>
          <w:sz w:val="24"/>
        </w:rPr>
      </w:pPr>
      <w:r w:rsidRPr="00A40820">
        <w:rPr>
          <w:rFonts w:ascii="Arial" w:eastAsiaTheme="minorHAnsi" w:hAnsi="Arial" w:cs="Arial"/>
          <w:sz w:val="24"/>
        </w:rPr>
        <w:t xml:space="preserve">Aplikacija će imati osnovne funkcionalnosti društvene mreže, uključujući objavljivanje tekstualnih postova, slika, videozapisa i linkova, te interakciju putem lajkova, komentara i dijeljenja. Također će nuditi napredne funkcionalnosti poput privatnih poruka, obavijesti u realnom vremenu i personaliziranih </w:t>
      </w:r>
      <w:proofErr w:type="spellStart"/>
      <w:r w:rsidRPr="00A40820">
        <w:rPr>
          <w:rFonts w:ascii="Arial" w:eastAsiaTheme="minorHAnsi" w:hAnsi="Arial" w:cs="Arial"/>
          <w:sz w:val="24"/>
        </w:rPr>
        <w:t>feedova</w:t>
      </w:r>
      <w:proofErr w:type="spellEnd"/>
      <w:r w:rsidRPr="00A40820">
        <w:rPr>
          <w:rFonts w:ascii="Arial" w:eastAsiaTheme="minorHAnsi" w:hAnsi="Arial" w:cs="Arial"/>
          <w:sz w:val="24"/>
        </w:rPr>
        <w:t xml:space="preserve"> temeljenih na interesima korisnika. </w:t>
      </w:r>
    </w:p>
    <w:p w14:paraId="4D931478" w14:textId="0B0B9E00" w:rsidR="00A40820" w:rsidRPr="00A40820" w:rsidRDefault="00A40820" w:rsidP="00A40820">
      <w:pPr>
        <w:rPr>
          <w:rFonts w:ascii="Arial" w:eastAsiaTheme="minorHAnsi" w:hAnsi="Arial" w:cs="Arial"/>
          <w:sz w:val="24"/>
        </w:rPr>
      </w:pPr>
      <w:r w:rsidRPr="00A40820">
        <w:rPr>
          <w:rFonts w:ascii="Arial" w:eastAsiaTheme="minorHAnsi" w:hAnsi="Arial" w:cs="Arial"/>
          <w:sz w:val="24"/>
        </w:rPr>
        <w:t>Platforma će biti proširiva kako bi se u budućnosti mogle dodati nove funkcionalnosti, poput grupnih chatova, storija ili integracije s drugim platformama.</w:t>
      </w:r>
    </w:p>
    <w:p w14:paraId="1E852D37" w14:textId="77777777" w:rsidR="00A40820" w:rsidRPr="00A40820" w:rsidRDefault="00A40820" w:rsidP="00A40820">
      <w:pPr>
        <w:rPr>
          <w:rFonts w:ascii="Arial" w:eastAsiaTheme="minorHAnsi" w:hAnsi="Arial" w:cs="Arial"/>
          <w:sz w:val="24"/>
        </w:rPr>
      </w:pPr>
      <w:r w:rsidRPr="00A40820">
        <w:rPr>
          <w:rFonts w:ascii="Arial" w:eastAsiaTheme="minorHAnsi" w:hAnsi="Arial" w:cs="Arial"/>
          <w:sz w:val="24"/>
        </w:rPr>
        <w:t>Razvoj aplikacije podijeljen je u nekoliko faza:</w:t>
      </w:r>
    </w:p>
    <w:p w14:paraId="762466DA" w14:textId="77777777" w:rsidR="00A40820" w:rsidRPr="00A40820" w:rsidRDefault="00A40820" w:rsidP="00A40820">
      <w:pPr>
        <w:numPr>
          <w:ilvl w:val="0"/>
          <w:numId w:val="9"/>
        </w:numPr>
        <w:rPr>
          <w:rFonts w:ascii="Arial" w:eastAsiaTheme="minorHAnsi" w:hAnsi="Arial" w:cs="Arial"/>
          <w:sz w:val="24"/>
        </w:rPr>
      </w:pPr>
      <w:r w:rsidRPr="00A40820">
        <w:rPr>
          <w:rFonts w:ascii="Arial" w:eastAsiaTheme="minorHAnsi" w:hAnsi="Arial" w:cs="Arial"/>
          <w:b/>
          <w:bCs/>
          <w:sz w:val="24"/>
        </w:rPr>
        <w:t>Definicija zahtjeva</w:t>
      </w:r>
      <w:r w:rsidRPr="00A40820">
        <w:rPr>
          <w:rFonts w:ascii="Arial" w:eastAsiaTheme="minorHAnsi" w:hAnsi="Arial" w:cs="Arial"/>
          <w:sz w:val="24"/>
        </w:rPr>
        <w:t> – Uključuje detaljan opis svih funkcionalnosti potrebnih za korisnike, kao što su registracija, prijava, objavljivanje sadržaja, interakcija s drugim korisnicima, privatne poruke i upravljanje profilom.</w:t>
      </w:r>
    </w:p>
    <w:p w14:paraId="6D8AAB29" w14:textId="77777777" w:rsidR="00A40820" w:rsidRPr="00A40820" w:rsidRDefault="00A40820" w:rsidP="00A40820">
      <w:pPr>
        <w:numPr>
          <w:ilvl w:val="0"/>
          <w:numId w:val="9"/>
        </w:numPr>
        <w:rPr>
          <w:rFonts w:ascii="Arial" w:eastAsiaTheme="minorHAnsi" w:hAnsi="Arial" w:cs="Arial"/>
          <w:sz w:val="24"/>
        </w:rPr>
      </w:pPr>
      <w:r w:rsidRPr="00A40820">
        <w:rPr>
          <w:rFonts w:ascii="Arial" w:eastAsiaTheme="minorHAnsi" w:hAnsi="Arial" w:cs="Arial"/>
          <w:b/>
          <w:bCs/>
          <w:sz w:val="24"/>
        </w:rPr>
        <w:t>Dizajn na visokoj razini</w:t>
      </w:r>
      <w:r w:rsidRPr="00A40820">
        <w:rPr>
          <w:rFonts w:ascii="Arial" w:eastAsiaTheme="minorHAnsi" w:hAnsi="Arial" w:cs="Arial"/>
          <w:sz w:val="24"/>
        </w:rPr>
        <w:t> – Služi za razumijevanje arhitekture aplikacije i načina implementacije funkcionalnosti. Uključuje izradu procesnih modela, UML dijagrama (npr. dijagrama slučajeva upotrebe, dijagrama aktivnosti) te opisa glavnih modula sustava.</w:t>
      </w:r>
    </w:p>
    <w:p w14:paraId="7BD5285F" w14:textId="77777777" w:rsidR="00A40820" w:rsidRPr="00A40820" w:rsidRDefault="00A40820" w:rsidP="00A40820">
      <w:pPr>
        <w:numPr>
          <w:ilvl w:val="0"/>
          <w:numId w:val="9"/>
        </w:numPr>
        <w:rPr>
          <w:rFonts w:ascii="Arial" w:eastAsiaTheme="minorHAnsi" w:hAnsi="Arial" w:cs="Arial"/>
          <w:sz w:val="24"/>
        </w:rPr>
      </w:pPr>
      <w:r w:rsidRPr="00A40820">
        <w:rPr>
          <w:rFonts w:ascii="Arial" w:eastAsiaTheme="minorHAnsi" w:hAnsi="Arial" w:cs="Arial"/>
          <w:b/>
          <w:bCs/>
          <w:sz w:val="24"/>
        </w:rPr>
        <w:t>Dizajn na nižoj razini</w:t>
      </w:r>
      <w:r w:rsidRPr="00A40820">
        <w:rPr>
          <w:rFonts w:ascii="Arial" w:eastAsiaTheme="minorHAnsi" w:hAnsi="Arial" w:cs="Arial"/>
          <w:sz w:val="24"/>
        </w:rPr>
        <w:t> – Ovom fazom postiže se precizniji plan implementacije kroz detaljnije UML dijagrame (npr. dijagrame sekvenci, dijagrame klasa) te definiranje specifičnih algoritama i metoda za svaku funkcionalnost.</w:t>
      </w:r>
    </w:p>
    <w:p w14:paraId="3B7AB4AE" w14:textId="77777777" w:rsidR="00A40820" w:rsidRPr="00A40820" w:rsidRDefault="00A40820" w:rsidP="00A40820">
      <w:pPr>
        <w:numPr>
          <w:ilvl w:val="0"/>
          <w:numId w:val="9"/>
        </w:numPr>
        <w:rPr>
          <w:rFonts w:ascii="Arial" w:eastAsiaTheme="minorHAnsi" w:hAnsi="Arial" w:cs="Arial"/>
          <w:sz w:val="24"/>
        </w:rPr>
      </w:pPr>
      <w:r w:rsidRPr="00A40820">
        <w:rPr>
          <w:rFonts w:ascii="Arial" w:eastAsiaTheme="minorHAnsi" w:hAnsi="Arial" w:cs="Arial"/>
          <w:b/>
          <w:bCs/>
          <w:sz w:val="24"/>
        </w:rPr>
        <w:lastRenderedPageBreak/>
        <w:t>UI/UX dizajn</w:t>
      </w:r>
      <w:r w:rsidRPr="00A40820">
        <w:rPr>
          <w:rFonts w:ascii="Arial" w:eastAsiaTheme="minorHAnsi" w:hAnsi="Arial" w:cs="Arial"/>
          <w:sz w:val="24"/>
        </w:rPr>
        <w:t xml:space="preserve"> – Korisničko sučelje i korisničko iskustvo bit će kreirani korištenjem modernih tehnologija poput HTML-a, CSS-a i JavaScripta, s naglaskom na </w:t>
      </w:r>
      <w:proofErr w:type="spellStart"/>
      <w:r w:rsidRPr="00A40820">
        <w:rPr>
          <w:rFonts w:ascii="Arial" w:eastAsiaTheme="minorHAnsi" w:hAnsi="Arial" w:cs="Arial"/>
          <w:sz w:val="24"/>
        </w:rPr>
        <w:t>responzivni</w:t>
      </w:r>
      <w:proofErr w:type="spellEnd"/>
      <w:r w:rsidRPr="00A40820">
        <w:rPr>
          <w:rFonts w:ascii="Arial" w:eastAsiaTheme="minorHAnsi" w:hAnsi="Arial" w:cs="Arial"/>
          <w:sz w:val="24"/>
        </w:rPr>
        <w:t xml:space="preserve"> dizajn koji će osigurati optimalno iskustvo na svim uređajima (desktop, mobilni, tablet).</w:t>
      </w:r>
    </w:p>
    <w:p w14:paraId="6D724DE7" w14:textId="77777777" w:rsidR="00A40820" w:rsidRPr="00A40820" w:rsidRDefault="00A40820" w:rsidP="00A40820">
      <w:pPr>
        <w:numPr>
          <w:ilvl w:val="0"/>
          <w:numId w:val="9"/>
        </w:numPr>
        <w:rPr>
          <w:rFonts w:ascii="Arial" w:eastAsiaTheme="minorHAnsi" w:hAnsi="Arial" w:cs="Arial"/>
          <w:sz w:val="24"/>
        </w:rPr>
      </w:pPr>
      <w:r w:rsidRPr="00A40820">
        <w:rPr>
          <w:rFonts w:ascii="Arial" w:eastAsiaTheme="minorHAnsi" w:hAnsi="Arial" w:cs="Arial"/>
          <w:b/>
          <w:bCs/>
          <w:sz w:val="24"/>
        </w:rPr>
        <w:t>Implementacija baze podataka</w:t>
      </w:r>
      <w:r w:rsidRPr="00A40820">
        <w:rPr>
          <w:rFonts w:ascii="Arial" w:eastAsiaTheme="minorHAnsi" w:hAnsi="Arial" w:cs="Arial"/>
          <w:sz w:val="24"/>
        </w:rPr>
        <w:t xml:space="preserve"> – Korisnički podaci, objave, poruke i ostali podaci bit će pohranjeni u </w:t>
      </w:r>
      <w:proofErr w:type="spellStart"/>
      <w:r w:rsidRPr="00A40820">
        <w:rPr>
          <w:rFonts w:ascii="Arial" w:eastAsiaTheme="minorHAnsi" w:hAnsi="Arial" w:cs="Arial"/>
          <w:sz w:val="24"/>
        </w:rPr>
        <w:t>NoSQL</w:t>
      </w:r>
      <w:proofErr w:type="spellEnd"/>
      <w:r w:rsidRPr="00A40820">
        <w:rPr>
          <w:rFonts w:ascii="Arial" w:eastAsiaTheme="minorHAnsi" w:hAnsi="Arial" w:cs="Arial"/>
          <w:sz w:val="24"/>
        </w:rPr>
        <w:t xml:space="preserve"> bazi podataka </w:t>
      </w:r>
      <w:proofErr w:type="spellStart"/>
      <w:r w:rsidRPr="00A40820">
        <w:rPr>
          <w:rFonts w:ascii="Arial" w:eastAsiaTheme="minorHAnsi" w:hAnsi="Arial" w:cs="Arial"/>
          <w:b/>
          <w:bCs/>
          <w:sz w:val="24"/>
        </w:rPr>
        <w:t>Firebase</w:t>
      </w:r>
      <w:proofErr w:type="spellEnd"/>
      <w:r w:rsidRPr="00A40820">
        <w:rPr>
          <w:rFonts w:ascii="Arial" w:eastAsiaTheme="minorHAnsi" w:hAnsi="Arial" w:cs="Arial"/>
          <w:sz w:val="24"/>
        </w:rPr>
        <w:t xml:space="preserve">, koja nudi brz i siguran način pohrane i dohvata podataka. </w:t>
      </w:r>
      <w:proofErr w:type="spellStart"/>
      <w:r w:rsidRPr="00A40820">
        <w:rPr>
          <w:rFonts w:ascii="Arial" w:eastAsiaTheme="minorHAnsi" w:hAnsi="Arial" w:cs="Arial"/>
          <w:sz w:val="24"/>
        </w:rPr>
        <w:t>Firebase</w:t>
      </w:r>
      <w:proofErr w:type="spellEnd"/>
      <w:r w:rsidRPr="00A40820">
        <w:rPr>
          <w:rFonts w:ascii="Arial" w:eastAsiaTheme="minorHAnsi" w:hAnsi="Arial" w:cs="Arial"/>
          <w:sz w:val="24"/>
        </w:rPr>
        <w:t xml:space="preserve"> će se koristiti i za autentifikaciju korisnika te obavijesti u realnom vremenu.</w:t>
      </w:r>
    </w:p>
    <w:p w14:paraId="552376D3" w14:textId="77777777" w:rsidR="00A40820" w:rsidRPr="00A40820" w:rsidRDefault="00A40820" w:rsidP="00A40820">
      <w:pPr>
        <w:numPr>
          <w:ilvl w:val="0"/>
          <w:numId w:val="9"/>
        </w:numPr>
        <w:rPr>
          <w:rFonts w:ascii="Arial" w:eastAsiaTheme="minorHAnsi" w:hAnsi="Arial" w:cs="Arial"/>
          <w:sz w:val="24"/>
        </w:rPr>
      </w:pPr>
      <w:proofErr w:type="spellStart"/>
      <w:r w:rsidRPr="00A40820">
        <w:rPr>
          <w:rFonts w:ascii="Arial" w:eastAsiaTheme="minorHAnsi" w:hAnsi="Arial" w:cs="Arial"/>
          <w:b/>
          <w:bCs/>
          <w:sz w:val="24"/>
        </w:rPr>
        <w:t>Backend</w:t>
      </w:r>
      <w:proofErr w:type="spellEnd"/>
      <w:r w:rsidRPr="00A40820">
        <w:rPr>
          <w:rFonts w:ascii="Arial" w:eastAsiaTheme="minorHAnsi" w:hAnsi="Arial" w:cs="Arial"/>
          <w:b/>
          <w:bCs/>
          <w:sz w:val="24"/>
        </w:rPr>
        <w:t xml:space="preserve"> i </w:t>
      </w:r>
      <w:proofErr w:type="spellStart"/>
      <w:r w:rsidRPr="00A40820">
        <w:rPr>
          <w:rFonts w:ascii="Arial" w:eastAsiaTheme="minorHAnsi" w:hAnsi="Arial" w:cs="Arial"/>
          <w:b/>
          <w:bCs/>
          <w:sz w:val="24"/>
        </w:rPr>
        <w:t>frontend</w:t>
      </w:r>
      <w:proofErr w:type="spellEnd"/>
      <w:r w:rsidRPr="00A40820">
        <w:rPr>
          <w:rFonts w:ascii="Arial" w:eastAsiaTheme="minorHAnsi" w:hAnsi="Arial" w:cs="Arial"/>
          <w:b/>
          <w:bCs/>
          <w:sz w:val="24"/>
        </w:rPr>
        <w:t xml:space="preserve"> razvoj</w:t>
      </w:r>
      <w:r w:rsidRPr="00A40820">
        <w:rPr>
          <w:rFonts w:ascii="Arial" w:eastAsiaTheme="minorHAnsi" w:hAnsi="Arial" w:cs="Arial"/>
          <w:sz w:val="24"/>
        </w:rPr>
        <w:t xml:space="preserve"> – Platforma će se povezivati s bazom podataka putem JavaScripta (Node.js za </w:t>
      </w:r>
      <w:proofErr w:type="spellStart"/>
      <w:r w:rsidRPr="00A40820">
        <w:rPr>
          <w:rFonts w:ascii="Arial" w:eastAsiaTheme="minorHAnsi" w:hAnsi="Arial" w:cs="Arial"/>
          <w:sz w:val="24"/>
        </w:rPr>
        <w:t>backend</w:t>
      </w:r>
      <w:proofErr w:type="spellEnd"/>
      <w:r w:rsidRPr="00A40820">
        <w:rPr>
          <w:rFonts w:ascii="Arial" w:eastAsiaTheme="minorHAnsi" w:hAnsi="Arial" w:cs="Arial"/>
          <w:sz w:val="24"/>
        </w:rPr>
        <w:t xml:space="preserve"> i React.js za </w:t>
      </w:r>
      <w:proofErr w:type="spellStart"/>
      <w:r w:rsidRPr="00A40820">
        <w:rPr>
          <w:rFonts w:ascii="Arial" w:eastAsiaTheme="minorHAnsi" w:hAnsi="Arial" w:cs="Arial"/>
          <w:sz w:val="24"/>
        </w:rPr>
        <w:t>frontend</w:t>
      </w:r>
      <w:proofErr w:type="spellEnd"/>
      <w:r w:rsidRPr="00A40820">
        <w:rPr>
          <w:rFonts w:ascii="Arial" w:eastAsiaTheme="minorHAnsi" w:hAnsi="Arial" w:cs="Arial"/>
          <w:sz w:val="24"/>
        </w:rPr>
        <w:t>), što će omogućiti brz i učinkovit dohvat podataka. Sve funkcionalnosti, poput dodavanja, uređivanja i brisanja objava, bit će implementirane korištenjem CRUD (</w:t>
      </w:r>
      <w:proofErr w:type="spellStart"/>
      <w:r w:rsidRPr="00A40820">
        <w:rPr>
          <w:rFonts w:ascii="Arial" w:eastAsiaTheme="minorHAnsi" w:hAnsi="Arial" w:cs="Arial"/>
          <w:sz w:val="24"/>
        </w:rPr>
        <w:t>Create</w:t>
      </w:r>
      <w:proofErr w:type="spellEnd"/>
      <w:r w:rsidRPr="00A40820">
        <w:rPr>
          <w:rFonts w:ascii="Arial" w:eastAsiaTheme="minorHAnsi" w:hAnsi="Arial" w:cs="Arial"/>
          <w:sz w:val="24"/>
        </w:rPr>
        <w:t xml:space="preserve">, Read, </w:t>
      </w:r>
      <w:proofErr w:type="spellStart"/>
      <w:r w:rsidRPr="00A40820">
        <w:rPr>
          <w:rFonts w:ascii="Arial" w:eastAsiaTheme="minorHAnsi" w:hAnsi="Arial" w:cs="Arial"/>
          <w:sz w:val="24"/>
        </w:rPr>
        <w:t>Update</w:t>
      </w:r>
      <w:proofErr w:type="spellEnd"/>
      <w:r w:rsidRPr="00A40820">
        <w:rPr>
          <w:rFonts w:ascii="Arial" w:eastAsiaTheme="minorHAnsi" w:hAnsi="Arial" w:cs="Arial"/>
          <w:sz w:val="24"/>
        </w:rPr>
        <w:t xml:space="preserve">, </w:t>
      </w:r>
      <w:proofErr w:type="spellStart"/>
      <w:r w:rsidRPr="00A40820">
        <w:rPr>
          <w:rFonts w:ascii="Arial" w:eastAsiaTheme="minorHAnsi" w:hAnsi="Arial" w:cs="Arial"/>
          <w:sz w:val="24"/>
        </w:rPr>
        <w:t>Delete</w:t>
      </w:r>
      <w:proofErr w:type="spellEnd"/>
      <w:r w:rsidRPr="00A40820">
        <w:rPr>
          <w:rFonts w:ascii="Arial" w:eastAsiaTheme="minorHAnsi" w:hAnsi="Arial" w:cs="Arial"/>
          <w:sz w:val="24"/>
        </w:rPr>
        <w:t>) operacija.</w:t>
      </w:r>
    </w:p>
    <w:p w14:paraId="4C9269AC" w14:textId="77777777" w:rsidR="00A40820" w:rsidRPr="00A40820" w:rsidRDefault="00A40820" w:rsidP="00A40820">
      <w:pPr>
        <w:numPr>
          <w:ilvl w:val="0"/>
          <w:numId w:val="9"/>
        </w:numPr>
        <w:rPr>
          <w:rFonts w:ascii="Arial" w:eastAsiaTheme="minorHAnsi" w:hAnsi="Arial" w:cs="Arial"/>
          <w:sz w:val="24"/>
        </w:rPr>
      </w:pPr>
      <w:r w:rsidRPr="00A40820">
        <w:rPr>
          <w:rFonts w:ascii="Arial" w:eastAsiaTheme="minorHAnsi" w:hAnsi="Arial" w:cs="Arial"/>
          <w:b/>
          <w:bCs/>
          <w:sz w:val="24"/>
        </w:rPr>
        <w:t>Testiranje i implementacija</w:t>
      </w:r>
      <w:r w:rsidRPr="00A40820">
        <w:rPr>
          <w:rFonts w:ascii="Arial" w:eastAsiaTheme="minorHAnsi" w:hAnsi="Arial" w:cs="Arial"/>
          <w:sz w:val="24"/>
        </w:rPr>
        <w:t> – Nakon razvoja, aplikacija će proći kroz faze testiranja (</w:t>
      </w:r>
      <w:proofErr w:type="spellStart"/>
      <w:r w:rsidRPr="00A40820">
        <w:rPr>
          <w:rFonts w:ascii="Arial" w:eastAsiaTheme="minorHAnsi" w:hAnsi="Arial" w:cs="Arial"/>
          <w:sz w:val="24"/>
        </w:rPr>
        <w:t>unit</w:t>
      </w:r>
      <w:proofErr w:type="spellEnd"/>
      <w:r w:rsidRPr="00A40820">
        <w:rPr>
          <w:rFonts w:ascii="Arial" w:eastAsiaTheme="minorHAnsi" w:hAnsi="Arial" w:cs="Arial"/>
          <w:sz w:val="24"/>
        </w:rPr>
        <w:t xml:space="preserve"> testovi, integracijski testovi, korisničko testiranje) kako bi se osigurala stabilnost i kvaliteta. Nakon toga, aplikacija će biti implementirana na produkcijski server i postavljena javno dostupnom domenom.</w:t>
      </w:r>
    </w:p>
    <w:p w14:paraId="27ECD057" w14:textId="77777777" w:rsidR="00A40820" w:rsidRPr="00A40820" w:rsidRDefault="00A40820" w:rsidP="00A40820">
      <w:pPr>
        <w:numPr>
          <w:ilvl w:val="0"/>
          <w:numId w:val="9"/>
        </w:numPr>
        <w:rPr>
          <w:rFonts w:ascii="Arial" w:eastAsiaTheme="minorHAnsi" w:hAnsi="Arial" w:cs="Arial"/>
          <w:sz w:val="24"/>
        </w:rPr>
      </w:pPr>
      <w:r w:rsidRPr="00A40820">
        <w:rPr>
          <w:rFonts w:ascii="Arial" w:eastAsiaTheme="minorHAnsi" w:hAnsi="Arial" w:cs="Arial"/>
          <w:b/>
          <w:bCs/>
          <w:sz w:val="24"/>
        </w:rPr>
        <w:t>Održavanje i nadogradnje</w:t>
      </w:r>
      <w:r w:rsidRPr="00A40820">
        <w:rPr>
          <w:rFonts w:ascii="Arial" w:eastAsiaTheme="minorHAnsi" w:hAnsi="Arial" w:cs="Arial"/>
          <w:sz w:val="24"/>
        </w:rPr>
        <w:t> – Nakon lansiranja, planira se redovito održavanje platforme te dodavanje novih funkcionalnosti temeljem na povratnim informacijama korisnika i trendovima u društvenim mrežama.</w:t>
      </w:r>
    </w:p>
    <w:p w14:paraId="08D0297C" w14:textId="77777777" w:rsidR="002C295F" w:rsidRDefault="002C295F" w:rsidP="00F9043E"/>
    <w:p w14:paraId="34D43158" w14:textId="77777777" w:rsidR="002C295F" w:rsidRDefault="002C295F" w:rsidP="002C295F">
      <w:pPr>
        <w:pStyle w:val="Heading1"/>
      </w:pPr>
      <w:bookmarkStart w:id="4" w:name="_Toc412713985"/>
      <w:r>
        <w:t>Kratki opis projekta</w:t>
      </w:r>
      <w:bookmarkEnd w:id="4"/>
    </w:p>
    <w:p w14:paraId="4B75D8C1" w14:textId="77777777" w:rsidR="002C295F" w:rsidRDefault="002C295F" w:rsidP="00F9043E"/>
    <w:p w14:paraId="29767161" w14:textId="77777777" w:rsidR="006F03A8" w:rsidRPr="006F03A8" w:rsidRDefault="006F03A8" w:rsidP="006F03A8">
      <w:pPr>
        <w:rPr>
          <w:rFonts w:ascii="Arial" w:eastAsiaTheme="minorHAnsi" w:hAnsi="Arial" w:cs="Arial"/>
          <w:sz w:val="24"/>
        </w:rPr>
      </w:pPr>
      <w:proofErr w:type="spellStart"/>
      <w:r w:rsidRPr="006F03A8">
        <w:rPr>
          <w:rFonts w:ascii="Arial" w:eastAsiaTheme="minorHAnsi" w:hAnsi="Arial" w:cs="Arial"/>
          <w:b/>
          <w:bCs/>
          <w:sz w:val="24"/>
        </w:rPr>
        <w:t>Iks</w:t>
      </w:r>
      <w:proofErr w:type="spellEnd"/>
      <w:r w:rsidRPr="006F03A8">
        <w:rPr>
          <w:rFonts w:ascii="Arial" w:eastAsiaTheme="minorHAnsi" w:hAnsi="Arial" w:cs="Arial"/>
          <w:sz w:val="24"/>
        </w:rPr>
        <w:t xml:space="preserve"> je web aplikacija koja će služiti kao moderna društvena mreža, omogućujući korisnicima povezivanje, dijeljenje sadržaja i komunikaciju u realnom vremenu. Platforma će imati sljedeće funkcije:</w:t>
      </w:r>
    </w:p>
    <w:p w14:paraId="3FE8607E" w14:textId="77777777" w:rsidR="006F03A8" w:rsidRPr="006F03A8" w:rsidRDefault="006F03A8" w:rsidP="006F03A8">
      <w:pPr>
        <w:numPr>
          <w:ilvl w:val="0"/>
          <w:numId w:val="10"/>
        </w:numPr>
        <w:rPr>
          <w:rFonts w:ascii="Arial" w:eastAsiaTheme="minorHAnsi" w:hAnsi="Arial" w:cs="Arial"/>
          <w:sz w:val="24"/>
        </w:rPr>
      </w:pPr>
      <w:r w:rsidRPr="006F03A8">
        <w:rPr>
          <w:rFonts w:ascii="Arial" w:eastAsiaTheme="minorHAnsi" w:hAnsi="Arial" w:cs="Arial"/>
          <w:b/>
          <w:bCs/>
          <w:sz w:val="24"/>
        </w:rPr>
        <w:t>Registracija i prijava korisnika</w:t>
      </w:r>
      <w:r w:rsidRPr="006F03A8">
        <w:rPr>
          <w:rFonts w:ascii="Arial" w:eastAsiaTheme="minorHAnsi" w:hAnsi="Arial" w:cs="Arial"/>
          <w:sz w:val="24"/>
        </w:rPr>
        <w:t> – Korisnici će se moći registrirati i prijaviti kako bi stvorili svoj profil i pristupili svim funkcionalnostima.</w:t>
      </w:r>
    </w:p>
    <w:p w14:paraId="50CA9BD6" w14:textId="77777777" w:rsidR="006F03A8" w:rsidRPr="006F03A8" w:rsidRDefault="006F03A8" w:rsidP="006F03A8">
      <w:pPr>
        <w:numPr>
          <w:ilvl w:val="0"/>
          <w:numId w:val="10"/>
        </w:numPr>
        <w:rPr>
          <w:rFonts w:ascii="Arial" w:eastAsiaTheme="minorHAnsi" w:hAnsi="Arial" w:cs="Arial"/>
          <w:sz w:val="24"/>
        </w:rPr>
      </w:pPr>
      <w:r w:rsidRPr="006F03A8">
        <w:rPr>
          <w:rFonts w:ascii="Arial" w:eastAsiaTheme="minorHAnsi" w:hAnsi="Arial" w:cs="Arial"/>
          <w:b/>
          <w:bCs/>
          <w:sz w:val="24"/>
        </w:rPr>
        <w:t>Objavljivanje sadržaja</w:t>
      </w:r>
      <w:r w:rsidRPr="006F03A8">
        <w:rPr>
          <w:rFonts w:ascii="Arial" w:eastAsiaTheme="minorHAnsi" w:hAnsi="Arial" w:cs="Arial"/>
          <w:sz w:val="24"/>
        </w:rPr>
        <w:t> – Korisnici će moći dijeliti tekstualne objave, slike, videozapise i linkove.</w:t>
      </w:r>
    </w:p>
    <w:p w14:paraId="07C94753" w14:textId="77777777" w:rsidR="006F03A8" w:rsidRPr="006F03A8" w:rsidRDefault="006F03A8" w:rsidP="006F03A8">
      <w:pPr>
        <w:numPr>
          <w:ilvl w:val="0"/>
          <w:numId w:val="10"/>
        </w:numPr>
        <w:rPr>
          <w:rFonts w:ascii="Arial" w:eastAsiaTheme="minorHAnsi" w:hAnsi="Arial" w:cs="Arial"/>
          <w:sz w:val="24"/>
        </w:rPr>
      </w:pPr>
      <w:r w:rsidRPr="006F03A8">
        <w:rPr>
          <w:rFonts w:ascii="Arial" w:eastAsiaTheme="minorHAnsi" w:hAnsi="Arial" w:cs="Arial"/>
          <w:b/>
          <w:bCs/>
          <w:sz w:val="24"/>
        </w:rPr>
        <w:t>Interakcija s objavama</w:t>
      </w:r>
      <w:r w:rsidRPr="006F03A8">
        <w:rPr>
          <w:rFonts w:ascii="Arial" w:eastAsiaTheme="minorHAnsi" w:hAnsi="Arial" w:cs="Arial"/>
          <w:sz w:val="24"/>
        </w:rPr>
        <w:t> – Korisnici će moći lajkati, komentirati i dijeliti objave drugih korisnika.</w:t>
      </w:r>
    </w:p>
    <w:p w14:paraId="4FC1E1D1" w14:textId="77777777" w:rsidR="006F03A8" w:rsidRPr="006F03A8" w:rsidRDefault="006F03A8" w:rsidP="006F03A8">
      <w:pPr>
        <w:numPr>
          <w:ilvl w:val="0"/>
          <w:numId w:val="10"/>
        </w:numPr>
        <w:rPr>
          <w:rFonts w:ascii="Arial" w:eastAsiaTheme="minorHAnsi" w:hAnsi="Arial" w:cs="Arial"/>
          <w:sz w:val="24"/>
        </w:rPr>
      </w:pPr>
      <w:r w:rsidRPr="006F03A8">
        <w:rPr>
          <w:rFonts w:ascii="Arial" w:eastAsiaTheme="minorHAnsi" w:hAnsi="Arial" w:cs="Arial"/>
          <w:b/>
          <w:bCs/>
          <w:sz w:val="24"/>
        </w:rPr>
        <w:t>Privatne poruke</w:t>
      </w:r>
      <w:r w:rsidRPr="006F03A8">
        <w:rPr>
          <w:rFonts w:ascii="Arial" w:eastAsiaTheme="minorHAnsi" w:hAnsi="Arial" w:cs="Arial"/>
          <w:sz w:val="24"/>
        </w:rPr>
        <w:t> – Omogućena će biti direktna komunikacija između korisnika putem privatnih poruka.</w:t>
      </w:r>
    </w:p>
    <w:p w14:paraId="5C00DE46" w14:textId="77777777" w:rsidR="006F03A8" w:rsidRPr="006F03A8" w:rsidRDefault="006F03A8" w:rsidP="006F03A8">
      <w:pPr>
        <w:numPr>
          <w:ilvl w:val="0"/>
          <w:numId w:val="10"/>
        </w:numPr>
        <w:rPr>
          <w:rFonts w:ascii="Arial" w:eastAsiaTheme="minorHAnsi" w:hAnsi="Arial" w:cs="Arial"/>
          <w:sz w:val="24"/>
        </w:rPr>
      </w:pPr>
      <w:r w:rsidRPr="006F03A8">
        <w:rPr>
          <w:rFonts w:ascii="Arial" w:eastAsiaTheme="minorHAnsi" w:hAnsi="Arial" w:cs="Arial"/>
          <w:b/>
          <w:bCs/>
          <w:sz w:val="24"/>
        </w:rPr>
        <w:lastRenderedPageBreak/>
        <w:t>Obavijesti u realnom vremenu</w:t>
      </w:r>
      <w:r w:rsidRPr="006F03A8">
        <w:rPr>
          <w:rFonts w:ascii="Arial" w:eastAsiaTheme="minorHAnsi" w:hAnsi="Arial" w:cs="Arial"/>
          <w:sz w:val="24"/>
        </w:rPr>
        <w:t> – Korisnici će primati obavijesti o novim lajkovima, komentarima, porukama i aktivnostima koje ih se tiču.</w:t>
      </w:r>
    </w:p>
    <w:p w14:paraId="285C0AFB" w14:textId="77777777" w:rsidR="006F03A8" w:rsidRPr="006F03A8" w:rsidRDefault="006F03A8" w:rsidP="006F03A8">
      <w:pPr>
        <w:numPr>
          <w:ilvl w:val="0"/>
          <w:numId w:val="10"/>
        </w:numPr>
        <w:rPr>
          <w:rFonts w:ascii="Arial" w:eastAsiaTheme="minorHAnsi" w:hAnsi="Arial" w:cs="Arial"/>
          <w:sz w:val="24"/>
        </w:rPr>
      </w:pPr>
      <w:r w:rsidRPr="006F03A8">
        <w:rPr>
          <w:rFonts w:ascii="Arial" w:eastAsiaTheme="minorHAnsi" w:hAnsi="Arial" w:cs="Arial"/>
          <w:b/>
          <w:bCs/>
          <w:sz w:val="24"/>
        </w:rPr>
        <w:t xml:space="preserve">Personalizirani </w:t>
      </w:r>
      <w:proofErr w:type="spellStart"/>
      <w:r w:rsidRPr="006F03A8">
        <w:rPr>
          <w:rFonts w:ascii="Arial" w:eastAsiaTheme="minorHAnsi" w:hAnsi="Arial" w:cs="Arial"/>
          <w:b/>
          <w:bCs/>
          <w:sz w:val="24"/>
        </w:rPr>
        <w:t>feed</w:t>
      </w:r>
      <w:proofErr w:type="spellEnd"/>
      <w:r w:rsidRPr="006F03A8">
        <w:rPr>
          <w:rFonts w:ascii="Arial" w:eastAsiaTheme="minorHAnsi" w:hAnsi="Arial" w:cs="Arial"/>
          <w:sz w:val="24"/>
        </w:rPr>
        <w:t xml:space="preserve"> – Korisnici će imati prilagođeni </w:t>
      </w:r>
      <w:proofErr w:type="spellStart"/>
      <w:r w:rsidRPr="006F03A8">
        <w:rPr>
          <w:rFonts w:ascii="Arial" w:eastAsiaTheme="minorHAnsi" w:hAnsi="Arial" w:cs="Arial"/>
          <w:sz w:val="24"/>
        </w:rPr>
        <w:t>feed</w:t>
      </w:r>
      <w:proofErr w:type="spellEnd"/>
      <w:r w:rsidRPr="006F03A8">
        <w:rPr>
          <w:rFonts w:ascii="Arial" w:eastAsiaTheme="minorHAnsi" w:hAnsi="Arial" w:cs="Arial"/>
          <w:sz w:val="24"/>
        </w:rPr>
        <w:t xml:space="preserve"> temeljen na njihovim interesima i aktivnostima.</w:t>
      </w:r>
    </w:p>
    <w:p w14:paraId="6E1E1A12" w14:textId="77777777" w:rsidR="006F03A8" w:rsidRPr="006F03A8" w:rsidRDefault="006F03A8" w:rsidP="006F03A8">
      <w:pPr>
        <w:numPr>
          <w:ilvl w:val="0"/>
          <w:numId w:val="10"/>
        </w:numPr>
        <w:rPr>
          <w:rFonts w:ascii="Arial" w:eastAsiaTheme="minorHAnsi" w:hAnsi="Arial" w:cs="Arial"/>
          <w:sz w:val="24"/>
        </w:rPr>
      </w:pPr>
      <w:r w:rsidRPr="006F03A8">
        <w:rPr>
          <w:rFonts w:ascii="Arial" w:eastAsiaTheme="minorHAnsi" w:hAnsi="Arial" w:cs="Arial"/>
          <w:b/>
          <w:bCs/>
          <w:sz w:val="24"/>
        </w:rPr>
        <w:t>Upravljanje profilom</w:t>
      </w:r>
      <w:r w:rsidRPr="006F03A8">
        <w:rPr>
          <w:rFonts w:ascii="Arial" w:eastAsiaTheme="minorHAnsi" w:hAnsi="Arial" w:cs="Arial"/>
          <w:sz w:val="24"/>
        </w:rPr>
        <w:t> – Korisnici će moći uređivati svoj profil, postavljati sliku profila i ažurirati osobne informacije.</w:t>
      </w:r>
    </w:p>
    <w:p w14:paraId="13DB0B0B" w14:textId="77777777" w:rsidR="006F03A8" w:rsidRPr="006F03A8" w:rsidRDefault="006F03A8" w:rsidP="006F03A8">
      <w:pPr>
        <w:numPr>
          <w:ilvl w:val="0"/>
          <w:numId w:val="10"/>
        </w:numPr>
        <w:rPr>
          <w:rFonts w:ascii="Arial" w:eastAsiaTheme="minorHAnsi" w:hAnsi="Arial" w:cs="Arial"/>
          <w:sz w:val="24"/>
        </w:rPr>
      </w:pPr>
      <w:r w:rsidRPr="006F03A8">
        <w:rPr>
          <w:rFonts w:ascii="Arial" w:eastAsiaTheme="minorHAnsi" w:hAnsi="Arial" w:cs="Arial"/>
          <w:b/>
          <w:bCs/>
          <w:sz w:val="24"/>
        </w:rPr>
        <w:t>Pretraživanje korisnika i sadržaja</w:t>
      </w:r>
      <w:r w:rsidRPr="006F03A8">
        <w:rPr>
          <w:rFonts w:ascii="Arial" w:eastAsiaTheme="minorHAnsi" w:hAnsi="Arial" w:cs="Arial"/>
          <w:sz w:val="24"/>
        </w:rPr>
        <w:t> – Omogućeno će biti pretraživanje drugih korisnika i objava po ključnim riječima.</w:t>
      </w:r>
    </w:p>
    <w:p w14:paraId="55436B0E" w14:textId="77777777" w:rsidR="006F03A8" w:rsidRPr="006F03A8" w:rsidRDefault="006F03A8" w:rsidP="006F03A8">
      <w:pPr>
        <w:numPr>
          <w:ilvl w:val="0"/>
          <w:numId w:val="10"/>
        </w:numPr>
        <w:rPr>
          <w:rFonts w:ascii="Arial" w:eastAsiaTheme="minorHAnsi" w:hAnsi="Arial" w:cs="Arial"/>
          <w:sz w:val="24"/>
        </w:rPr>
      </w:pPr>
      <w:r w:rsidRPr="006F03A8">
        <w:rPr>
          <w:rFonts w:ascii="Arial" w:eastAsiaTheme="minorHAnsi" w:hAnsi="Arial" w:cs="Arial"/>
          <w:b/>
          <w:bCs/>
          <w:sz w:val="24"/>
        </w:rPr>
        <w:t>CRUD operacije nad objavama</w:t>
      </w:r>
      <w:r w:rsidRPr="006F03A8">
        <w:rPr>
          <w:rFonts w:ascii="Arial" w:eastAsiaTheme="minorHAnsi" w:hAnsi="Arial" w:cs="Arial"/>
          <w:sz w:val="24"/>
        </w:rPr>
        <w:t> – Korisnici će moći stvarati, uređivati i brisati svoje objave.</w:t>
      </w:r>
    </w:p>
    <w:p w14:paraId="166ECB8F" w14:textId="77777777" w:rsidR="006F03A8" w:rsidRPr="006F03A8" w:rsidRDefault="006F03A8" w:rsidP="006F03A8">
      <w:pPr>
        <w:numPr>
          <w:ilvl w:val="0"/>
          <w:numId w:val="10"/>
        </w:numPr>
        <w:rPr>
          <w:rFonts w:ascii="Arial" w:eastAsiaTheme="minorHAnsi" w:hAnsi="Arial" w:cs="Arial"/>
          <w:sz w:val="24"/>
        </w:rPr>
      </w:pPr>
      <w:r w:rsidRPr="006F03A8">
        <w:rPr>
          <w:rFonts w:ascii="Arial" w:eastAsiaTheme="minorHAnsi" w:hAnsi="Arial" w:cs="Arial"/>
          <w:b/>
          <w:bCs/>
          <w:sz w:val="24"/>
        </w:rPr>
        <w:t>Ocjena i recenzije</w:t>
      </w:r>
      <w:r w:rsidRPr="006F03A8">
        <w:rPr>
          <w:rFonts w:ascii="Arial" w:eastAsiaTheme="minorHAnsi" w:hAnsi="Arial" w:cs="Arial"/>
          <w:sz w:val="24"/>
        </w:rPr>
        <w:t> – Korisnici će moći ocjenjivati i ostavljati recenzije na profile drugih korisnika.</w:t>
      </w:r>
    </w:p>
    <w:p w14:paraId="3383EDC3" w14:textId="77777777" w:rsidR="006F03A8" w:rsidRPr="006F03A8" w:rsidRDefault="006F03A8" w:rsidP="006F03A8">
      <w:pPr>
        <w:numPr>
          <w:ilvl w:val="0"/>
          <w:numId w:val="10"/>
        </w:numPr>
        <w:rPr>
          <w:rFonts w:ascii="Arial" w:eastAsiaTheme="minorHAnsi" w:hAnsi="Arial" w:cs="Arial"/>
          <w:sz w:val="24"/>
        </w:rPr>
      </w:pPr>
      <w:r w:rsidRPr="006F03A8">
        <w:rPr>
          <w:rFonts w:ascii="Arial" w:eastAsiaTheme="minorHAnsi" w:hAnsi="Arial" w:cs="Arial"/>
          <w:b/>
          <w:bCs/>
          <w:sz w:val="24"/>
        </w:rPr>
        <w:t>Korisnička podrška</w:t>
      </w:r>
      <w:r w:rsidRPr="006F03A8">
        <w:rPr>
          <w:rFonts w:ascii="Arial" w:eastAsiaTheme="minorHAnsi" w:hAnsi="Arial" w:cs="Arial"/>
          <w:sz w:val="24"/>
        </w:rPr>
        <w:t> – Omogućena će biti mogućnost slanja upita korisničkoj podršci putem aplikacije.</w:t>
      </w:r>
    </w:p>
    <w:p w14:paraId="59369091" w14:textId="77777777" w:rsidR="002C295F" w:rsidRDefault="002C295F" w:rsidP="00F9043E"/>
    <w:sectPr w:rsidR="002C295F" w:rsidSect="00CD6461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AF8AD" w14:textId="77777777" w:rsidR="00187A09" w:rsidRDefault="00187A09" w:rsidP="00E9762A">
      <w:pPr>
        <w:spacing w:after="0" w:line="240" w:lineRule="auto"/>
      </w:pPr>
      <w:r>
        <w:separator/>
      </w:r>
    </w:p>
  </w:endnote>
  <w:endnote w:type="continuationSeparator" w:id="0">
    <w:p w14:paraId="1D526068" w14:textId="77777777" w:rsidR="00187A09" w:rsidRDefault="00187A09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1F5FD153" w14:textId="77777777" w:rsidTr="005F631A">
      <w:trPr>
        <w:trHeight w:val="269"/>
      </w:trPr>
      <w:tc>
        <w:tcPr>
          <w:tcW w:w="3117" w:type="dxa"/>
        </w:tcPr>
        <w:p w14:paraId="787EA095" w14:textId="1F42C717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86BC99A" wp14:editId="7A21D3B0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EC35C2">
            <w:t>xx</w:t>
          </w:r>
          <w:r w:rsidR="006C206F">
            <w:t>.</w:t>
          </w:r>
          <w:r w:rsidR="00EC35C2">
            <w:t>xx</w:t>
          </w:r>
          <w:r w:rsidR="006C206F">
            <w:t>.20</w:t>
          </w:r>
          <w:r w:rsidR="00EC35C2">
            <w:t>2</w:t>
          </w:r>
          <w:r w:rsidR="006C206F">
            <w:t>5.</w:t>
          </w:r>
        </w:p>
      </w:tc>
      <w:tc>
        <w:tcPr>
          <w:tcW w:w="3117" w:type="dxa"/>
        </w:tcPr>
        <w:p w14:paraId="2CE368CB" w14:textId="77777777" w:rsidR="0072389D" w:rsidRDefault="00344D25" w:rsidP="00C83EE9">
          <w:fldSimple w:instr=" FILENAME   \* MERGEFORMAT ">
            <w:r>
              <w:rPr>
                <w:noProof/>
              </w:rPr>
              <w:t>Document1</w:t>
            </w:r>
          </w:fldSimple>
        </w:p>
      </w:tc>
      <w:tc>
        <w:tcPr>
          <w:tcW w:w="3117" w:type="dxa"/>
        </w:tcPr>
        <w:p w14:paraId="2B38068B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965F4E">
            <w:rPr>
              <w:noProof/>
            </w:rPr>
            <w:t>2</w:t>
          </w:r>
          <w:r>
            <w:fldChar w:fldCharType="end"/>
          </w:r>
        </w:p>
      </w:tc>
    </w:tr>
  </w:tbl>
  <w:p w14:paraId="39EE13ED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FC6AB" w14:textId="77777777" w:rsidR="00187A09" w:rsidRDefault="00187A09" w:rsidP="00E9762A">
      <w:pPr>
        <w:spacing w:after="0" w:line="240" w:lineRule="auto"/>
      </w:pPr>
      <w:r>
        <w:separator/>
      </w:r>
    </w:p>
  </w:footnote>
  <w:footnote w:type="continuationSeparator" w:id="0">
    <w:p w14:paraId="04B9E828" w14:textId="77777777" w:rsidR="00187A09" w:rsidRDefault="00187A09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3C2D0AFB" w14:textId="77777777" w:rsidTr="00872BAF">
      <w:trPr>
        <w:trHeight w:val="276"/>
      </w:trPr>
      <w:tc>
        <w:tcPr>
          <w:tcW w:w="4779" w:type="dxa"/>
          <w:vAlign w:val="center"/>
        </w:tcPr>
        <w:p w14:paraId="0419255A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613F7FD4" wp14:editId="5C17CEF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53BAB134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270B1906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FAB7A" w14:textId="1DC5D3A5" w:rsidR="00344D25" w:rsidRPr="008F2EF3" w:rsidRDefault="00F17B99" w:rsidP="00F17B99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49552B0C" wp14:editId="2762FDBE">
              <wp:extent cx="3200400" cy="848360"/>
              <wp:effectExtent l="0" t="0" r="0" b="8890"/>
              <wp:docPr id="7278972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8483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44360" h="1392139">
                            <a:moveTo>
                              <a:pt x="0" y="0"/>
                            </a:moveTo>
                            <a:lnTo>
                              <a:pt x="5244360" y="0"/>
                            </a:lnTo>
                            <a:lnTo>
                              <a:pt x="5244360" y="1392139"/>
                            </a:lnTo>
                            <a:lnTo>
                              <a:pt x="0" y="1392139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 vertOverflow="clip" horzOverflow="clip"/>
                  </wps:wsp>
                </a:graphicData>
              </a:graphic>
            </wp:inline>
          </w:drawing>
        </mc:Choice>
        <mc:Fallback>
          <w:pict>
            <v:shape w14:anchorId="6F0DB5F8" id="Freeform 3" o:spid="_x0000_s1026" style="width:252pt;height: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244360,13921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" path="m,l5244360,r,1392139l,1392139,,xe" stroked="f">
              <v:fill r:id="rId3" o:title="" recolor="t" rotate="t" type="frame"/>
              <v:path arrowok="t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61BA9"/>
    <w:multiLevelType w:val="multilevel"/>
    <w:tmpl w:val="C850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E25C22"/>
    <w:multiLevelType w:val="multilevel"/>
    <w:tmpl w:val="BB54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4505072">
    <w:abstractNumId w:val="8"/>
  </w:num>
  <w:num w:numId="2" w16cid:durableId="224266994">
    <w:abstractNumId w:val="4"/>
  </w:num>
  <w:num w:numId="3" w16cid:durableId="1845516060">
    <w:abstractNumId w:val="2"/>
  </w:num>
  <w:num w:numId="4" w16cid:durableId="2118483165">
    <w:abstractNumId w:val="5"/>
  </w:num>
  <w:num w:numId="5" w16cid:durableId="1598901062">
    <w:abstractNumId w:val="9"/>
  </w:num>
  <w:num w:numId="6" w16cid:durableId="2101217418">
    <w:abstractNumId w:val="0"/>
  </w:num>
  <w:num w:numId="7" w16cid:durableId="236669916">
    <w:abstractNumId w:val="3"/>
  </w:num>
  <w:num w:numId="8" w16cid:durableId="1849523297">
    <w:abstractNumId w:val="7"/>
  </w:num>
  <w:num w:numId="9" w16cid:durableId="1171603077">
    <w:abstractNumId w:val="1"/>
  </w:num>
  <w:num w:numId="10" w16cid:durableId="14640907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5107"/>
    <w:rsid w:val="000B653E"/>
    <w:rsid w:val="000C3078"/>
    <w:rsid w:val="000C77F3"/>
    <w:rsid w:val="000E4C4C"/>
    <w:rsid w:val="000E5E31"/>
    <w:rsid w:val="000F1341"/>
    <w:rsid w:val="000F724C"/>
    <w:rsid w:val="00100216"/>
    <w:rsid w:val="00100C03"/>
    <w:rsid w:val="00100F3B"/>
    <w:rsid w:val="00101CB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0041"/>
    <w:rsid w:val="001736F6"/>
    <w:rsid w:val="00177AA6"/>
    <w:rsid w:val="00177E2A"/>
    <w:rsid w:val="0018016C"/>
    <w:rsid w:val="0018137F"/>
    <w:rsid w:val="00182B43"/>
    <w:rsid w:val="001852BD"/>
    <w:rsid w:val="00187A09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23B3"/>
    <w:rsid w:val="00205DA9"/>
    <w:rsid w:val="00211383"/>
    <w:rsid w:val="00212719"/>
    <w:rsid w:val="00214217"/>
    <w:rsid w:val="00214F91"/>
    <w:rsid w:val="00217BBD"/>
    <w:rsid w:val="0022368D"/>
    <w:rsid w:val="00227DC3"/>
    <w:rsid w:val="00232803"/>
    <w:rsid w:val="00244F02"/>
    <w:rsid w:val="00246104"/>
    <w:rsid w:val="00252825"/>
    <w:rsid w:val="00256B6D"/>
    <w:rsid w:val="00266E1D"/>
    <w:rsid w:val="00267F4F"/>
    <w:rsid w:val="002730FE"/>
    <w:rsid w:val="00282235"/>
    <w:rsid w:val="00282791"/>
    <w:rsid w:val="00287C94"/>
    <w:rsid w:val="0029425F"/>
    <w:rsid w:val="002A0C02"/>
    <w:rsid w:val="002B5B78"/>
    <w:rsid w:val="002B727E"/>
    <w:rsid w:val="002C2566"/>
    <w:rsid w:val="002C295F"/>
    <w:rsid w:val="002C510D"/>
    <w:rsid w:val="002C68C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1E0A"/>
    <w:rsid w:val="00303C9D"/>
    <w:rsid w:val="0030613F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667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5CB5"/>
    <w:rsid w:val="004B5E9F"/>
    <w:rsid w:val="004B6616"/>
    <w:rsid w:val="004C6A00"/>
    <w:rsid w:val="004E2492"/>
    <w:rsid w:val="004F1E11"/>
    <w:rsid w:val="004F2579"/>
    <w:rsid w:val="004F6C59"/>
    <w:rsid w:val="00504B97"/>
    <w:rsid w:val="00505A39"/>
    <w:rsid w:val="005113C9"/>
    <w:rsid w:val="00514D0F"/>
    <w:rsid w:val="00515D94"/>
    <w:rsid w:val="00521AD3"/>
    <w:rsid w:val="00522FF4"/>
    <w:rsid w:val="0052331E"/>
    <w:rsid w:val="005328C1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6181"/>
    <w:rsid w:val="00592522"/>
    <w:rsid w:val="0059511A"/>
    <w:rsid w:val="005B0AFE"/>
    <w:rsid w:val="005B11EB"/>
    <w:rsid w:val="005B4A13"/>
    <w:rsid w:val="005B6C8C"/>
    <w:rsid w:val="005C29BF"/>
    <w:rsid w:val="005C2AA0"/>
    <w:rsid w:val="005C373B"/>
    <w:rsid w:val="005C763D"/>
    <w:rsid w:val="005D1020"/>
    <w:rsid w:val="005E3F45"/>
    <w:rsid w:val="005F3CD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514F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B2C55"/>
    <w:rsid w:val="006C206F"/>
    <w:rsid w:val="006C3BCF"/>
    <w:rsid w:val="006D0F84"/>
    <w:rsid w:val="006D3F33"/>
    <w:rsid w:val="006D4423"/>
    <w:rsid w:val="006E2C2B"/>
    <w:rsid w:val="006E5C96"/>
    <w:rsid w:val="006F03A8"/>
    <w:rsid w:val="0070043A"/>
    <w:rsid w:val="007118E9"/>
    <w:rsid w:val="00722C65"/>
    <w:rsid w:val="0072389D"/>
    <w:rsid w:val="00732EAE"/>
    <w:rsid w:val="00742479"/>
    <w:rsid w:val="00742D54"/>
    <w:rsid w:val="0074478A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9202B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E013B"/>
    <w:rsid w:val="007F07FF"/>
    <w:rsid w:val="007F15F4"/>
    <w:rsid w:val="007F709A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19A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3641"/>
    <w:rsid w:val="00896E64"/>
    <w:rsid w:val="008A0C4F"/>
    <w:rsid w:val="008B6DA0"/>
    <w:rsid w:val="008B7EFC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141E"/>
    <w:rsid w:val="00941D67"/>
    <w:rsid w:val="00944F54"/>
    <w:rsid w:val="00953464"/>
    <w:rsid w:val="00961EBE"/>
    <w:rsid w:val="0096420B"/>
    <w:rsid w:val="00965D64"/>
    <w:rsid w:val="00965F4E"/>
    <w:rsid w:val="00970E28"/>
    <w:rsid w:val="00971B0B"/>
    <w:rsid w:val="00974416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0820"/>
    <w:rsid w:val="00A44B81"/>
    <w:rsid w:val="00A4621C"/>
    <w:rsid w:val="00A500DC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054A"/>
    <w:rsid w:val="00B55E49"/>
    <w:rsid w:val="00B7276F"/>
    <w:rsid w:val="00B72A09"/>
    <w:rsid w:val="00B76410"/>
    <w:rsid w:val="00B83172"/>
    <w:rsid w:val="00B84A63"/>
    <w:rsid w:val="00B86717"/>
    <w:rsid w:val="00B87C0A"/>
    <w:rsid w:val="00B907A1"/>
    <w:rsid w:val="00B92432"/>
    <w:rsid w:val="00B96175"/>
    <w:rsid w:val="00BA0DE9"/>
    <w:rsid w:val="00BD41F7"/>
    <w:rsid w:val="00BD47AA"/>
    <w:rsid w:val="00BD47FD"/>
    <w:rsid w:val="00BD5532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87877"/>
    <w:rsid w:val="00C91D24"/>
    <w:rsid w:val="00C95C9F"/>
    <w:rsid w:val="00CA2C24"/>
    <w:rsid w:val="00CA4B64"/>
    <w:rsid w:val="00CB0883"/>
    <w:rsid w:val="00CB1E62"/>
    <w:rsid w:val="00CB2109"/>
    <w:rsid w:val="00CB4228"/>
    <w:rsid w:val="00CB64D6"/>
    <w:rsid w:val="00CC1069"/>
    <w:rsid w:val="00CC4224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247D"/>
    <w:rsid w:val="00DA564B"/>
    <w:rsid w:val="00DB206E"/>
    <w:rsid w:val="00DB7160"/>
    <w:rsid w:val="00DC1885"/>
    <w:rsid w:val="00DC65F2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6C9A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35C2"/>
    <w:rsid w:val="00EC5417"/>
    <w:rsid w:val="00ED0D55"/>
    <w:rsid w:val="00ED3137"/>
    <w:rsid w:val="00ED44BE"/>
    <w:rsid w:val="00EE35E3"/>
    <w:rsid w:val="00EE4791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17B9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68B6C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2" ma:contentTypeDescription="Create a new document." ma:contentTypeScope="" ma:versionID="204ea9c2811a2e743ffb4a3855acd849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0b5dea9f541a01fd82fa06b05984024b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9A156E-BC39-4DDD-A78B-A9EB097597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C24736-ACFA-4FF5-898E-D566980895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F2D646-38A9-4539-A663-2D4C514485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D264DF-B419-4D7C-A847-8314290476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80</TotalTime>
  <Pages>6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Hitna pomoć grada Zagreba</vt:lpstr>
    </vt:vector>
  </TitlesOfParts>
  <Company/>
  <LinksUpToDate>false</LinksUpToDate>
  <CharactersWithSpaces>6185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Marco Matijević</cp:lastModifiedBy>
  <cp:revision>53</cp:revision>
  <cp:lastPrinted>2008-05-05T13:41:00Z</cp:lastPrinted>
  <dcterms:created xsi:type="dcterms:W3CDTF">2014-09-07T23:37:00Z</dcterms:created>
  <dcterms:modified xsi:type="dcterms:W3CDTF">2025-03-17T19:14:00Z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