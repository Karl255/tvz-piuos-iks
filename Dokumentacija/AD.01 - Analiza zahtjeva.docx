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:rsidRPr="00417BEF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Pr="00417BEF" w:rsidRDefault="00344D25" w:rsidP="00FB6855">
            <w:pPr>
              <w:pStyle w:val="NoSpacing"/>
              <w:snapToGrid w:val="0"/>
              <w:jc w:val="center"/>
              <w:rPr>
                <w:b/>
                <w:sz w:val="6"/>
                <w:szCs w:val="6"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6370DE9A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>ANALIZA ZAHTJEVA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6F121576" w14:textId="77777777" w:rsidTr="1CB7642C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59DF4547" w14:textId="77777777" w:rsidR="008C57A9" w:rsidRDefault="001F00A5" w:rsidP="006C206F">
            <w:pPr>
              <w:jc w:val="right"/>
            </w:pPr>
            <w:r>
              <w:t>Definicija projektnih zahtjeva</w:t>
            </w:r>
          </w:p>
        </w:tc>
      </w:tr>
      <w:tr w:rsidR="000157AD" w14:paraId="2C923D07" w14:textId="77777777" w:rsidTr="1CB7642C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C3DB4EC" w14:textId="03B2F53B" w:rsidR="000157AD" w:rsidRDefault="000157AD" w:rsidP="00306342">
            <w:pPr>
              <w:jc w:val="right"/>
            </w:pP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97C447C" w14:textId="168B7A68" w:rsidR="00642D70" w:rsidRDefault="00951F50" w:rsidP="49AD3038">
      <w:pPr>
        <w:jc w:val="right"/>
        <w:rPr>
          <w:b/>
          <w:bCs/>
          <w:sz w:val="72"/>
          <w:szCs w:val="72"/>
        </w:rPr>
      </w:pPr>
      <w:r>
        <w:rPr>
          <w:b/>
          <w:sz w:val="72"/>
        </w:rPr>
        <w:t>Iks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49AD3038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8EA3640" w:rsidR="00F14554" w:rsidRPr="000833BA" w:rsidRDefault="1CB7642C" w:rsidP="1CB7642C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1CB7642C">
              <w:rPr>
                <w:b/>
                <w:bCs/>
                <w:sz w:val="28"/>
                <w:szCs w:val="28"/>
                <w:lang w:val="hr-HR"/>
              </w:rPr>
              <w:t>PROJEKT PRJ01</w:t>
            </w:r>
          </w:p>
        </w:tc>
      </w:tr>
      <w:tr w:rsidR="00F14554" w:rsidRPr="000833BA" w14:paraId="63E6D3A5" w14:textId="77777777" w:rsidTr="49AD3038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3B6351B" w:rsidR="00F14554" w:rsidRPr="000833BA" w:rsidRDefault="1B208E18" w:rsidP="1CB7642C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49AD3038">
              <w:rPr>
                <w:b/>
                <w:bCs/>
                <w:sz w:val="28"/>
                <w:szCs w:val="28"/>
                <w:lang w:val="hr-HR"/>
              </w:rPr>
              <w:t>Projekt</w:t>
            </w:r>
            <w:r w:rsidR="2B177C7C" w:rsidRPr="49AD3038">
              <w:rPr>
                <w:b/>
                <w:bCs/>
                <w:sz w:val="28"/>
                <w:szCs w:val="28"/>
                <w:lang w:val="hr-HR"/>
              </w:rPr>
              <w:t xml:space="preserve"> </w:t>
            </w:r>
            <w:r w:rsidR="20E44B2C" w:rsidRPr="49AD3038">
              <w:rPr>
                <w:b/>
                <w:bCs/>
                <w:sz w:val="28"/>
                <w:szCs w:val="28"/>
                <w:lang w:val="hr-HR"/>
              </w:rPr>
              <w:t>d.o.o.</w:t>
            </w:r>
          </w:p>
        </w:tc>
      </w:tr>
      <w:tr w:rsidR="00816EA8" w:rsidRPr="000833BA" w14:paraId="467789D8" w14:textId="77777777" w:rsidTr="49AD3038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21A2134B" w:rsidR="00816EA8" w:rsidRDefault="7D171B97" w:rsidP="49AD3038">
            <w:pPr>
              <w:pStyle w:val="ATableText"/>
              <w:spacing w:line="259" w:lineRule="auto"/>
              <w:jc w:val="right"/>
            </w:pPr>
            <w:r w:rsidRPr="49AD3038">
              <w:rPr>
                <w:b/>
                <w:bCs/>
                <w:sz w:val="28"/>
                <w:szCs w:val="28"/>
                <w:lang w:val="hr-HR"/>
              </w:rPr>
              <w:t>suradnici</w:t>
            </w:r>
          </w:p>
        </w:tc>
      </w:tr>
      <w:tr w:rsidR="00F14554" w:rsidRPr="000833BA" w14:paraId="77BB1463" w14:textId="77777777" w:rsidTr="49AD3038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0FC8222A" w:rsidR="00F14554" w:rsidRPr="000833BA" w:rsidRDefault="7FC6D149" w:rsidP="1CB7642C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49AD3038">
              <w:rPr>
                <w:b/>
                <w:bCs/>
                <w:sz w:val="28"/>
                <w:szCs w:val="28"/>
                <w:lang w:val="hr-HR"/>
              </w:rPr>
              <w:t>korisnik</w:t>
            </w:r>
          </w:p>
        </w:tc>
      </w:tr>
      <w:tr w:rsidR="00F14554" w:rsidRPr="000833BA" w14:paraId="1EDB32AE" w14:textId="77777777" w:rsidTr="49AD3038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7C1B22FC" w:rsidR="00F14554" w:rsidRPr="000833BA" w:rsidRDefault="00BC396D" w:rsidP="49AD3038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31</w:t>
            </w:r>
            <w:r w:rsidR="15FFA1BA" w:rsidRPr="49AD3038">
              <w:rPr>
                <w:b/>
                <w:bCs/>
                <w:sz w:val="28"/>
                <w:szCs w:val="28"/>
                <w:lang w:val="hr-HR"/>
              </w:rPr>
              <w:t>.</w:t>
            </w:r>
            <w:r>
              <w:rPr>
                <w:b/>
                <w:bCs/>
                <w:sz w:val="28"/>
                <w:szCs w:val="28"/>
                <w:lang w:val="hr-HR"/>
              </w:rPr>
              <w:t>03</w:t>
            </w:r>
            <w:r w:rsidR="15FFA1BA" w:rsidRPr="49AD3038">
              <w:rPr>
                <w:b/>
                <w:bCs/>
                <w:sz w:val="28"/>
                <w:szCs w:val="28"/>
                <w:lang w:val="hr-HR"/>
              </w:rPr>
              <w:t>.20</w:t>
            </w:r>
            <w:r w:rsidR="005E5BF1">
              <w:rPr>
                <w:b/>
                <w:bCs/>
                <w:sz w:val="28"/>
                <w:szCs w:val="28"/>
                <w:lang w:val="hr-HR"/>
              </w:rPr>
              <w:t>25</w:t>
            </w:r>
            <w:r w:rsidR="15FFA1BA" w:rsidRPr="49AD3038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49AD3038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19434269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300"/>
        <w:gridCol w:w="4452"/>
      </w:tblGrid>
      <w:tr w:rsidR="0061261E" w:rsidRPr="000833BA" w14:paraId="5E5CA19E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61261E" w:rsidRPr="000833BA" w:rsidRDefault="0061261E" w:rsidP="00B55E4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61261E" w:rsidRPr="000833BA" w:rsidRDefault="0061261E" w:rsidP="00B55E4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61261E" w:rsidRPr="000833BA" w:rsidRDefault="0061261E" w:rsidP="00B55E49">
            <w:pPr>
              <w:pStyle w:val="NoSpacing"/>
            </w:pPr>
            <w:r>
              <w:t>Tag</w:t>
            </w: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61261E" w:rsidRPr="000833BA" w:rsidRDefault="0061261E" w:rsidP="00B55E4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61261E" w:rsidRPr="000833BA" w:rsidRDefault="0061261E" w:rsidP="00B55E49">
            <w:pPr>
              <w:pStyle w:val="NoSpacing"/>
            </w:pPr>
            <w:r w:rsidRPr="000833BA">
              <w:t>Opis</w:t>
            </w:r>
          </w:p>
        </w:tc>
      </w:tr>
      <w:tr w:rsidR="00D22C43" w:rsidRPr="000833BA" w14:paraId="719526B8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77777777" w:rsidR="00D22C43" w:rsidRPr="000833BA" w:rsidRDefault="00D22C43" w:rsidP="00D22C43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2290351C" w:rsidR="00D22C43" w:rsidRPr="000833BA" w:rsidRDefault="00D22C43" w:rsidP="00D22C43">
            <w:pPr>
              <w:pStyle w:val="NoSpacing"/>
            </w:pPr>
            <w:r w:rsidRPr="00D14105">
              <w:t>Marco Matijević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1BCBF000" w:rsidR="00D22C43" w:rsidRPr="000833BA" w:rsidRDefault="00D22C43" w:rsidP="00D22C43">
            <w:pPr>
              <w:pStyle w:val="NoSpacing"/>
            </w:pPr>
            <w:r>
              <w:t>MM</w:t>
            </w: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702F7ECD" w:rsidR="00D22C43" w:rsidRPr="000833BA" w:rsidRDefault="00D22C43" w:rsidP="00D22C43">
            <w:pPr>
              <w:pStyle w:val="NoSpacing"/>
            </w:pPr>
            <w:r>
              <w:t>31.03.2025</w:t>
            </w: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2214D3B2" w:rsidR="00D22C43" w:rsidRPr="000833BA" w:rsidRDefault="006F5FCC" w:rsidP="00D22C43">
            <w:pPr>
              <w:pStyle w:val="NoSpacing"/>
            </w:pPr>
            <w:r>
              <w:t>Dodao sve funkcionalnosti</w:t>
            </w:r>
          </w:p>
        </w:tc>
      </w:tr>
      <w:tr w:rsidR="00D22C43" w:rsidRPr="000833BA" w14:paraId="53128261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7777777" w:rsidR="00D22C43" w:rsidRPr="000833BA" w:rsidRDefault="00D22C43" w:rsidP="00D22C43">
            <w:pPr>
              <w:pStyle w:val="NoSpacing"/>
            </w:pPr>
          </w:p>
        </w:tc>
      </w:tr>
      <w:tr w:rsidR="00D22C43" w:rsidRPr="000833BA" w14:paraId="3461D779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D22C43" w:rsidRPr="000833BA" w:rsidRDefault="00D22C43" w:rsidP="00D22C43">
            <w:pPr>
              <w:pStyle w:val="NoSpacing"/>
            </w:pPr>
          </w:p>
        </w:tc>
      </w:tr>
      <w:tr w:rsidR="00D22C43" w:rsidRPr="000833BA" w14:paraId="62EBF3C5" w14:textId="77777777" w:rsidTr="006032F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D22C43" w:rsidRPr="000833BA" w:rsidRDefault="00D22C43" w:rsidP="00D22C43">
            <w:pPr>
              <w:pStyle w:val="NoSpacing"/>
            </w:pPr>
          </w:p>
        </w:tc>
      </w:tr>
      <w:tr w:rsidR="00D22C43" w:rsidRPr="000833BA" w14:paraId="3FE9F23F" w14:textId="77777777" w:rsidTr="006032FA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13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D22C43" w:rsidRPr="000833BA" w:rsidRDefault="00D22C43" w:rsidP="00D22C43">
            <w:pPr>
              <w:pStyle w:val="NoSpacing"/>
            </w:pPr>
          </w:p>
        </w:tc>
        <w:tc>
          <w:tcPr>
            <w:tcW w:w="445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D22C43" w:rsidRPr="000833BA" w:rsidRDefault="00D22C43" w:rsidP="00D22C43">
            <w:pPr>
              <w:pStyle w:val="NoSpacing"/>
            </w:pPr>
          </w:p>
        </w:tc>
      </w:tr>
    </w:tbl>
    <w:p w14:paraId="52E56223" w14:textId="77777777" w:rsidR="00A67E92" w:rsidRPr="000833BA" w:rsidRDefault="00A67E92" w:rsidP="00E94E6F"/>
    <w:p w14:paraId="07547A01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7"/>
        <w:gridCol w:w="3261"/>
        <w:gridCol w:w="3827"/>
      </w:tblGrid>
      <w:tr w:rsidR="0034722C" w:rsidRPr="000833BA" w14:paraId="2A9FFC16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14105" w:rsidRPr="00D14105" w14:paraId="2FE1E941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794FF29" w14:textId="77777777" w:rsidR="00D14105" w:rsidRPr="00D14105" w:rsidRDefault="00D14105" w:rsidP="00D14105">
            <w:pPr>
              <w:pStyle w:val="NoSpacing"/>
            </w:pPr>
            <w:r w:rsidRPr="00D14105">
              <w:t>Leon Hojski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A0DA602" w14:textId="77777777" w:rsidR="00D14105" w:rsidRPr="00D14105" w:rsidRDefault="00D14105" w:rsidP="00D14105">
            <w:pPr>
              <w:pStyle w:val="NoSpacing"/>
            </w:pPr>
            <w:r w:rsidRPr="00D14105"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48A65399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D14105" w:rsidRPr="00D14105" w14:paraId="78DB5C68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8BE1FD5" w14:textId="77777777" w:rsidR="00D14105" w:rsidRPr="00D14105" w:rsidRDefault="00D14105" w:rsidP="00D14105">
            <w:pPr>
              <w:pStyle w:val="NoSpacing"/>
            </w:pPr>
            <w:r w:rsidRPr="00D14105">
              <w:t>Matej Kiš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0D7F138" w14:textId="77777777" w:rsidR="00D14105" w:rsidRPr="00D14105" w:rsidRDefault="00D14105" w:rsidP="00D14105">
            <w:pPr>
              <w:pStyle w:val="NoSpacing"/>
            </w:pPr>
            <w:r w:rsidRPr="00D14105">
              <w:t>Programer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74DA5B7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D14105" w:rsidRPr="00D14105" w14:paraId="7CFD8F69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27501FD" w14:textId="77777777" w:rsidR="00D14105" w:rsidRPr="00D14105" w:rsidRDefault="00D14105" w:rsidP="00D14105">
            <w:pPr>
              <w:pStyle w:val="NoSpacing"/>
            </w:pPr>
            <w:r w:rsidRPr="00D14105">
              <w:t>Karlo Bistrički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DD9F24C" w14:textId="77777777" w:rsidR="00D14105" w:rsidRPr="00D14105" w:rsidRDefault="00D14105" w:rsidP="00D14105">
            <w:pPr>
              <w:pStyle w:val="NoSpacing"/>
            </w:pPr>
            <w:r w:rsidRPr="00D14105">
              <w:t>Tester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D31079B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D14105" w:rsidRPr="00D14105" w14:paraId="4E3ADB3B" w14:textId="77777777" w:rsidTr="00D14105">
        <w:tblPrEx>
          <w:tblLook w:val="04A0" w:firstRow="1" w:lastRow="0" w:firstColumn="1" w:lastColumn="0" w:noHBand="0" w:noVBand="1"/>
        </w:tblPrEx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673A1A3" w14:textId="77777777" w:rsidR="00D14105" w:rsidRPr="00D14105" w:rsidRDefault="00D14105" w:rsidP="00D14105">
            <w:pPr>
              <w:pStyle w:val="NoSpacing"/>
            </w:pPr>
            <w:r w:rsidRPr="00D14105">
              <w:t>Marco Matijević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3D0CB2AC" w14:textId="77777777" w:rsidR="00D14105" w:rsidRPr="00D14105" w:rsidRDefault="00D14105" w:rsidP="00D14105">
            <w:pPr>
              <w:pStyle w:val="NoSpacing"/>
            </w:pPr>
            <w:r w:rsidRPr="00D14105">
              <w:t>Voditelj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B2F3CC3" w14:textId="77777777" w:rsidR="00D14105" w:rsidRPr="00D14105" w:rsidRDefault="00D14105" w:rsidP="00D14105">
            <w:pPr>
              <w:pStyle w:val="NoSpacing"/>
            </w:pPr>
            <w:r w:rsidRPr="00D14105">
              <w:t>-</w:t>
            </w:r>
          </w:p>
        </w:tc>
      </w:tr>
      <w:tr w:rsidR="0034722C" w:rsidRPr="000833BA" w14:paraId="5043CB0F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459315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37F28F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FB9E20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70DF9E56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4E871BC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4A5D23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8610EB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637805D2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63F29E8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B7B4B8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0FF5F2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5630AD66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1829076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BA226A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7AD93B2" w14:textId="77777777" w:rsidR="0034722C" w:rsidRPr="000833BA" w:rsidRDefault="0034722C" w:rsidP="00B72A09">
            <w:pPr>
              <w:pStyle w:val="NoSpacing"/>
            </w:pPr>
          </w:p>
        </w:tc>
      </w:tr>
      <w:tr w:rsidR="0034722C" w:rsidRPr="000833BA" w14:paraId="0DE4B5B7" w14:textId="77777777" w:rsidTr="00D01047">
        <w:tc>
          <w:tcPr>
            <w:tcW w:w="2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204FF1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BF0D7D" w14:textId="77777777" w:rsidR="0034722C" w:rsidRPr="000833BA" w:rsidRDefault="0034722C" w:rsidP="00B72A09">
            <w:pPr>
              <w:pStyle w:val="NoSpacing"/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62F1B3" w14:textId="77777777" w:rsidR="0034722C" w:rsidRPr="000833BA" w:rsidRDefault="0034722C" w:rsidP="00B72A09">
            <w:pPr>
              <w:pStyle w:val="NoSpacing"/>
            </w:pPr>
          </w:p>
        </w:tc>
      </w:tr>
    </w:tbl>
    <w:p w14:paraId="02F2C34E" w14:textId="77777777" w:rsidR="00A67E92" w:rsidRPr="000833BA" w:rsidRDefault="00A67E92" w:rsidP="00E94E6F"/>
    <w:p w14:paraId="680A4E5D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47221A" w:rsidRPr="000833BA" w14:paraId="19219836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EF7D" w14:textId="293E125A" w:rsidR="0047221A" w:rsidRPr="000833BA" w:rsidRDefault="0047221A" w:rsidP="0047221A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94DBDC" w14:textId="4D52D60B" w:rsidR="0047221A" w:rsidRPr="000833BA" w:rsidRDefault="0047221A" w:rsidP="0047221A">
            <w:pPr>
              <w:pStyle w:val="NoSpacing"/>
            </w:pPr>
            <w:r>
              <w:t>Marco Matijević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69D0D3C" w14:textId="77777777" w:rsidR="0047221A" w:rsidRPr="000833BA" w:rsidRDefault="0047221A" w:rsidP="0047221A">
            <w:pPr>
              <w:pStyle w:val="NoSpacing"/>
            </w:pPr>
          </w:p>
        </w:tc>
      </w:tr>
      <w:tr w:rsidR="0047221A" w:rsidRPr="000833BA" w14:paraId="54CD245A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31BE67" w14:textId="7DEA4B8B" w:rsidR="0047221A" w:rsidRPr="000833BA" w:rsidRDefault="0047221A" w:rsidP="0047221A">
            <w:pPr>
              <w:pStyle w:val="NoSpacing"/>
            </w:pPr>
            <w:r>
              <w:t>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6FEB5B0" w14:textId="206114C0" w:rsidR="0047221A" w:rsidRPr="000833BA" w:rsidRDefault="0047221A" w:rsidP="0047221A">
            <w:pPr>
              <w:pStyle w:val="NoSpacing"/>
            </w:pPr>
            <w:r>
              <w:t>Leon Hojski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0D7AA69" w14:textId="77777777" w:rsidR="0047221A" w:rsidRPr="000833BA" w:rsidRDefault="0047221A" w:rsidP="0047221A">
            <w:pPr>
              <w:pStyle w:val="NoSpacing"/>
            </w:pPr>
          </w:p>
        </w:tc>
      </w:tr>
      <w:tr w:rsidR="0047221A" w:rsidRPr="000833BA" w14:paraId="7196D064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4FF1C98" w14:textId="4765C9F7" w:rsidR="0047221A" w:rsidRPr="000833BA" w:rsidRDefault="0047221A" w:rsidP="0047221A">
            <w:pPr>
              <w:pStyle w:val="NoSpacing"/>
            </w:pPr>
            <w:r>
              <w:t>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072C0D" w14:textId="2701D5C2" w:rsidR="0047221A" w:rsidRPr="000833BA" w:rsidRDefault="0047221A" w:rsidP="0047221A">
            <w:pPr>
              <w:pStyle w:val="NoSpacing"/>
            </w:pPr>
            <w:r>
              <w:t>Karlo Bistrički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A21919" w14:textId="77777777" w:rsidR="0047221A" w:rsidRPr="000833BA" w:rsidRDefault="0047221A" w:rsidP="0047221A">
            <w:pPr>
              <w:pStyle w:val="NoSpacing"/>
            </w:pPr>
          </w:p>
        </w:tc>
      </w:tr>
      <w:tr w:rsidR="0047221A" w:rsidRPr="000833BA" w14:paraId="6BD18F9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8601FE" w14:textId="0C7242D4" w:rsidR="0047221A" w:rsidRPr="000833BA" w:rsidRDefault="0047221A" w:rsidP="0047221A">
            <w:pPr>
              <w:pStyle w:val="NoSpacing"/>
            </w:pPr>
            <w:r>
              <w:t>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F3CABC7" w14:textId="167A8035" w:rsidR="0047221A" w:rsidRPr="000833BA" w:rsidRDefault="0047221A" w:rsidP="0047221A">
            <w:pPr>
              <w:pStyle w:val="NoSpacing"/>
            </w:pPr>
            <w:r>
              <w:t>Matej Kiš</w:t>
            </w: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08B5D1" w14:textId="77777777" w:rsidR="0047221A" w:rsidRPr="000833BA" w:rsidRDefault="0047221A" w:rsidP="0047221A">
            <w:pPr>
              <w:pStyle w:val="NoSpacing"/>
            </w:pPr>
          </w:p>
        </w:tc>
      </w:tr>
      <w:tr w:rsidR="001B7514" w:rsidRPr="000833BA" w14:paraId="16DEB4AB" w14:textId="77777777"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F9C3DC" w14:textId="77777777" w:rsidR="001B7514" w:rsidRPr="000833BA" w:rsidRDefault="001B7514" w:rsidP="00B72A09">
            <w:pPr>
              <w:pStyle w:val="NoSpacing"/>
            </w:pPr>
          </w:p>
        </w:tc>
      </w:tr>
    </w:tbl>
    <w:p w14:paraId="5023141B" w14:textId="77777777" w:rsidR="00560BD8" w:rsidRDefault="00560BD8" w:rsidP="00E965DB"/>
    <w:p w14:paraId="1F3B1409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194342699"/>
      <w:r w:rsidRPr="000833BA">
        <w:lastRenderedPageBreak/>
        <w:t>Sadržaj</w:t>
      </w:r>
      <w:bookmarkEnd w:id="1"/>
    </w:p>
    <w:p w14:paraId="562C75D1" w14:textId="77777777" w:rsidR="00806C88" w:rsidRPr="000833BA" w:rsidRDefault="00806C88" w:rsidP="004B0B9B"/>
    <w:p w14:paraId="53A5C1DA" w14:textId="7BA0E64D" w:rsidR="00F879F0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94342698" w:history="1">
        <w:r w:rsidR="00F879F0" w:rsidRPr="00D55F4D">
          <w:rPr>
            <w:rStyle w:val="Hyperlink"/>
            <w:noProof/>
          </w:rPr>
          <w:t>1</w:t>
        </w:r>
        <w:r w:rsidR="00F879F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="00F879F0" w:rsidRPr="00D55F4D">
          <w:rPr>
            <w:rStyle w:val="Hyperlink"/>
            <w:noProof/>
          </w:rPr>
          <w:t>Nadzor dokumenta</w:t>
        </w:r>
        <w:r w:rsidR="00F879F0">
          <w:rPr>
            <w:noProof/>
            <w:webHidden/>
          </w:rPr>
          <w:tab/>
        </w:r>
        <w:r w:rsidR="00F879F0">
          <w:rPr>
            <w:noProof/>
            <w:webHidden/>
          </w:rPr>
          <w:fldChar w:fldCharType="begin"/>
        </w:r>
        <w:r w:rsidR="00F879F0">
          <w:rPr>
            <w:noProof/>
            <w:webHidden/>
          </w:rPr>
          <w:instrText xml:space="preserve"> PAGEREF _Toc194342698 \h </w:instrText>
        </w:r>
        <w:r w:rsidR="00F879F0">
          <w:rPr>
            <w:noProof/>
            <w:webHidden/>
          </w:rPr>
        </w:r>
        <w:r w:rsidR="00F879F0">
          <w:rPr>
            <w:noProof/>
            <w:webHidden/>
          </w:rPr>
          <w:fldChar w:fldCharType="separate"/>
        </w:r>
        <w:r w:rsidR="00F879F0">
          <w:rPr>
            <w:noProof/>
            <w:webHidden/>
          </w:rPr>
          <w:t>2</w:t>
        </w:r>
        <w:r w:rsidR="00F879F0">
          <w:rPr>
            <w:noProof/>
            <w:webHidden/>
          </w:rPr>
          <w:fldChar w:fldCharType="end"/>
        </w:r>
      </w:hyperlink>
    </w:p>
    <w:p w14:paraId="190AB0CC" w14:textId="670F17D8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699" w:history="1">
        <w:r w:rsidRPr="00D55F4D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Sadržaj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2D4B77" w14:textId="33531DC9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0" w:history="1">
        <w:r w:rsidRPr="00D55F4D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Definicija svih projektnih zahtjeva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B4E767" w14:textId="67C593D4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1" w:history="1">
        <w:r w:rsidRPr="00D55F4D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 – Prijava/registracija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1E25B9" w14:textId="38DFF1E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2" w:history="1">
        <w:r w:rsidRPr="00D55F4D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UC2 – Učitavanje naslovne stranice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99F2BE" w14:textId="3CD3B74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3" w:history="1">
        <w:r w:rsidRPr="00D55F4D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UC3 – Učitavanje stranice profila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020FE7" w14:textId="74B75A4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4" w:history="1">
        <w:r w:rsidRPr="00D55F4D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UC4 – Slanje privatnih poruka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9098D" w14:textId="11157576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5" w:history="1">
        <w:r w:rsidRPr="00D55F4D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UC5 – Objavljivanje sadržaja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605125" w14:textId="03790E6F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6" w:history="1">
        <w:r w:rsidRPr="00D55F4D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UC6 – Praćenje drugih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15D9FF" w14:textId="7D7B8B0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7" w:history="1">
        <w:r w:rsidRPr="00D55F4D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UC7 – Reagiranje na objavu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58F882" w14:textId="257C996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8" w:history="1">
        <w:r w:rsidRPr="00D55F4D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UC8 – Objavljivanje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F426A26" w14:textId="53AE5795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09" w:history="1">
        <w:r w:rsidRPr="00D55F4D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UC9 – Uređivanje profila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1EEDBE5" w14:textId="5E8505B3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0" w:history="1">
        <w:r w:rsidRPr="00D55F4D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UC10 – Reagiranje s naljepnicama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769A7C" w14:textId="4A0257FD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1" w:history="1">
        <w:r w:rsidRPr="00D55F4D">
          <w:rPr>
            <w:rStyle w:val="Hyperlink"/>
            <w:noProof/>
          </w:rPr>
          <w:t>14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UC11 – Uređivanje objava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116D07" w14:textId="6879C8E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2" w:history="1">
        <w:r w:rsidRPr="00D55F4D">
          <w:rPr>
            <w:rStyle w:val="Hyperlink"/>
            <w:noProof/>
          </w:rPr>
          <w:t>15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UC12 – Uređivanje komentara (admin)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907831" w14:textId="137B9546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3" w:history="1">
        <w:r w:rsidRPr="00D55F4D">
          <w:rPr>
            <w:rStyle w:val="Hyperlink"/>
            <w:noProof/>
          </w:rPr>
          <w:t>16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UC13 – Uređivanje vlastitih objava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5FB0B1" w14:textId="4CB62B00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4" w:history="1">
        <w:r w:rsidRPr="00D55F4D">
          <w:rPr>
            <w:rStyle w:val="Hyperlink"/>
            <w:noProof/>
          </w:rPr>
          <w:t>17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UC14 – Uređivanje vlastitih komentara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60A3551" w14:textId="5AF02E7B" w:rsidR="00F879F0" w:rsidRDefault="00F879F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4"/>
          <w:szCs w:val="24"/>
          <w:lang w:eastAsia="hr-HR"/>
          <w14:ligatures w14:val="standardContextual"/>
        </w:rPr>
      </w:pPr>
      <w:hyperlink w:anchor="_Toc194342715" w:history="1">
        <w:r w:rsidRPr="00D55F4D">
          <w:rPr>
            <w:rStyle w:val="Hyperlink"/>
            <w:noProof/>
          </w:rPr>
          <w:t>18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4"/>
            <w:szCs w:val="24"/>
            <w:lang w:eastAsia="hr-HR"/>
            <w14:ligatures w14:val="standardContextual"/>
          </w:rPr>
          <w:tab/>
        </w:r>
        <w:r w:rsidRPr="00D55F4D">
          <w:rPr>
            <w:rStyle w:val="Hyperlink"/>
            <w:noProof/>
          </w:rPr>
          <w:t>Slučaj uporabe UC15 – Uređivanje vlastitog profila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_Toc194342715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64355AD" w14:textId="60AC350C" w:rsidR="00560BD8" w:rsidRDefault="00256B6D" w:rsidP="004B0B9B">
      <w:r w:rsidRPr="000833BA">
        <w:fldChar w:fldCharType="end"/>
      </w:r>
    </w:p>
    <w:p w14:paraId="1A965116" w14:textId="77777777" w:rsidR="00E436EC" w:rsidRDefault="00E436EC" w:rsidP="00E436EC">
      <w:pPr>
        <w:tabs>
          <w:tab w:val="left" w:pos="2581"/>
        </w:tabs>
      </w:pPr>
    </w:p>
    <w:p w14:paraId="7DF4E37C" w14:textId="77777777" w:rsidR="00ED3137" w:rsidRDefault="00ED3137" w:rsidP="00E436EC">
      <w:pPr>
        <w:tabs>
          <w:tab w:val="left" w:pos="2581"/>
        </w:tabs>
      </w:pPr>
    </w:p>
    <w:p w14:paraId="44FB30F8" w14:textId="77777777" w:rsidR="00ED3137" w:rsidRDefault="00560BD8" w:rsidP="00ED3137">
      <w:r w:rsidRPr="00E436EC">
        <w:br w:type="page"/>
      </w:r>
    </w:p>
    <w:p w14:paraId="1D30C9A1" w14:textId="77777777" w:rsidR="00F84EE1" w:rsidRPr="000833BA" w:rsidRDefault="001F00A5" w:rsidP="00ED3137">
      <w:pPr>
        <w:pStyle w:val="Heading1"/>
      </w:pPr>
      <w:bookmarkStart w:id="2" w:name="_Toc194342700"/>
      <w:r>
        <w:lastRenderedPageBreak/>
        <w:t>Definicija svih projektnih zahtjeva</w:t>
      </w:r>
      <w:bookmarkEnd w:id="2"/>
      <w:r>
        <w:t xml:space="preserve"> </w:t>
      </w:r>
    </w:p>
    <w:p w14:paraId="3041F9B7" w14:textId="77777777" w:rsidR="00A54E16" w:rsidRPr="001F00A5" w:rsidRDefault="00A54E16" w:rsidP="00A54E16">
      <w:pPr>
        <w:spacing w:after="160" w:line="259" w:lineRule="auto"/>
        <w:jc w:val="both"/>
        <w:rPr>
          <w:b/>
        </w:rPr>
      </w:pPr>
      <w:r w:rsidRPr="001F00A5">
        <w:rPr>
          <w:b/>
        </w:rPr>
        <w:t>Funkcionalnost ili modul 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4531"/>
      </w:tblGrid>
      <w:tr w:rsidR="00A54E16" w:rsidRPr="001F00A5" w14:paraId="25E49405" w14:textId="77777777" w:rsidTr="00101AA2">
        <w:tc>
          <w:tcPr>
            <w:tcW w:w="846" w:type="dxa"/>
          </w:tcPr>
          <w:p w14:paraId="6E15A98F" w14:textId="77777777" w:rsidR="00A54E16" w:rsidRPr="001F00A5" w:rsidRDefault="00A54E16" w:rsidP="00101AA2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R.br.</w:t>
            </w:r>
          </w:p>
        </w:tc>
        <w:tc>
          <w:tcPr>
            <w:tcW w:w="3685" w:type="dxa"/>
          </w:tcPr>
          <w:p w14:paraId="5016C91C" w14:textId="77777777" w:rsidR="00A54E16" w:rsidRPr="001F00A5" w:rsidRDefault="00A54E16" w:rsidP="00101AA2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ZAHTJEV</w:t>
            </w:r>
          </w:p>
        </w:tc>
        <w:tc>
          <w:tcPr>
            <w:tcW w:w="4531" w:type="dxa"/>
          </w:tcPr>
          <w:p w14:paraId="152E223F" w14:textId="77777777" w:rsidR="00A54E16" w:rsidRPr="001F00A5" w:rsidRDefault="00A54E16" w:rsidP="00101AA2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KRATKI OPIS ZAHTJEVA</w:t>
            </w:r>
          </w:p>
        </w:tc>
      </w:tr>
      <w:tr w:rsidR="00692D96" w14:paraId="7A58C50F" w14:textId="77777777" w:rsidTr="00101AA2">
        <w:tc>
          <w:tcPr>
            <w:tcW w:w="846" w:type="dxa"/>
          </w:tcPr>
          <w:p w14:paraId="4D0F4215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1</w:t>
            </w:r>
          </w:p>
        </w:tc>
        <w:tc>
          <w:tcPr>
            <w:tcW w:w="3685" w:type="dxa"/>
          </w:tcPr>
          <w:p w14:paraId="5229E604" w14:textId="5B1B2C2A" w:rsidR="00692D96" w:rsidRDefault="00692D96" w:rsidP="00563471">
            <w:pPr>
              <w:spacing w:line="259" w:lineRule="auto"/>
            </w:pPr>
            <w:r w:rsidRPr="00317797">
              <w:rPr>
                <w:rFonts w:ascii="Arial" w:hAnsi="Arial" w:cs="Arial"/>
                <w:b/>
                <w:sz w:val="24"/>
                <w:szCs w:val="24"/>
              </w:rPr>
              <w:t>Prijava i registracija</w:t>
            </w:r>
          </w:p>
        </w:tc>
        <w:tc>
          <w:tcPr>
            <w:tcW w:w="4531" w:type="dxa"/>
          </w:tcPr>
          <w:p w14:paraId="2C6A0544" w14:textId="3759CAF7" w:rsidR="00692D96" w:rsidRDefault="00692D96" w:rsidP="00563471">
            <w:pPr>
              <w:spacing w:line="259" w:lineRule="auto"/>
            </w:pPr>
            <w:r w:rsidRPr="000A3EF2">
              <w:rPr>
                <w:rFonts w:ascii="Arial" w:hAnsi="Arial" w:cs="Arial"/>
                <w:sz w:val="24"/>
                <w:szCs w:val="24"/>
              </w:rPr>
              <w:t>Korisnik može registrirati novi račun putem e-maila ili društvenom mrežom te se naknadno prijaviti u sustav s tim računom.</w:t>
            </w:r>
          </w:p>
        </w:tc>
      </w:tr>
      <w:tr w:rsidR="00692D96" w14:paraId="1A24E943" w14:textId="77777777" w:rsidTr="00101AA2">
        <w:tc>
          <w:tcPr>
            <w:tcW w:w="846" w:type="dxa"/>
          </w:tcPr>
          <w:p w14:paraId="3A8CDBF7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2</w:t>
            </w:r>
          </w:p>
        </w:tc>
        <w:tc>
          <w:tcPr>
            <w:tcW w:w="3685" w:type="dxa"/>
          </w:tcPr>
          <w:p w14:paraId="48DF74F6" w14:textId="5936AFA2" w:rsidR="00692D96" w:rsidRDefault="00692D96" w:rsidP="00563471">
            <w:pPr>
              <w:spacing w:line="259" w:lineRule="auto"/>
            </w:pPr>
            <w:r w:rsidRPr="00A65194">
              <w:rPr>
                <w:rFonts w:ascii="Arial" w:hAnsi="Arial" w:cs="Arial"/>
                <w:b/>
                <w:sz w:val="24"/>
                <w:szCs w:val="24"/>
              </w:rPr>
              <w:t>Pregled feeda</w:t>
            </w:r>
          </w:p>
        </w:tc>
        <w:tc>
          <w:tcPr>
            <w:tcW w:w="4531" w:type="dxa"/>
          </w:tcPr>
          <w:p w14:paraId="3F96E03A" w14:textId="762D42FB" w:rsidR="00692D96" w:rsidRDefault="00692D96" w:rsidP="00563471">
            <w:pPr>
              <w:spacing w:line="259" w:lineRule="auto"/>
            </w:pPr>
            <w:r w:rsidRPr="00CC10B9">
              <w:rPr>
                <w:rFonts w:ascii="Arial" w:hAnsi="Arial" w:cs="Arial"/>
                <w:sz w:val="24"/>
                <w:szCs w:val="24"/>
              </w:rPr>
              <w:t>Korisnik vidi feed, tj. javne objave poredane po popularnosti ili po vremenu objave.</w:t>
            </w:r>
          </w:p>
        </w:tc>
      </w:tr>
      <w:tr w:rsidR="00692D96" w14:paraId="6AC953F3" w14:textId="77777777" w:rsidTr="00101AA2">
        <w:tc>
          <w:tcPr>
            <w:tcW w:w="846" w:type="dxa"/>
          </w:tcPr>
          <w:p w14:paraId="1515812A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3</w:t>
            </w:r>
          </w:p>
        </w:tc>
        <w:tc>
          <w:tcPr>
            <w:tcW w:w="3685" w:type="dxa"/>
          </w:tcPr>
          <w:p w14:paraId="7508E938" w14:textId="6D244FEB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EB3F9A">
              <w:rPr>
                <w:rFonts w:ascii="Arial" w:hAnsi="Arial" w:cs="Arial"/>
                <w:b/>
                <w:sz w:val="24"/>
                <w:szCs w:val="24"/>
              </w:rPr>
              <w:t>Pregled profila</w:t>
            </w:r>
          </w:p>
        </w:tc>
        <w:tc>
          <w:tcPr>
            <w:tcW w:w="4531" w:type="dxa"/>
          </w:tcPr>
          <w:p w14:paraId="71E7F5B0" w14:textId="13BD05B4" w:rsidR="00692D96" w:rsidRPr="007B2CC8" w:rsidRDefault="00692D96" w:rsidP="00563471">
            <w:pPr>
              <w:spacing w:line="259" w:lineRule="auto"/>
            </w:pPr>
            <w:r w:rsidRPr="00EB3F9A">
              <w:rPr>
                <w:rFonts w:ascii="Arial" w:hAnsi="Arial" w:cs="Arial"/>
                <w:sz w:val="24"/>
                <w:szCs w:val="24"/>
              </w:rPr>
              <w:t>Korisnik može pregledati vlastiti i tuđi profil</w:t>
            </w:r>
            <w:r>
              <w:rPr>
                <w:rFonts w:ascii="Arial" w:hAnsi="Arial" w:cs="Arial"/>
                <w:sz w:val="24"/>
                <w:szCs w:val="24"/>
              </w:rPr>
              <w:t xml:space="preserve"> (ako je javan)</w:t>
            </w:r>
            <w:r w:rsidRPr="00EB3F9A">
              <w:rPr>
                <w:rFonts w:ascii="Arial" w:hAnsi="Arial" w:cs="Arial"/>
                <w:sz w:val="24"/>
                <w:szCs w:val="24"/>
              </w:rPr>
              <w:t>, vidjeti objave napravljene pod tim profilom te pratitelje i ostale podatke.</w:t>
            </w:r>
          </w:p>
        </w:tc>
      </w:tr>
      <w:tr w:rsidR="00692D96" w14:paraId="4E50C23D" w14:textId="77777777" w:rsidTr="00101AA2">
        <w:tc>
          <w:tcPr>
            <w:tcW w:w="846" w:type="dxa"/>
          </w:tcPr>
          <w:p w14:paraId="48A68A96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4</w:t>
            </w:r>
          </w:p>
        </w:tc>
        <w:tc>
          <w:tcPr>
            <w:tcW w:w="3685" w:type="dxa"/>
          </w:tcPr>
          <w:p w14:paraId="381F7954" w14:textId="23871BD5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DA3EF2">
              <w:rPr>
                <w:rFonts w:ascii="Arial" w:hAnsi="Arial" w:cs="Arial"/>
                <w:b/>
                <w:sz w:val="24"/>
                <w:szCs w:val="24"/>
              </w:rPr>
              <w:t>Slanje i primanje privatnih poruka</w:t>
            </w:r>
          </w:p>
        </w:tc>
        <w:tc>
          <w:tcPr>
            <w:tcW w:w="4531" w:type="dxa"/>
          </w:tcPr>
          <w:p w14:paraId="2A7E6761" w14:textId="635B9669" w:rsidR="00692D96" w:rsidRPr="007B2CC8" w:rsidRDefault="00692D96" w:rsidP="00563471">
            <w:pPr>
              <w:spacing w:line="259" w:lineRule="auto"/>
            </w:pPr>
            <w:r w:rsidRPr="006753EF">
              <w:rPr>
                <w:rFonts w:ascii="Arial" w:hAnsi="Arial" w:cs="Arial"/>
                <w:sz w:val="24"/>
                <w:szCs w:val="24"/>
              </w:rPr>
              <w:t>Korisnik može slati i primati privatne poruke između svojih prijatelja ili pratitelja.</w:t>
            </w:r>
          </w:p>
        </w:tc>
      </w:tr>
      <w:tr w:rsidR="00692D96" w14:paraId="2871ACBA" w14:textId="77777777" w:rsidTr="00101AA2">
        <w:tc>
          <w:tcPr>
            <w:tcW w:w="846" w:type="dxa"/>
          </w:tcPr>
          <w:p w14:paraId="0B387B60" w14:textId="77777777" w:rsidR="00692D96" w:rsidRPr="00355812" w:rsidRDefault="00692D96" w:rsidP="00692D96">
            <w:pPr>
              <w:spacing w:line="259" w:lineRule="auto"/>
              <w:jc w:val="both"/>
            </w:pPr>
            <w:r>
              <w:t>5</w:t>
            </w:r>
          </w:p>
        </w:tc>
        <w:tc>
          <w:tcPr>
            <w:tcW w:w="3685" w:type="dxa"/>
          </w:tcPr>
          <w:p w14:paraId="10E1C3DB" w14:textId="3E3C9201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C52860">
              <w:rPr>
                <w:rFonts w:ascii="Arial" w:hAnsi="Arial" w:cs="Arial"/>
                <w:b/>
                <w:sz w:val="24"/>
                <w:szCs w:val="24"/>
              </w:rPr>
              <w:t>Kreiranje objava</w:t>
            </w:r>
          </w:p>
        </w:tc>
        <w:tc>
          <w:tcPr>
            <w:tcW w:w="4531" w:type="dxa"/>
          </w:tcPr>
          <w:p w14:paraId="402361F4" w14:textId="5D493F8A" w:rsidR="00692D96" w:rsidRPr="00355812" w:rsidRDefault="00692D96" w:rsidP="00563471">
            <w:pPr>
              <w:spacing w:line="259" w:lineRule="auto"/>
            </w:pPr>
            <w:r w:rsidRPr="00722102">
              <w:rPr>
                <w:rFonts w:ascii="Arial" w:hAnsi="Arial" w:cs="Arial"/>
                <w:sz w:val="24"/>
                <w:szCs w:val="24"/>
              </w:rPr>
              <w:t>Korisnik može objavljivati sadržaj (tekst, slike, video, linkove) koji može biti javan ili privatan.</w:t>
            </w:r>
          </w:p>
        </w:tc>
      </w:tr>
      <w:tr w:rsidR="00692D96" w14:paraId="645B6AF2" w14:textId="77777777" w:rsidTr="00101AA2">
        <w:tc>
          <w:tcPr>
            <w:tcW w:w="846" w:type="dxa"/>
          </w:tcPr>
          <w:p w14:paraId="2BFC224E" w14:textId="77777777" w:rsidR="00692D96" w:rsidRPr="00355812" w:rsidRDefault="00692D96" w:rsidP="00692D96">
            <w:pPr>
              <w:spacing w:line="259" w:lineRule="auto"/>
              <w:jc w:val="both"/>
            </w:pPr>
            <w:r>
              <w:t>6</w:t>
            </w:r>
          </w:p>
        </w:tc>
        <w:tc>
          <w:tcPr>
            <w:tcW w:w="3685" w:type="dxa"/>
          </w:tcPr>
          <w:p w14:paraId="02BCCFCC" w14:textId="45A02AE9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FE43AB">
              <w:rPr>
                <w:rFonts w:ascii="Arial" w:hAnsi="Arial" w:cs="Arial"/>
                <w:b/>
                <w:sz w:val="24"/>
                <w:szCs w:val="24"/>
              </w:rPr>
              <w:t>Praćenje drugih korisnika</w:t>
            </w:r>
          </w:p>
        </w:tc>
        <w:tc>
          <w:tcPr>
            <w:tcW w:w="4531" w:type="dxa"/>
          </w:tcPr>
          <w:p w14:paraId="207C8733" w14:textId="5290F201" w:rsidR="00692D96" w:rsidRPr="00355812" w:rsidRDefault="00692D96" w:rsidP="00563471">
            <w:pPr>
              <w:spacing w:line="259" w:lineRule="auto"/>
            </w:pPr>
            <w:r w:rsidRPr="00FE43AB">
              <w:rPr>
                <w:rFonts w:ascii="Arial" w:hAnsi="Arial" w:cs="Arial"/>
                <w:sz w:val="24"/>
                <w:szCs w:val="24"/>
              </w:rPr>
              <w:t>Korisni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FE43AB">
              <w:rPr>
                <w:rFonts w:ascii="Arial" w:hAnsi="Arial" w:cs="Arial"/>
                <w:sz w:val="24"/>
                <w:szCs w:val="24"/>
              </w:rPr>
              <w:t xml:space="preserve"> mo</w:t>
            </w:r>
            <w:r>
              <w:rPr>
                <w:rFonts w:ascii="Arial" w:hAnsi="Arial" w:cs="Arial"/>
                <w:sz w:val="24"/>
                <w:szCs w:val="24"/>
              </w:rPr>
              <w:t>že</w:t>
            </w:r>
            <w:r w:rsidRPr="00FE43AB">
              <w:rPr>
                <w:rFonts w:ascii="Arial" w:hAnsi="Arial" w:cs="Arial"/>
                <w:sz w:val="24"/>
                <w:szCs w:val="24"/>
              </w:rPr>
              <w:t xml:space="preserve"> pratiti druge korisnike i biti praćen, čime se stvara socijalna interakcija.</w:t>
            </w:r>
          </w:p>
        </w:tc>
      </w:tr>
      <w:tr w:rsidR="00692D96" w14:paraId="7F82E4E0" w14:textId="77777777" w:rsidTr="00101AA2">
        <w:tc>
          <w:tcPr>
            <w:tcW w:w="846" w:type="dxa"/>
          </w:tcPr>
          <w:p w14:paraId="2222B855" w14:textId="77777777" w:rsidR="00692D96" w:rsidRDefault="00692D96" w:rsidP="00692D96">
            <w:pPr>
              <w:spacing w:line="259" w:lineRule="auto"/>
              <w:jc w:val="both"/>
            </w:pPr>
            <w:r>
              <w:t>7</w:t>
            </w:r>
          </w:p>
        </w:tc>
        <w:tc>
          <w:tcPr>
            <w:tcW w:w="3685" w:type="dxa"/>
          </w:tcPr>
          <w:p w14:paraId="2906565E" w14:textId="3FBBD048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D4B22">
              <w:rPr>
                <w:rFonts w:ascii="Arial" w:hAnsi="Arial" w:cs="Arial"/>
                <w:b/>
                <w:sz w:val="24"/>
                <w:szCs w:val="24"/>
              </w:rPr>
              <w:t>Ocjenjivanje objava</w:t>
            </w:r>
          </w:p>
        </w:tc>
        <w:tc>
          <w:tcPr>
            <w:tcW w:w="4531" w:type="dxa"/>
          </w:tcPr>
          <w:p w14:paraId="732C248B" w14:textId="564F82D6" w:rsidR="00692D96" w:rsidRPr="007B2CC8" w:rsidRDefault="00692D96" w:rsidP="00563471">
            <w:pPr>
              <w:spacing w:line="259" w:lineRule="auto"/>
            </w:pPr>
            <w:r w:rsidRPr="00395D01">
              <w:rPr>
                <w:rFonts w:ascii="Arial" w:hAnsi="Arial" w:cs="Arial"/>
                <w:sz w:val="24"/>
                <w:szCs w:val="24"/>
              </w:rPr>
              <w:t>Korisnik može ocjenjivati (like ili dislike) tuđe objave.</w:t>
            </w:r>
          </w:p>
        </w:tc>
      </w:tr>
      <w:tr w:rsidR="00692D96" w14:paraId="39EFCFE8" w14:textId="77777777" w:rsidTr="00101AA2">
        <w:tc>
          <w:tcPr>
            <w:tcW w:w="846" w:type="dxa"/>
          </w:tcPr>
          <w:p w14:paraId="5B93534B" w14:textId="77777777" w:rsidR="00692D96" w:rsidRDefault="00692D96" w:rsidP="00692D96">
            <w:pPr>
              <w:spacing w:line="259" w:lineRule="auto"/>
              <w:jc w:val="both"/>
            </w:pPr>
            <w:r>
              <w:t>8</w:t>
            </w:r>
          </w:p>
        </w:tc>
        <w:tc>
          <w:tcPr>
            <w:tcW w:w="3685" w:type="dxa"/>
          </w:tcPr>
          <w:p w14:paraId="3DEF5011" w14:textId="1BF128F7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BA3FD2">
              <w:rPr>
                <w:rFonts w:ascii="Arial" w:hAnsi="Arial" w:cs="Arial"/>
                <w:b/>
                <w:sz w:val="24"/>
                <w:szCs w:val="24"/>
              </w:rPr>
              <w:t>Komentiranje objava</w:t>
            </w:r>
          </w:p>
        </w:tc>
        <w:tc>
          <w:tcPr>
            <w:tcW w:w="4531" w:type="dxa"/>
          </w:tcPr>
          <w:p w14:paraId="20DF84A1" w14:textId="3305E535" w:rsidR="00692D96" w:rsidRPr="007B2CC8" w:rsidRDefault="00692D96" w:rsidP="00563471">
            <w:pPr>
              <w:spacing w:line="259" w:lineRule="auto"/>
            </w:pPr>
            <w:r w:rsidRPr="00BA3FD2">
              <w:rPr>
                <w:rFonts w:ascii="Arial" w:hAnsi="Arial" w:cs="Arial"/>
                <w:sz w:val="24"/>
                <w:szCs w:val="24"/>
              </w:rPr>
              <w:t>Korisni</w:t>
            </w:r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BA3FD2">
              <w:rPr>
                <w:rFonts w:ascii="Arial" w:hAnsi="Arial" w:cs="Arial"/>
                <w:sz w:val="24"/>
                <w:szCs w:val="24"/>
              </w:rPr>
              <w:t xml:space="preserve"> mo</w:t>
            </w:r>
            <w:r>
              <w:rPr>
                <w:rFonts w:ascii="Arial" w:hAnsi="Arial" w:cs="Arial"/>
                <w:sz w:val="24"/>
                <w:szCs w:val="24"/>
              </w:rPr>
              <w:t>že</w:t>
            </w:r>
            <w:r w:rsidRPr="00BA3FD2">
              <w:rPr>
                <w:rFonts w:ascii="Arial" w:hAnsi="Arial" w:cs="Arial"/>
                <w:sz w:val="24"/>
                <w:szCs w:val="24"/>
              </w:rPr>
              <w:t xml:space="preserve"> komentirati na objave, stvarajući interakciju i diskusiju.</w:t>
            </w:r>
          </w:p>
        </w:tc>
      </w:tr>
      <w:tr w:rsidR="00692D96" w14:paraId="47841D77" w14:textId="77777777" w:rsidTr="00101AA2">
        <w:tc>
          <w:tcPr>
            <w:tcW w:w="846" w:type="dxa"/>
          </w:tcPr>
          <w:p w14:paraId="4007D2B2" w14:textId="77777777" w:rsidR="00692D96" w:rsidRDefault="00692D96" w:rsidP="00692D96">
            <w:pPr>
              <w:spacing w:line="259" w:lineRule="auto"/>
              <w:jc w:val="both"/>
            </w:pPr>
            <w:r>
              <w:t>9</w:t>
            </w:r>
          </w:p>
        </w:tc>
        <w:tc>
          <w:tcPr>
            <w:tcW w:w="3685" w:type="dxa"/>
          </w:tcPr>
          <w:p w14:paraId="072AC139" w14:textId="4B5B22EF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B0871">
              <w:rPr>
                <w:rFonts w:ascii="Arial" w:hAnsi="Arial" w:cs="Arial"/>
                <w:b/>
                <w:sz w:val="24"/>
                <w:szCs w:val="24"/>
              </w:rPr>
              <w:t>Upravljanje profilom svih korisnika</w:t>
            </w:r>
          </w:p>
        </w:tc>
        <w:tc>
          <w:tcPr>
            <w:tcW w:w="4531" w:type="dxa"/>
          </w:tcPr>
          <w:p w14:paraId="0E4350EC" w14:textId="08108467" w:rsidR="00692D96" w:rsidRPr="007B2CC8" w:rsidRDefault="00692D96" w:rsidP="00563471">
            <w:pPr>
              <w:spacing w:line="259" w:lineRule="auto"/>
            </w:pPr>
            <w:r w:rsidRPr="00066A02">
              <w:rPr>
                <w:rFonts w:ascii="Arial" w:hAnsi="Arial" w:cs="Arial"/>
                <w:sz w:val="24"/>
                <w:szCs w:val="24"/>
              </w:rPr>
              <w:t>Korisnik može uređivati bilo koji profil, mijenjati osobne podatke i profilne slike.</w:t>
            </w:r>
          </w:p>
        </w:tc>
      </w:tr>
      <w:tr w:rsidR="00692D96" w14:paraId="32E61556" w14:textId="77777777" w:rsidTr="00101AA2">
        <w:tc>
          <w:tcPr>
            <w:tcW w:w="846" w:type="dxa"/>
          </w:tcPr>
          <w:p w14:paraId="326B2CC2" w14:textId="77777777" w:rsidR="00692D96" w:rsidRDefault="00692D96" w:rsidP="00692D96">
            <w:pPr>
              <w:spacing w:line="259" w:lineRule="auto"/>
              <w:jc w:val="both"/>
            </w:pPr>
            <w:r>
              <w:t>10</w:t>
            </w:r>
          </w:p>
        </w:tc>
        <w:tc>
          <w:tcPr>
            <w:tcW w:w="3685" w:type="dxa"/>
          </w:tcPr>
          <w:p w14:paraId="54A0CFBD" w14:textId="26F5B44B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2B3612">
              <w:rPr>
                <w:rFonts w:ascii="Arial" w:hAnsi="Arial" w:cs="Arial"/>
                <w:b/>
                <w:sz w:val="24"/>
                <w:szCs w:val="24"/>
              </w:rPr>
              <w:t>Reagiranje na objave</w:t>
            </w:r>
          </w:p>
        </w:tc>
        <w:tc>
          <w:tcPr>
            <w:tcW w:w="4531" w:type="dxa"/>
          </w:tcPr>
          <w:p w14:paraId="384E6784" w14:textId="4DFA98D2" w:rsidR="00692D96" w:rsidRPr="007B2CC8" w:rsidRDefault="00692D96" w:rsidP="00563471">
            <w:pPr>
              <w:spacing w:line="259" w:lineRule="auto"/>
            </w:pPr>
            <w:r w:rsidRPr="002B3612">
              <w:rPr>
                <w:rFonts w:ascii="Arial" w:hAnsi="Arial" w:cs="Arial"/>
                <w:sz w:val="24"/>
                <w:szCs w:val="24"/>
              </w:rPr>
              <w:t>Korisnici mogu stavljati emoji reakcije na tuđe objave.</w:t>
            </w:r>
          </w:p>
        </w:tc>
      </w:tr>
      <w:tr w:rsidR="00692D96" w14:paraId="37CA557F" w14:textId="77777777" w:rsidTr="00101AA2">
        <w:tc>
          <w:tcPr>
            <w:tcW w:w="846" w:type="dxa"/>
          </w:tcPr>
          <w:p w14:paraId="3FCD4AAD" w14:textId="77777777" w:rsidR="00692D96" w:rsidRDefault="00692D96" w:rsidP="00692D96">
            <w:pPr>
              <w:spacing w:line="259" w:lineRule="auto"/>
              <w:jc w:val="both"/>
            </w:pPr>
            <w:r>
              <w:t>11</w:t>
            </w:r>
          </w:p>
        </w:tc>
        <w:tc>
          <w:tcPr>
            <w:tcW w:w="3685" w:type="dxa"/>
          </w:tcPr>
          <w:p w14:paraId="41B69ECC" w14:textId="32CF5FF9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D62B3">
              <w:rPr>
                <w:rFonts w:ascii="Arial" w:hAnsi="Arial" w:cs="Arial"/>
                <w:b/>
                <w:sz w:val="24"/>
                <w:szCs w:val="24"/>
              </w:rPr>
              <w:t>Upravljanje svim objavama</w:t>
            </w:r>
          </w:p>
        </w:tc>
        <w:tc>
          <w:tcPr>
            <w:tcW w:w="4531" w:type="dxa"/>
          </w:tcPr>
          <w:p w14:paraId="15F6CAAF" w14:textId="49437F2B" w:rsidR="00692D96" w:rsidRPr="002D6A51" w:rsidRDefault="00692D96" w:rsidP="00563471">
            <w:pPr>
              <w:spacing w:line="259" w:lineRule="auto"/>
            </w:pPr>
            <w:r w:rsidRPr="006D62B3">
              <w:rPr>
                <w:rFonts w:ascii="Arial" w:hAnsi="Arial" w:cs="Arial"/>
                <w:sz w:val="24"/>
                <w:szCs w:val="24"/>
              </w:rPr>
              <w:t>Korisnik može uređivati ili brisati bilo koju objavu.</w:t>
            </w:r>
          </w:p>
        </w:tc>
      </w:tr>
      <w:tr w:rsidR="00692D96" w14:paraId="6C756D0B" w14:textId="77777777" w:rsidTr="00101AA2">
        <w:tc>
          <w:tcPr>
            <w:tcW w:w="846" w:type="dxa"/>
          </w:tcPr>
          <w:p w14:paraId="683EAC45" w14:textId="77777777" w:rsidR="00692D96" w:rsidRDefault="00692D96" w:rsidP="00692D96">
            <w:pPr>
              <w:spacing w:line="259" w:lineRule="auto"/>
              <w:jc w:val="both"/>
            </w:pPr>
            <w:r w:rsidRPr="00355812">
              <w:t>1</w:t>
            </w:r>
            <w:r>
              <w:t>2</w:t>
            </w:r>
          </w:p>
        </w:tc>
        <w:tc>
          <w:tcPr>
            <w:tcW w:w="3685" w:type="dxa"/>
          </w:tcPr>
          <w:p w14:paraId="4763C9AE" w14:textId="67AE9170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6D62B3">
              <w:rPr>
                <w:rFonts w:ascii="Arial" w:hAnsi="Arial" w:cs="Arial"/>
                <w:b/>
                <w:sz w:val="24"/>
                <w:szCs w:val="24"/>
              </w:rPr>
              <w:t>Upravljanje svim komentarima</w:t>
            </w:r>
          </w:p>
        </w:tc>
        <w:tc>
          <w:tcPr>
            <w:tcW w:w="4531" w:type="dxa"/>
          </w:tcPr>
          <w:p w14:paraId="5A3CE04A" w14:textId="54F669BA" w:rsidR="00692D96" w:rsidRPr="007B2CC8" w:rsidRDefault="00692D96" w:rsidP="00563471">
            <w:pPr>
              <w:spacing w:line="259" w:lineRule="auto"/>
            </w:pPr>
            <w:r w:rsidRPr="006D62B3">
              <w:rPr>
                <w:rFonts w:ascii="Arial" w:hAnsi="Arial" w:cs="Arial"/>
                <w:sz w:val="24"/>
                <w:szCs w:val="24"/>
              </w:rPr>
              <w:t>Korisnik može uređivati ili brisati bilo koji komentar na objavama.</w:t>
            </w:r>
          </w:p>
        </w:tc>
      </w:tr>
      <w:tr w:rsidR="00692D96" w14:paraId="74B68615" w14:textId="77777777" w:rsidTr="00101AA2">
        <w:tc>
          <w:tcPr>
            <w:tcW w:w="846" w:type="dxa"/>
          </w:tcPr>
          <w:p w14:paraId="6FE529FE" w14:textId="77777777" w:rsidR="00692D96" w:rsidRDefault="00692D96" w:rsidP="00692D96">
            <w:pPr>
              <w:spacing w:line="259" w:lineRule="auto"/>
              <w:jc w:val="both"/>
            </w:pPr>
            <w:r w:rsidRPr="00355812">
              <w:lastRenderedPageBreak/>
              <w:t>1</w:t>
            </w:r>
            <w:r>
              <w:t>3</w:t>
            </w:r>
          </w:p>
        </w:tc>
        <w:tc>
          <w:tcPr>
            <w:tcW w:w="3685" w:type="dxa"/>
          </w:tcPr>
          <w:p w14:paraId="4588DDCC" w14:textId="008883B6" w:rsidR="00692D96" w:rsidRDefault="00692D96" w:rsidP="00563471">
            <w:pPr>
              <w:spacing w:line="259" w:lineRule="auto"/>
              <w:rPr>
                <w:b/>
                <w:bCs/>
              </w:rPr>
            </w:pPr>
            <w:r w:rsidRPr="004E1A35">
              <w:rPr>
                <w:rFonts w:ascii="Arial" w:hAnsi="Arial" w:cs="Arial"/>
                <w:b/>
                <w:sz w:val="24"/>
                <w:szCs w:val="24"/>
              </w:rPr>
              <w:t>Upravljanje vlastitim objavama</w:t>
            </w:r>
          </w:p>
        </w:tc>
        <w:tc>
          <w:tcPr>
            <w:tcW w:w="4531" w:type="dxa"/>
          </w:tcPr>
          <w:p w14:paraId="2EB1C3EF" w14:textId="58AD2714" w:rsidR="00692D96" w:rsidRPr="007B2CC8" w:rsidRDefault="00692D96" w:rsidP="00563471">
            <w:pPr>
              <w:spacing w:line="259" w:lineRule="auto"/>
            </w:pPr>
            <w:r w:rsidRPr="004E1A35">
              <w:rPr>
                <w:rFonts w:ascii="Arial" w:hAnsi="Arial" w:cs="Arial"/>
                <w:sz w:val="24"/>
                <w:szCs w:val="24"/>
              </w:rPr>
              <w:t>Korisnik može uređivati svoje objave ili ih brisati.</w:t>
            </w:r>
          </w:p>
        </w:tc>
      </w:tr>
      <w:tr w:rsidR="00692D96" w14:paraId="507B4EA8" w14:textId="77777777" w:rsidTr="00101AA2">
        <w:tc>
          <w:tcPr>
            <w:tcW w:w="846" w:type="dxa"/>
          </w:tcPr>
          <w:p w14:paraId="09EA2E4E" w14:textId="251CF0A0" w:rsidR="00692D96" w:rsidRPr="00355812" w:rsidRDefault="00692D96" w:rsidP="00692D96">
            <w:pPr>
              <w:spacing w:line="259" w:lineRule="auto"/>
              <w:jc w:val="both"/>
            </w:pPr>
            <w:r>
              <w:t>14</w:t>
            </w:r>
          </w:p>
        </w:tc>
        <w:tc>
          <w:tcPr>
            <w:tcW w:w="3685" w:type="dxa"/>
          </w:tcPr>
          <w:p w14:paraId="77FF2C17" w14:textId="05C12231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4E1A35">
              <w:rPr>
                <w:rFonts w:ascii="Arial" w:hAnsi="Arial" w:cs="Arial"/>
                <w:b/>
                <w:sz w:val="24"/>
                <w:szCs w:val="24"/>
              </w:rPr>
              <w:t>Upravljanje vlastitim komentarima</w:t>
            </w:r>
          </w:p>
        </w:tc>
        <w:tc>
          <w:tcPr>
            <w:tcW w:w="4531" w:type="dxa"/>
          </w:tcPr>
          <w:p w14:paraId="134B72AF" w14:textId="5D496D98" w:rsidR="00692D96" w:rsidRPr="00355812" w:rsidRDefault="00692D96" w:rsidP="00563471">
            <w:pPr>
              <w:spacing w:line="259" w:lineRule="auto"/>
            </w:pPr>
            <w:r w:rsidRPr="004E1A35">
              <w:rPr>
                <w:rFonts w:ascii="Arial" w:hAnsi="Arial" w:cs="Arial"/>
                <w:sz w:val="24"/>
                <w:szCs w:val="24"/>
              </w:rPr>
              <w:t>Korisnici mogu uređivati ili brisati svoje komentare.</w:t>
            </w:r>
          </w:p>
        </w:tc>
      </w:tr>
      <w:tr w:rsidR="00692D96" w14:paraId="488FAD16" w14:textId="77777777" w:rsidTr="00101AA2">
        <w:tc>
          <w:tcPr>
            <w:tcW w:w="846" w:type="dxa"/>
          </w:tcPr>
          <w:p w14:paraId="2ECE61FC" w14:textId="7A29ED52" w:rsidR="00692D96" w:rsidRPr="00355812" w:rsidRDefault="00692D96" w:rsidP="00692D96">
            <w:pPr>
              <w:spacing w:line="259" w:lineRule="auto"/>
              <w:jc w:val="both"/>
            </w:pPr>
            <w:r>
              <w:t>15</w:t>
            </w:r>
          </w:p>
        </w:tc>
        <w:tc>
          <w:tcPr>
            <w:tcW w:w="3685" w:type="dxa"/>
          </w:tcPr>
          <w:p w14:paraId="3E91D285" w14:textId="64FE381C" w:rsidR="00692D96" w:rsidRPr="00355812" w:rsidRDefault="00692D96" w:rsidP="00563471">
            <w:pPr>
              <w:spacing w:line="259" w:lineRule="auto"/>
              <w:rPr>
                <w:b/>
                <w:bCs/>
              </w:rPr>
            </w:pPr>
            <w:r w:rsidRPr="00FE43AB">
              <w:rPr>
                <w:rFonts w:ascii="Arial" w:hAnsi="Arial" w:cs="Arial"/>
                <w:b/>
                <w:sz w:val="24"/>
                <w:szCs w:val="24"/>
              </w:rPr>
              <w:t>Uređivanje vlastitog profila</w:t>
            </w:r>
          </w:p>
        </w:tc>
        <w:tc>
          <w:tcPr>
            <w:tcW w:w="4531" w:type="dxa"/>
          </w:tcPr>
          <w:p w14:paraId="7B460736" w14:textId="07BB667D" w:rsidR="00692D96" w:rsidRPr="00355812" w:rsidRDefault="00692D96" w:rsidP="00563471">
            <w:pPr>
              <w:spacing w:line="259" w:lineRule="auto"/>
            </w:pPr>
            <w:r w:rsidRPr="00244E47">
              <w:rPr>
                <w:rFonts w:ascii="Arial" w:hAnsi="Arial" w:cs="Arial"/>
                <w:sz w:val="24"/>
                <w:szCs w:val="24"/>
              </w:rPr>
              <w:t>Korisnici mogu uređivati svoj profil, mijenjati osobne podatke, profilnu sliku, i postavke privatnosti.</w:t>
            </w:r>
          </w:p>
        </w:tc>
      </w:tr>
    </w:tbl>
    <w:p w14:paraId="1942C0CD" w14:textId="105426AC" w:rsidR="00D22C43" w:rsidRDefault="00D22C43" w:rsidP="00A54E16">
      <w:pPr>
        <w:spacing w:after="160" w:line="259" w:lineRule="auto"/>
        <w:jc w:val="both"/>
      </w:pPr>
    </w:p>
    <w:p w14:paraId="075C3E60" w14:textId="77777777" w:rsidR="00D22C43" w:rsidRDefault="00D22C43">
      <w:pPr>
        <w:spacing w:after="0" w:line="240" w:lineRule="auto"/>
      </w:pPr>
      <w:r>
        <w:br w:type="page"/>
      </w:r>
    </w:p>
    <w:p w14:paraId="70C6A927" w14:textId="77777777" w:rsidR="00A54E16" w:rsidRDefault="00A54E16" w:rsidP="00A54E16">
      <w:pPr>
        <w:spacing w:after="160" w:line="259" w:lineRule="auto"/>
        <w:jc w:val="both"/>
      </w:pPr>
    </w:p>
    <w:p w14:paraId="37A9713A" w14:textId="77777777" w:rsidR="00EC5257" w:rsidRPr="00FE43AB" w:rsidRDefault="00EC5257" w:rsidP="00EC5257">
      <w:pPr>
        <w:pStyle w:val="Heading1"/>
        <w:spacing w:line="300" w:lineRule="auto"/>
      </w:pPr>
      <w:bookmarkStart w:id="3" w:name="_Toc65748026"/>
      <w:bookmarkStart w:id="4" w:name="_Toc194092320"/>
      <w:bookmarkStart w:id="5" w:name="_Toc194342701"/>
      <w:r w:rsidRPr="00FE43AB">
        <w:t xml:space="preserve">Slučaj uporabe UC1 – </w:t>
      </w:r>
      <w:bookmarkEnd w:id="3"/>
      <w:bookmarkEnd w:id="4"/>
      <w:r>
        <w:t>Prijava/registracija</w:t>
      </w:r>
      <w:bookmarkEnd w:id="5"/>
    </w:p>
    <w:p w14:paraId="7A698FD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EC5257" w:rsidRPr="00FE43AB" w14:paraId="75CA24FE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BF2549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062BC6" w14:textId="52841D47" w:rsidR="00EC5257" w:rsidRPr="00FE43AB" w:rsidRDefault="006F23E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23EA">
              <w:rPr>
                <w:rFonts w:ascii="Book Antiqua" w:hAnsi="Book Antiqua" w:cs="Arial"/>
                <w:sz w:val="20"/>
                <w:szCs w:val="20"/>
              </w:rPr>
              <w:t>Prijava i registracija</w:t>
            </w:r>
          </w:p>
        </w:tc>
      </w:tr>
      <w:tr w:rsidR="00EC5257" w:rsidRPr="00FE43AB" w14:paraId="2420ABE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6FA0AD9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7F1A4C" w14:textId="5B13383E" w:rsidR="00EC5257" w:rsidRPr="00FE43AB" w:rsidRDefault="00D02DA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02DAA">
              <w:rPr>
                <w:rFonts w:ascii="Book Antiqua" w:hAnsi="Book Antiqua" w:cs="Arial"/>
                <w:sz w:val="20"/>
                <w:szCs w:val="20"/>
              </w:rPr>
              <w:t>Omogućiti korisnicima (gostima) da se registriraju ili prijave u sustav.</w:t>
            </w:r>
          </w:p>
        </w:tc>
      </w:tr>
      <w:tr w:rsidR="00EC5257" w:rsidRPr="00FE43AB" w14:paraId="78A8C75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708688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BE5C44E" w14:textId="664D6483" w:rsidR="00EC5257" w:rsidRPr="00FE43AB" w:rsidRDefault="00D02DA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Gost</w:t>
            </w:r>
          </w:p>
        </w:tc>
      </w:tr>
      <w:tr w:rsidR="00EC5257" w:rsidRPr="00FE43AB" w14:paraId="7381534A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F3463D" w14:textId="77777777" w:rsidR="00EC5257" w:rsidRPr="00FE43AB" w:rsidRDefault="00EC5257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DA8DDD" w14:textId="0BE150EB" w:rsidR="00EC5257" w:rsidRPr="00FE43AB" w:rsidRDefault="00D02DA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02DAA">
              <w:rPr>
                <w:rFonts w:ascii="Book Antiqua" w:hAnsi="Book Antiqua" w:cs="Arial"/>
                <w:sz w:val="20"/>
                <w:szCs w:val="20"/>
              </w:rPr>
              <w:t>Korisnik se može registrirati unosom osnovnih podataka ili se prijaviti pomoću postojećih vjerodajnica.</w:t>
            </w:r>
          </w:p>
        </w:tc>
      </w:tr>
      <w:tr w:rsidR="000F5FF9" w:rsidRPr="00FE43AB" w14:paraId="3547481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4A18BB0" w14:textId="4DF18095" w:rsidR="000F5FF9" w:rsidRPr="00FE43AB" w:rsidRDefault="000F5FF9" w:rsidP="000F5FF9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D05BC80" w14:textId="77777777" w:rsidR="00E1276E" w:rsidRPr="00E1276E" w:rsidRDefault="00E1276E" w:rsidP="00E1276E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Korisnik odabire opciju "Prijava" ili "Registracija".</w:t>
            </w:r>
          </w:p>
          <w:p w14:paraId="401D704A" w14:textId="77777777" w:rsidR="00E1276E" w:rsidRPr="00E1276E" w:rsidRDefault="00E1276E" w:rsidP="00E1276E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Za registraciju unosi potrebne podatke (ime, e-mail, lozinka, itd.).</w:t>
            </w:r>
          </w:p>
          <w:p w14:paraId="44698F0A" w14:textId="77777777" w:rsidR="00E1276E" w:rsidRPr="00E1276E" w:rsidRDefault="00E1276E" w:rsidP="00E1276E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Za prijavu unosi e-mail i lozinku.</w:t>
            </w:r>
          </w:p>
          <w:p w14:paraId="5478B1BB" w14:textId="068979BD" w:rsidR="000F5FF9" w:rsidRPr="00E1276E" w:rsidRDefault="00E1276E" w:rsidP="000F5FF9">
            <w:pPr>
              <w:numPr>
                <w:ilvl w:val="0"/>
                <w:numId w:val="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Sustav provjerava valjanost podataka i autentificira korisnika.</w:t>
            </w:r>
          </w:p>
        </w:tc>
      </w:tr>
      <w:tr w:rsidR="00DC5C68" w:rsidRPr="00FE43AB" w14:paraId="3FBE0BA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FB392E" w14:textId="19247E33" w:rsidR="00DC5C68" w:rsidRDefault="00DC5C68" w:rsidP="00DC5C68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ACD4432" w14:textId="1C6ED777" w:rsidR="00DC5C68" w:rsidRPr="00D02DAA" w:rsidRDefault="00E1276E" w:rsidP="00DC5C68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Korisnički podaci (e-mail, lozinka, ime)</w:t>
            </w:r>
          </w:p>
        </w:tc>
      </w:tr>
      <w:tr w:rsidR="00DC5C68" w:rsidRPr="00FE43AB" w14:paraId="51AC577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3652F66" w14:textId="77777777" w:rsidR="00DC5C68" w:rsidRPr="00FE43AB" w:rsidRDefault="00DC5C68" w:rsidP="00DC5C68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BD83D17" w14:textId="058DBAE8" w:rsidR="00DC5C68" w:rsidRPr="00FE43AB" w:rsidRDefault="00DC5C68" w:rsidP="00DC5C68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02DAA">
              <w:rPr>
                <w:rFonts w:ascii="Book Antiqua" w:hAnsi="Book Antiqua" w:cs="Arial"/>
                <w:sz w:val="20"/>
                <w:szCs w:val="20"/>
              </w:rPr>
              <w:t>Korisnik nije prijavljen.</w:t>
            </w:r>
          </w:p>
        </w:tc>
      </w:tr>
      <w:tr w:rsidR="004855C5" w:rsidRPr="00FE43AB" w14:paraId="7CF83513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BA3A42D" w14:textId="7EF8177B" w:rsidR="004855C5" w:rsidRPr="00FE43AB" w:rsidRDefault="004855C5" w:rsidP="004855C5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FDE448A" w14:textId="183C92F3" w:rsidR="004855C5" w:rsidRPr="00FE43AB" w:rsidRDefault="00E1276E" w:rsidP="004855C5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Korisnik postaje prijavljeni korisnik i dobiva pristup dodatnim funkcionalnostima.</w:t>
            </w:r>
          </w:p>
        </w:tc>
      </w:tr>
      <w:tr w:rsidR="004855C5" w:rsidRPr="00FE43AB" w14:paraId="498A131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7950B9" w14:textId="77777777" w:rsidR="004855C5" w:rsidRPr="00FE43AB" w:rsidRDefault="004855C5" w:rsidP="004855C5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E1A7F15" w14:textId="0BB9954B" w:rsidR="004855C5" w:rsidRPr="00FE43AB" w:rsidRDefault="00E1276E" w:rsidP="004855C5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Kada korisnik pristupi formi za prijavu/registraciju.</w:t>
            </w:r>
          </w:p>
        </w:tc>
      </w:tr>
      <w:tr w:rsidR="004855C5" w:rsidRPr="00FE43AB" w14:paraId="15996E6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10BE1C7" w14:textId="77777777" w:rsidR="004855C5" w:rsidRPr="00FE43AB" w:rsidRDefault="004855C5" w:rsidP="004855C5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E16982" w14:textId="3C9BEFB7" w:rsidR="004855C5" w:rsidRPr="00FE43AB" w:rsidRDefault="00E1276E" w:rsidP="004855C5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E1276E">
              <w:rPr>
                <w:rFonts w:ascii="Book Antiqua" w:hAnsi="Book Antiqua" w:cs="Arial"/>
                <w:sz w:val="20"/>
                <w:szCs w:val="20"/>
              </w:rPr>
              <w:t>Nakon uspješne prijave/registracije ili odustajanja.</w:t>
            </w:r>
          </w:p>
        </w:tc>
      </w:tr>
    </w:tbl>
    <w:p w14:paraId="0C1A4EBB" w14:textId="22A120FC" w:rsidR="00EC5257" w:rsidRPr="00A17B86" w:rsidRDefault="00EC5257" w:rsidP="00EC5257">
      <w:pPr>
        <w:spacing w:line="300" w:lineRule="auto"/>
        <w:rPr>
          <w:rFonts w:ascii="Arial" w:hAnsi="Arial" w:cs="Arial"/>
          <w:sz w:val="24"/>
        </w:rPr>
      </w:pPr>
      <w:r w:rsidRPr="00FE43AB">
        <w:br w:type="page"/>
      </w:r>
    </w:p>
    <w:p w14:paraId="684B0A16" w14:textId="77777777" w:rsidR="00EC5257" w:rsidRPr="00FE43AB" w:rsidRDefault="00EC5257" w:rsidP="00EC5257">
      <w:pPr>
        <w:pStyle w:val="Heading1"/>
        <w:spacing w:line="300" w:lineRule="auto"/>
      </w:pPr>
      <w:bookmarkStart w:id="6" w:name="_Toc65748027"/>
      <w:bookmarkStart w:id="7" w:name="_Toc194092321"/>
      <w:bookmarkStart w:id="8" w:name="_Toc194342702"/>
      <w:r w:rsidRPr="00FE43AB">
        <w:lastRenderedPageBreak/>
        <w:t xml:space="preserve">Slučaj uporabe UC2 – </w:t>
      </w:r>
      <w:bookmarkEnd w:id="6"/>
      <w:bookmarkEnd w:id="7"/>
      <w:r w:rsidRPr="00A17B86">
        <w:t>Učitavanje naslovne stranice</w:t>
      </w:r>
      <w:bookmarkEnd w:id="8"/>
    </w:p>
    <w:p w14:paraId="21CEEA0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19E9335F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7ECC59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1648FB0" w14:textId="36566C8A" w:rsidR="00CC1741" w:rsidRPr="00FE43AB" w:rsidRDefault="007657D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657DB">
              <w:rPr>
                <w:rFonts w:ascii="Book Antiqua" w:hAnsi="Book Antiqua" w:cs="Arial"/>
                <w:sz w:val="20"/>
                <w:szCs w:val="20"/>
              </w:rPr>
              <w:t>Pregled feeda</w:t>
            </w:r>
          </w:p>
        </w:tc>
      </w:tr>
      <w:tr w:rsidR="00CC1741" w:rsidRPr="00FE43AB" w14:paraId="60F7255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264949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7A50681" w14:textId="3C7B2D32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Prikazati korisniku personalizirani sadržaj (objave koje prati).</w:t>
            </w:r>
          </w:p>
        </w:tc>
      </w:tr>
      <w:tr w:rsidR="00CC1741" w:rsidRPr="00FE43AB" w14:paraId="4E7F254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45FF6A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858D00" w14:textId="2DD82AA8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  <w:r w:rsidR="00A21CF4">
              <w:rPr>
                <w:rFonts w:ascii="Book Antiqua" w:hAnsi="Book Antiqua" w:cs="Arial"/>
                <w:sz w:val="20"/>
                <w:szCs w:val="20"/>
              </w:rPr>
              <w:t>, administrator</w:t>
            </w:r>
          </w:p>
        </w:tc>
      </w:tr>
      <w:tr w:rsidR="00CC1741" w:rsidRPr="00FE43AB" w14:paraId="5A310D92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C5B40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98B3A9" w14:textId="111559CA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vidi objave korisnika koje prati, sortirane prema relevantnosti/datumu.</w:t>
            </w:r>
          </w:p>
        </w:tc>
      </w:tr>
      <w:tr w:rsidR="00CC1741" w:rsidRPr="00FE43AB" w14:paraId="434C445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6E2763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1A3EC9" w14:textId="77777777" w:rsidR="001204CD" w:rsidRPr="001204CD" w:rsidRDefault="001204CD" w:rsidP="001204CD">
            <w:pPr>
              <w:numPr>
                <w:ilvl w:val="0"/>
                <w:numId w:val="1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ulazi na početnu stranicu (feed).</w:t>
            </w:r>
          </w:p>
          <w:p w14:paraId="21E79A0F" w14:textId="77777777" w:rsidR="001204CD" w:rsidRPr="001204CD" w:rsidRDefault="001204CD" w:rsidP="001204CD">
            <w:pPr>
              <w:numPr>
                <w:ilvl w:val="0"/>
                <w:numId w:val="1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Sustav učitava objave prema praćenim korisnicima.</w:t>
            </w:r>
          </w:p>
          <w:p w14:paraId="58DD77DD" w14:textId="74C7EFFF" w:rsidR="00CC1741" w:rsidRPr="001204CD" w:rsidRDefault="001204CD" w:rsidP="00101AA2">
            <w:pPr>
              <w:numPr>
                <w:ilvl w:val="0"/>
                <w:numId w:val="1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može scrollati i pregledavati sadržaj.</w:t>
            </w:r>
          </w:p>
        </w:tc>
      </w:tr>
      <w:tr w:rsidR="00CC1741" w:rsidRPr="00FE43AB" w14:paraId="488B49D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FE7468D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8A73DA" w14:textId="0D14B452" w:rsidR="00CC1741" w:rsidRPr="00D02DAA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Objave (sadržaj, slike, vrijeme objave, autor)</w:t>
            </w:r>
          </w:p>
        </w:tc>
      </w:tr>
      <w:tr w:rsidR="00CC1741" w:rsidRPr="00FE43AB" w14:paraId="4C12A9E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29D6AB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C12E61D" w14:textId="599F53F0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je prijavljen i prati druge korisnike.</w:t>
            </w:r>
          </w:p>
        </w:tc>
      </w:tr>
      <w:tr w:rsidR="00CC1741" w:rsidRPr="00FE43AB" w14:paraId="2A8800A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0C9B5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5B0610E" w14:textId="1FD0A9E4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Korisnik vidi ažurirani sadržaj u feedu.</w:t>
            </w:r>
          </w:p>
        </w:tc>
      </w:tr>
      <w:tr w:rsidR="00CC1741" w:rsidRPr="00FE43AB" w14:paraId="49F59FB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8DB16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5CDA9E3E" w14:textId="3E89586A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Prilikom ulaska na početnu stranicu.</w:t>
            </w:r>
          </w:p>
        </w:tc>
      </w:tr>
      <w:tr w:rsidR="00CC1741" w:rsidRPr="00FE43AB" w14:paraId="2EADE15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FD1E9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F8BBBBB" w14:textId="41D0BC5F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Prilikom napuštanja stranice.</w:t>
            </w:r>
          </w:p>
        </w:tc>
      </w:tr>
    </w:tbl>
    <w:p w14:paraId="650B7D16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4CAB22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6F203623" w14:textId="518F9402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1C9C59D" w14:textId="6735451B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01A8FFCB" w14:textId="77777777" w:rsidR="00EC5257" w:rsidRPr="00A17B86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4AEFD43" w14:textId="77777777" w:rsidR="00EC5257" w:rsidRPr="00FE43AB" w:rsidRDefault="00EC5257" w:rsidP="00EC5257">
      <w:pPr>
        <w:pStyle w:val="Heading1"/>
        <w:spacing w:line="300" w:lineRule="auto"/>
      </w:pPr>
      <w:bookmarkStart w:id="9" w:name="_Toc65748028"/>
      <w:bookmarkStart w:id="10" w:name="_Toc194092322"/>
      <w:bookmarkStart w:id="11" w:name="_Toc194342703"/>
      <w:r w:rsidRPr="00FE43AB">
        <w:t xml:space="preserve">Slučaj uporabe UC3 – </w:t>
      </w:r>
      <w:bookmarkEnd w:id="9"/>
      <w:bookmarkEnd w:id="10"/>
      <w:r w:rsidRPr="00A17B86">
        <w:t>Učitavanje stranice profila</w:t>
      </w:r>
      <w:bookmarkEnd w:id="11"/>
    </w:p>
    <w:p w14:paraId="7836DC63" w14:textId="77777777" w:rsidR="00EC5257" w:rsidRPr="00FE43AB" w:rsidRDefault="00EC5257" w:rsidP="00EC5257">
      <w:pPr>
        <w:spacing w:line="300" w:lineRule="auto"/>
        <w:rPr>
          <w:rFonts w:ascii="Arial" w:hAnsi="Arial" w:cs="Arial"/>
          <w:b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0A21F8EB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B97C47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8589A3D" w14:textId="0778E725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Pregled profila</w:t>
            </w:r>
          </w:p>
        </w:tc>
      </w:tr>
      <w:tr w:rsidR="00CC1741" w:rsidRPr="00FE43AB" w14:paraId="64D033BA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457124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6535DD" w14:textId="7753B4A7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Omogućiti korisnicima da pregledavaju profile drugih korisnika.</w:t>
            </w:r>
          </w:p>
        </w:tc>
      </w:tr>
      <w:tr w:rsidR="00CC1741" w:rsidRPr="00FE43AB" w14:paraId="22C8CAA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25D5B9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903EDE" w14:textId="5D7990D1" w:rsidR="00CC1741" w:rsidRPr="00FE43AB" w:rsidRDefault="001204C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204CD">
              <w:rPr>
                <w:rFonts w:ascii="Book Antiqua" w:hAnsi="Book Antiqua" w:cs="Arial"/>
                <w:sz w:val="20"/>
                <w:szCs w:val="20"/>
              </w:rPr>
              <w:t>Gost, prijavljeni korisnik, administrator</w:t>
            </w:r>
          </w:p>
        </w:tc>
      </w:tr>
      <w:tr w:rsidR="00CC1741" w:rsidRPr="00FE43AB" w14:paraId="425C9140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C123F4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311865E" w14:textId="590F468D" w:rsidR="00CC1741" w:rsidRPr="00FE43AB" w:rsidRDefault="0049200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9200A">
              <w:rPr>
                <w:rFonts w:ascii="Book Antiqua" w:hAnsi="Book Antiqua" w:cs="Arial"/>
                <w:sz w:val="20"/>
                <w:szCs w:val="20"/>
              </w:rPr>
              <w:t>Korisnik može vidjeti osnovne informacije o korisniku, njegove objave i aktivnosti.</w:t>
            </w:r>
          </w:p>
        </w:tc>
      </w:tr>
      <w:tr w:rsidR="00CC1741" w:rsidRPr="00FE43AB" w14:paraId="6043B72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43D1A9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6D82AE" w14:textId="77777777" w:rsidR="0049200A" w:rsidRPr="0049200A" w:rsidRDefault="0049200A" w:rsidP="0049200A">
            <w:pPr>
              <w:numPr>
                <w:ilvl w:val="0"/>
                <w:numId w:val="1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9200A">
              <w:rPr>
                <w:rFonts w:ascii="Book Antiqua" w:hAnsi="Book Antiqua" w:cs="Arial"/>
                <w:sz w:val="20"/>
                <w:szCs w:val="20"/>
              </w:rPr>
              <w:t>Korisnik odabire profil drugog korisnika.</w:t>
            </w:r>
          </w:p>
          <w:p w14:paraId="6731101B" w14:textId="78E9CFF1" w:rsidR="00CC1741" w:rsidRPr="0049200A" w:rsidRDefault="0049200A" w:rsidP="00101AA2">
            <w:pPr>
              <w:numPr>
                <w:ilvl w:val="0"/>
                <w:numId w:val="1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9200A">
              <w:rPr>
                <w:rFonts w:ascii="Book Antiqua" w:hAnsi="Book Antiqua" w:cs="Arial"/>
                <w:sz w:val="20"/>
                <w:szCs w:val="20"/>
              </w:rPr>
              <w:t>Sustav prikazuje informacije o korisniku i njegove objave.</w:t>
            </w:r>
          </w:p>
        </w:tc>
      </w:tr>
      <w:tr w:rsidR="00CC1741" w:rsidRPr="00FE43AB" w14:paraId="5F31BBE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D5F064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A740006" w14:textId="44259AC6" w:rsidR="00CC1741" w:rsidRPr="00D02DAA" w:rsidRDefault="0029294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9294A">
              <w:rPr>
                <w:rFonts w:ascii="Book Antiqua" w:hAnsi="Book Antiqua" w:cs="Arial"/>
                <w:sz w:val="20"/>
                <w:szCs w:val="20"/>
              </w:rPr>
              <w:t>Korisnički podaci (ime, slika, opis), objave, broj pratitelja</w:t>
            </w:r>
          </w:p>
        </w:tc>
      </w:tr>
      <w:tr w:rsidR="00CC1741" w:rsidRPr="00FE43AB" w14:paraId="5AE3A88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02389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A4241CF" w14:textId="7761DCD7" w:rsidR="00CC1741" w:rsidRPr="00FE43AB" w:rsidRDefault="004D257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D2577">
              <w:rPr>
                <w:rFonts w:ascii="Book Antiqua" w:hAnsi="Book Antiqua" w:cs="Arial"/>
                <w:sz w:val="20"/>
                <w:szCs w:val="20"/>
              </w:rPr>
              <w:t>Profil korisnika postoji.</w:t>
            </w:r>
          </w:p>
        </w:tc>
      </w:tr>
      <w:tr w:rsidR="00CC1741" w:rsidRPr="00FE43AB" w14:paraId="1F1CFA2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C5D08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1DEE5A6" w14:textId="1225C163" w:rsidR="00CC1741" w:rsidRPr="00FE43AB" w:rsidRDefault="003B06E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06E6">
              <w:rPr>
                <w:rFonts w:ascii="Book Antiqua" w:hAnsi="Book Antiqua" w:cs="Arial"/>
                <w:sz w:val="20"/>
                <w:szCs w:val="20"/>
              </w:rPr>
              <w:t>Korisnik dobiva pregled profila.</w:t>
            </w:r>
          </w:p>
        </w:tc>
      </w:tr>
      <w:tr w:rsidR="00CC1741" w:rsidRPr="00FE43AB" w14:paraId="289063E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5B4A24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6DC1380E" w14:textId="261B7A90" w:rsidR="00CC1741" w:rsidRPr="00FE43AB" w:rsidRDefault="003B06E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06E6">
              <w:rPr>
                <w:rFonts w:ascii="Book Antiqua" w:hAnsi="Book Antiqua" w:cs="Arial"/>
                <w:sz w:val="20"/>
                <w:szCs w:val="20"/>
              </w:rPr>
              <w:t>Kada korisnik pristupi nečijem profilu.</w:t>
            </w:r>
          </w:p>
        </w:tc>
      </w:tr>
      <w:tr w:rsidR="00CC1741" w:rsidRPr="00FE43AB" w14:paraId="03232DC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6546CB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FDB178C" w14:textId="437E7C0A" w:rsidR="00CC1741" w:rsidRPr="00FE43AB" w:rsidRDefault="003B06E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06E6">
              <w:rPr>
                <w:rFonts w:ascii="Book Antiqua" w:hAnsi="Book Antiqua" w:cs="Arial"/>
                <w:sz w:val="20"/>
                <w:szCs w:val="20"/>
              </w:rPr>
              <w:t>Kada napusti stranicu profila.</w:t>
            </w:r>
          </w:p>
        </w:tc>
      </w:tr>
    </w:tbl>
    <w:p w14:paraId="684C7F62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E2104DB" w14:textId="4B69C033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2FF39DF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3C40F5D" w14:textId="77777777" w:rsidR="00EC5257" w:rsidRPr="00FE43AB" w:rsidRDefault="00EC5257" w:rsidP="00EC5257">
      <w:pPr>
        <w:pStyle w:val="Heading1"/>
        <w:spacing w:line="300" w:lineRule="auto"/>
      </w:pPr>
      <w:bookmarkStart w:id="12" w:name="_Toc65748029"/>
      <w:bookmarkStart w:id="13" w:name="_Toc194092323"/>
      <w:bookmarkStart w:id="14" w:name="_Toc194342704"/>
      <w:r w:rsidRPr="00FE43AB">
        <w:t xml:space="preserve">Slučaj uporabe UC4 – </w:t>
      </w:r>
      <w:bookmarkEnd w:id="12"/>
      <w:bookmarkEnd w:id="13"/>
      <w:r w:rsidRPr="00A17B86">
        <w:t>Slanje privatnih poruka</w:t>
      </w:r>
      <w:bookmarkEnd w:id="14"/>
    </w:p>
    <w:p w14:paraId="538E3967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41E9F3D4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79EFB0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9126643" w14:textId="3ADACEDF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Slanje i primanje privatnih poruka</w:t>
            </w:r>
          </w:p>
        </w:tc>
      </w:tr>
      <w:tr w:rsidR="00CC1741" w:rsidRPr="00FE43AB" w14:paraId="716BCAF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73BDD8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EAEC296" w14:textId="13114D2B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Omogućiti korisnicima međusobnu komunikaciju putem privatnih poruka.</w:t>
            </w:r>
          </w:p>
        </w:tc>
      </w:tr>
      <w:tr w:rsidR="00CC1741" w:rsidRPr="00FE43AB" w14:paraId="3E22720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F560A5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D8B19C" w14:textId="702B8BF4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29234EF7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A7C836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5C8F31C" w14:textId="145990F4" w:rsidR="00CC1741" w:rsidRPr="00FE43AB" w:rsidRDefault="00137E6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 Korisnici mogu slati i primati poruke u realnom vremenu.</w:t>
            </w:r>
          </w:p>
        </w:tc>
      </w:tr>
      <w:tr w:rsidR="00CC1741" w:rsidRPr="00FE43AB" w14:paraId="1A1847B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A9932B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80C85D" w14:textId="77777777" w:rsidR="00137E6A" w:rsidRPr="00137E6A" w:rsidRDefault="00137E6A" w:rsidP="00137E6A">
            <w:pPr>
              <w:numPr>
                <w:ilvl w:val="0"/>
                <w:numId w:val="1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Korisnik odabire opciju "Pošalji poruku".</w:t>
            </w:r>
          </w:p>
          <w:p w14:paraId="3C9384CE" w14:textId="77777777" w:rsidR="00137E6A" w:rsidRPr="00137E6A" w:rsidRDefault="00137E6A" w:rsidP="00137E6A">
            <w:pPr>
              <w:numPr>
                <w:ilvl w:val="0"/>
                <w:numId w:val="1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Unosi tekst poruke i šalje je drugom korisniku.</w:t>
            </w:r>
          </w:p>
          <w:p w14:paraId="723C9B21" w14:textId="757A2151" w:rsidR="00CC1741" w:rsidRPr="00137E6A" w:rsidRDefault="00137E6A" w:rsidP="00101AA2">
            <w:pPr>
              <w:numPr>
                <w:ilvl w:val="0"/>
                <w:numId w:val="1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37E6A">
              <w:rPr>
                <w:rFonts w:ascii="Book Antiqua" w:hAnsi="Book Antiqua" w:cs="Arial"/>
                <w:sz w:val="20"/>
                <w:szCs w:val="20"/>
              </w:rPr>
              <w:t>Primatelj dobiva obavijest o novoj poruci.</w:t>
            </w:r>
          </w:p>
        </w:tc>
      </w:tr>
      <w:tr w:rsidR="00CC1741" w:rsidRPr="00FE43AB" w14:paraId="4E73DEFB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083DB5F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D83A593" w14:textId="227A7A70" w:rsidR="00CC1741" w:rsidRPr="00D02DAA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Poruke (tekst, vrijeme, pošiljatelj, primatelj)</w:t>
            </w:r>
          </w:p>
        </w:tc>
      </w:tr>
      <w:tr w:rsidR="00CC1741" w:rsidRPr="00FE43AB" w14:paraId="3C78094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E3E103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E00B6F7" w14:textId="753F0507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Oba korisnika su registrirana.</w:t>
            </w:r>
          </w:p>
        </w:tc>
      </w:tr>
      <w:tr w:rsidR="00CC1741" w:rsidRPr="00FE43AB" w14:paraId="4DF28A8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408EA0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5078E7F" w14:textId="49366FAD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Poruka je poslana i pohranjena u razgovor.</w:t>
            </w:r>
          </w:p>
        </w:tc>
      </w:tr>
      <w:tr w:rsidR="00CC1741" w:rsidRPr="00FE43AB" w14:paraId="16A095D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BA636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4584E70C" w14:textId="08B03821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Kada korisnik pokrene razgovor.</w:t>
            </w:r>
          </w:p>
        </w:tc>
      </w:tr>
      <w:tr w:rsidR="00CC1741" w:rsidRPr="00FE43AB" w14:paraId="1644562C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A15B2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33DA24" w14:textId="3F349E9C" w:rsidR="00CC1741" w:rsidRPr="00FE43AB" w:rsidRDefault="00A4225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42250">
              <w:rPr>
                <w:rFonts w:ascii="Book Antiqua" w:hAnsi="Book Antiqua" w:cs="Arial"/>
                <w:sz w:val="20"/>
                <w:szCs w:val="20"/>
              </w:rPr>
              <w:t>Kada korisnik zatvori chat.</w:t>
            </w:r>
          </w:p>
        </w:tc>
      </w:tr>
    </w:tbl>
    <w:p w14:paraId="0A9F753D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2615A70" w14:textId="2E29B604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138903F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BD733C9" w14:textId="0D7CD00E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9EA693B" w14:textId="77777777" w:rsidR="00EC5257" w:rsidRPr="00FE43AB" w:rsidRDefault="00EC5257" w:rsidP="00EC5257">
      <w:pPr>
        <w:pStyle w:val="Heading1"/>
        <w:spacing w:line="300" w:lineRule="auto"/>
      </w:pPr>
      <w:bookmarkStart w:id="15" w:name="_Toc194092324"/>
      <w:bookmarkStart w:id="16" w:name="_Toc194342705"/>
      <w:r w:rsidRPr="00FE43AB">
        <w:t>Slučaj uporabe UC</w:t>
      </w:r>
      <w:r>
        <w:t xml:space="preserve">5 </w:t>
      </w:r>
      <w:r w:rsidRPr="00FE43AB">
        <w:t xml:space="preserve">– </w:t>
      </w:r>
      <w:bookmarkEnd w:id="15"/>
      <w:r w:rsidRPr="00A17B86">
        <w:t>Objavljivanje sadržaja</w:t>
      </w:r>
      <w:bookmarkEnd w:id="16"/>
    </w:p>
    <w:p w14:paraId="10D3D3A7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3A002FCE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6AA873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12096B" w14:textId="27D424FA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17B86">
              <w:t>Objavljivanje sadržaja</w:t>
            </w:r>
          </w:p>
        </w:tc>
      </w:tr>
      <w:tr w:rsidR="00CC1741" w:rsidRPr="00FE43AB" w14:paraId="3E68080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436B4D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1C3C4F7" w14:textId="1E19C934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Omogućiti korisnicima da dijele sadržaj (tekst, slike, video).</w:t>
            </w:r>
          </w:p>
        </w:tc>
      </w:tr>
      <w:tr w:rsidR="00CC1741" w:rsidRPr="00FE43AB" w14:paraId="0C69D9B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809D02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B829A64" w14:textId="0BA6E146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2A1875C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3D18D1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91F1FEC" w14:textId="66F1F296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Korisnik može kreirati i objaviti sadržaj na svoj profil ili feed.</w:t>
            </w:r>
          </w:p>
        </w:tc>
      </w:tr>
      <w:tr w:rsidR="00CC1741" w:rsidRPr="00FE43AB" w14:paraId="607F6B7E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76B335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DA81AC3" w14:textId="77777777" w:rsidR="00891E1A" w:rsidRPr="00891E1A" w:rsidRDefault="00891E1A" w:rsidP="00891E1A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Korisnik odabire "Nova objava".</w:t>
            </w:r>
          </w:p>
          <w:p w14:paraId="75178A72" w14:textId="77777777" w:rsidR="00891E1A" w:rsidRPr="00891E1A" w:rsidRDefault="00891E1A" w:rsidP="00891E1A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Unosi tekst/dodaje medije.</w:t>
            </w:r>
          </w:p>
          <w:p w14:paraId="23272EED" w14:textId="77777777" w:rsidR="00891E1A" w:rsidRPr="00891E1A" w:rsidRDefault="00891E1A" w:rsidP="00891E1A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Potvrđuje objavu.</w:t>
            </w:r>
          </w:p>
          <w:p w14:paraId="369DD84A" w14:textId="324B6F76" w:rsidR="00CC1741" w:rsidRPr="00891E1A" w:rsidRDefault="00891E1A" w:rsidP="00101AA2">
            <w:pPr>
              <w:numPr>
                <w:ilvl w:val="0"/>
                <w:numId w:val="1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Sustav prikazuje objavu u feedu.</w:t>
            </w:r>
          </w:p>
        </w:tc>
      </w:tr>
      <w:tr w:rsidR="00CC1741" w:rsidRPr="00FE43AB" w14:paraId="38FD66B7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34BAE19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62A915" w14:textId="4FCB5F58" w:rsidR="00CC1741" w:rsidRPr="00D02DAA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Objava (tekst, mediji, vrijeme, autor)</w:t>
            </w:r>
          </w:p>
        </w:tc>
      </w:tr>
      <w:tr w:rsidR="00CC1741" w:rsidRPr="00FE43AB" w14:paraId="3B77581A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5A5D6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1BD6FD0" w14:textId="5FA3656B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Korisnik je prijavljen.</w:t>
            </w:r>
          </w:p>
        </w:tc>
      </w:tr>
      <w:tr w:rsidR="00CC1741" w:rsidRPr="00FE43AB" w14:paraId="60462CE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7BB99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18C592E" w14:textId="6DF3FE94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Nova objava je vidljiva pratiteljima.</w:t>
            </w:r>
          </w:p>
        </w:tc>
      </w:tr>
      <w:tr w:rsidR="00CC1741" w:rsidRPr="00FE43AB" w14:paraId="0ACAA9F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346E2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973CEA1" w14:textId="07AB2B0E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Kada korisnik pokrene kreiranje objave.</w:t>
            </w:r>
          </w:p>
        </w:tc>
      </w:tr>
      <w:tr w:rsidR="00CC1741" w:rsidRPr="00FE43AB" w14:paraId="0B80856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E73A6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0B85AD0" w14:textId="362F823C" w:rsidR="00CC1741" w:rsidRPr="00FE43AB" w:rsidRDefault="00891E1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91E1A">
              <w:rPr>
                <w:rFonts w:ascii="Book Antiqua" w:hAnsi="Book Antiqua" w:cs="Arial"/>
                <w:sz w:val="20"/>
                <w:szCs w:val="20"/>
              </w:rPr>
              <w:t>Nakon objavljivanja ili odustajanja.</w:t>
            </w:r>
          </w:p>
        </w:tc>
      </w:tr>
    </w:tbl>
    <w:p w14:paraId="4D7EF737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ADEDF09" w14:textId="5B892BF2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31F1EE1" w14:textId="42027DBB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49E354A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BF089F0" w14:textId="77777777" w:rsidR="00EC5257" w:rsidRPr="00FE43AB" w:rsidRDefault="00EC5257" w:rsidP="00EC5257">
      <w:pPr>
        <w:pStyle w:val="Heading1"/>
        <w:spacing w:line="300" w:lineRule="auto"/>
      </w:pPr>
      <w:bookmarkStart w:id="17" w:name="_Toc194092325"/>
      <w:bookmarkStart w:id="18" w:name="_Toc194342706"/>
      <w:r w:rsidRPr="00FE43AB">
        <w:t>Slučaj uporabe UC</w:t>
      </w:r>
      <w:r>
        <w:t>6</w:t>
      </w:r>
      <w:r w:rsidRPr="00FE43AB">
        <w:t xml:space="preserve"> – </w:t>
      </w:r>
      <w:bookmarkEnd w:id="17"/>
      <w:r w:rsidRPr="00777DB6">
        <w:t>Praćenje drugih korisnika</w:t>
      </w:r>
      <w:bookmarkEnd w:id="18"/>
    </w:p>
    <w:p w14:paraId="25E87AC1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0509515F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8B725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AEB2AC" w14:textId="569C1BCE" w:rsidR="00CC1741" w:rsidRPr="00FE43AB" w:rsidRDefault="00F3625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Praćenje drugih korisnika</w:t>
            </w:r>
          </w:p>
        </w:tc>
      </w:tr>
      <w:tr w:rsidR="00CC1741" w:rsidRPr="00FE43AB" w14:paraId="7C21642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18357B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6C9F0A3" w14:textId="0F9A23B3" w:rsidR="00CC1741" w:rsidRPr="00FE43AB" w:rsidRDefault="000D4CC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Omogućiti korisnicima da prate druge korisnike kako bi vidjeli njihove objave u feedu.</w:t>
            </w:r>
          </w:p>
        </w:tc>
      </w:tr>
      <w:tr w:rsidR="00CC1741" w:rsidRPr="00FE43AB" w14:paraId="71484B8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0CC65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D222092" w14:textId="18E9340C" w:rsidR="00CC1741" w:rsidRPr="00FE43AB" w:rsidRDefault="000D4CC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62F0705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85F5E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7383907" w14:textId="145E1165" w:rsidR="00CC1741" w:rsidRPr="00FE43AB" w:rsidRDefault="000D4CC7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Korisnik može pratiti ili odpratiti druge korisnike, što utječe na sadržaj u feedu.</w:t>
            </w:r>
          </w:p>
        </w:tc>
      </w:tr>
      <w:tr w:rsidR="00CC1741" w:rsidRPr="00FE43AB" w14:paraId="02EF002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D13DA8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58132A" w14:textId="77777777" w:rsidR="000D4CC7" w:rsidRPr="000D4CC7" w:rsidRDefault="000D4CC7" w:rsidP="000D4CC7">
            <w:pPr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Korisnik otvara profil drugog korisnika.</w:t>
            </w:r>
          </w:p>
          <w:p w14:paraId="77E3FE4F" w14:textId="77777777" w:rsidR="000D4CC7" w:rsidRPr="000D4CC7" w:rsidRDefault="000D4CC7" w:rsidP="000D4CC7">
            <w:pPr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Pritisne gumb "Prati" ako već ne prati, ili "Otprati" ako želi prestati pratiti.</w:t>
            </w:r>
          </w:p>
          <w:p w14:paraId="3DB27994" w14:textId="79B2F041" w:rsidR="00CC1741" w:rsidRPr="00B21A94" w:rsidRDefault="000D4CC7" w:rsidP="00101AA2">
            <w:pPr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D4CC7">
              <w:rPr>
                <w:rFonts w:ascii="Book Antiqua" w:hAnsi="Book Antiqua" w:cs="Arial"/>
                <w:sz w:val="20"/>
                <w:szCs w:val="20"/>
              </w:rPr>
              <w:t>Sustav ažurira listu pratitelja i mijenja status.</w:t>
            </w:r>
          </w:p>
        </w:tc>
      </w:tr>
      <w:tr w:rsidR="00CC1741" w:rsidRPr="00FE43AB" w14:paraId="2CF51329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5E4B1E7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189C270" w14:textId="21A0644C" w:rsidR="00CC1741" w:rsidRPr="00D02DAA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Korisnički ID, popis pratitelja, status praćenja</w:t>
            </w:r>
          </w:p>
        </w:tc>
      </w:tr>
      <w:tr w:rsidR="00CC1741" w:rsidRPr="00FE43AB" w14:paraId="704218E3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ECE8E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AEE98A" w14:textId="3C0339D0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Korisnik je prijavljen i pristupa postojećem profilu.</w:t>
            </w:r>
          </w:p>
        </w:tc>
      </w:tr>
      <w:tr w:rsidR="00CC1741" w:rsidRPr="00FE43AB" w14:paraId="03F76DD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2C1C0C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E0DD6D4" w14:textId="603C5D44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Ažurira se feed korisnika s novim/uklonjenim sadržajem.</w:t>
            </w:r>
          </w:p>
        </w:tc>
      </w:tr>
      <w:tr w:rsidR="00CC1741" w:rsidRPr="00FE43AB" w14:paraId="63B941E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63E91E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696F0900" w14:textId="78B93AB0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Kada korisnik pritisne "Prati/Otprati".</w:t>
            </w:r>
          </w:p>
        </w:tc>
      </w:tr>
      <w:tr w:rsidR="00CC1741" w:rsidRPr="00FE43AB" w14:paraId="6F9A6CB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522334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C151384" w14:textId="199A6E3F" w:rsidR="00CC1741" w:rsidRPr="00FE43AB" w:rsidRDefault="00AA3FF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A3FF4">
              <w:rPr>
                <w:rFonts w:ascii="Book Antiqua" w:hAnsi="Book Antiqua" w:cs="Arial"/>
                <w:sz w:val="20"/>
                <w:szCs w:val="20"/>
              </w:rPr>
              <w:t>Nakon ažuriranja statusa praćenja.</w:t>
            </w:r>
          </w:p>
        </w:tc>
      </w:tr>
    </w:tbl>
    <w:p w14:paraId="5A5BCA02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E618978" w14:textId="3867CCA3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EE372CC" w14:textId="746F4739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C0C52E9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6B7CA6A" w14:textId="77777777" w:rsidR="00EC5257" w:rsidRPr="00FE43AB" w:rsidRDefault="00EC5257" w:rsidP="00EC5257">
      <w:pPr>
        <w:pStyle w:val="Heading1"/>
        <w:spacing w:line="300" w:lineRule="auto"/>
      </w:pPr>
      <w:bookmarkStart w:id="19" w:name="_Toc194092326"/>
      <w:bookmarkStart w:id="20" w:name="_Toc194342707"/>
      <w:r w:rsidRPr="00FE43AB">
        <w:t>Slučaj uporabe UC</w:t>
      </w:r>
      <w:r>
        <w:t>7</w:t>
      </w:r>
      <w:r w:rsidRPr="00FE43AB">
        <w:t xml:space="preserve"> – </w:t>
      </w:r>
      <w:bookmarkEnd w:id="19"/>
      <w:r w:rsidRPr="00777DB6">
        <w:t>Reagiranje na objavu</w:t>
      </w:r>
      <w:bookmarkEnd w:id="20"/>
    </w:p>
    <w:p w14:paraId="53DCF0DD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2D9AE366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48B5E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A77B657" w14:textId="7A8FCEB5" w:rsidR="00CC1741" w:rsidRPr="00FE43AB" w:rsidRDefault="001D240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Reagiranje na objavu</w:t>
            </w:r>
          </w:p>
        </w:tc>
      </w:tr>
      <w:tr w:rsidR="00CC1741" w:rsidRPr="00FE43AB" w14:paraId="31C1B18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A1297F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5BFB3A" w14:textId="567FD97D" w:rsidR="00CC1741" w:rsidRPr="00FE43AB" w:rsidRDefault="008217B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217B8">
              <w:rPr>
                <w:rFonts w:ascii="Book Antiqua" w:hAnsi="Book Antiqua" w:cs="Arial"/>
                <w:sz w:val="20"/>
                <w:szCs w:val="20"/>
              </w:rPr>
              <w:t>Omogućiti korisnicima da ocjenjuju objave pozitivno (lajk) ili negativno (dislajk).</w:t>
            </w:r>
          </w:p>
        </w:tc>
      </w:tr>
      <w:tr w:rsidR="00CC1741" w:rsidRPr="00FE43AB" w14:paraId="5DDBCE8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C3FFC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39360F" w14:textId="491BAD61" w:rsidR="00CC1741" w:rsidRPr="00FE43AB" w:rsidRDefault="008217B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217B8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495728CB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48E7B8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2631F3" w14:textId="22FE3A53" w:rsidR="00CC1741" w:rsidRPr="00FE43AB" w:rsidRDefault="008217B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217B8">
              <w:rPr>
                <w:rFonts w:ascii="Book Antiqua" w:hAnsi="Book Antiqua" w:cs="Arial"/>
                <w:sz w:val="20"/>
                <w:szCs w:val="20"/>
              </w:rPr>
              <w:t>Korisnik može dati povratnu informaciju na objave putem lajkova/dislajkova.</w:t>
            </w:r>
          </w:p>
        </w:tc>
      </w:tr>
      <w:tr w:rsidR="00CC1741" w:rsidRPr="00FE43AB" w14:paraId="4E736B2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C4D4C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77FA773" w14:textId="77777777" w:rsidR="009B2FB2" w:rsidRPr="009B2FB2" w:rsidRDefault="009B2FB2" w:rsidP="009B2FB2">
            <w:pPr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B2FB2">
              <w:rPr>
                <w:rFonts w:ascii="Book Antiqua" w:hAnsi="Book Antiqua" w:cs="Arial"/>
                <w:sz w:val="20"/>
                <w:szCs w:val="20"/>
              </w:rPr>
              <w:t>Korisnik vidi objavu u feedu ili na profilu.</w:t>
            </w:r>
          </w:p>
          <w:p w14:paraId="0747C03F" w14:textId="77777777" w:rsidR="009B2FB2" w:rsidRPr="009B2FB2" w:rsidRDefault="009B2FB2" w:rsidP="009B2FB2">
            <w:pPr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B2FB2">
              <w:rPr>
                <w:rFonts w:ascii="Book Antiqua" w:hAnsi="Book Antiqua" w:cs="Arial"/>
                <w:sz w:val="20"/>
                <w:szCs w:val="20"/>
              </w:rPr>
              <w:t>Pritisne "Lajk" ili "Dislajk".</w:t>
            </w:r>
          </w:p>
          <w:p w14:paraId="2D23B8C0" w14:textId="46C32732" w:rsidR="00CC1741" w:rsidRPr="009B2FB2" w:rsidRDefault="009B2FB2" w:rsidP="009B2FB2">
            <w:pPr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B2FB2">
              <w:rPr>
                <w:rFonts w:ascii="Book Antiqua" w:hAnsi="Book Antiqua" w:cs="Arial"/>
                <w:sz w:val="20"/>
                <w:szCs w:val="20"/>
              </w:rPr>
              <w:t>Sustav ažurira broj reakcija i sprema izbor korisnika.</w:t>
            </w:r>
          </w:p>
        </w:tc>
      </w:tr>
      <w:tr w:rsidR="00CC1741" w:rsidRPr="00FE43AB" w14:paraId="15D587E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CE282FF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8C84395" w14:textId="23EBB9D3" w:rsidR="00CC1741" w:rsidRPr="00D02DAA" w:rsidRDefault="00782F4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82F46">
              <w:rPr>
                <w:rFonts w:ascii="Book Antiqua" w:hAnsi="Book Antiqua" w:cs="Arial"/>
                <w:sz w:val="20"/>
                <w:szCs w:val="20"/>
              </w:rPr>
              <w:t>ID objave, ID korisnika, vrsta reakcije (lajk/dislajk)</w:t>
            </w:r>
          </w:p>
        </w:tc>
      </w:tr>
      <w:tr w:rsidR="00CC1741" w:rsidRPr="00FE43AB" w14:paraId="4C42CC5A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BCB0AB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7672D53" w14:textId="787796C1" w:rsidR="00CC1741" w:rsidRPr="00FE43AB" w:rsidRDefault="007A59D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59D2">
              <w:rPr>
                <w:rFonts w:ascii="Book Antiqua" w:hAnsi="Book Antiqua" w:cs="Arial"/>
                <w:sz w:val="20"/>
                <w:szCs w:val="20"/>
              </w:rPr>
              <w:t>Korisnik je prijavljen i objava postoji.</w:t>
            </w:r>
          </w:p>
        </w:tc>
      </w:tr>
      <w:tr w:rsidR="00CC1741" w:rsidRPr="00FE43AB" w14:paraId="2CFE346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9A674A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1D53FD2" w14:textId="53EE0BE1" w:rsidR="00CC1741" w:rsidRPr="00FE43AB" w:rsidRDefault="004F6A9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6A98">
              <w:rPr>
                <w:rFonts w:ascii="Book Antiqua" w:hAnsi="Book Antiqua" w:cs="Arial"/>
                <w:sz w:val="20"/>
                <w:szCs w:val="20"/>
              </w:rPr>
              <w:t>Objava dobiva više/manje vidljivosti ovisno o reakcijama.</w:t>
            </w:r>
          </w:p>
        </w:tc>
      </w:tr>
      <w:tr w:rsidR="00CC1741" w:rsidRPr="00FE43AB" w14:paraId="05DDEB3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2C45F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50847DE0" w14:textId="255567DC" w:rsidR="00CC1741" w:rsidRPr="00FE43AB" w:rsidRDefault="004F6A9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6A98">
              <w:rPr>
                <w:rFonts w:ascii="Book Antiqua" w:hAnsi="Book Antiqua" w:cs="Arial"/>
                <w:sz w:val="20"/>
                <w:szCs w:val="20"/>
              </w:rPr>
              <w:t>Kada korisnik pritisne gumb za reakciju.</w:t>
            </w:r>
          </w:p>
        </w:tc>
      </w:tr>
      <w:tr w:rsidR="00CC1741" w:rsidRPr="00FE43AB" w14:paraId="332686ED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D958BF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D26C37D" w14:textId="32A4D3CB" w:rsidR="00CC1741" w:rsidRPr="00FE43AB" w:rsidRDefault="004F6A9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6A98">
              <w:rPr>
                <w:rFonts w:ascii="Book Antiqua" w:hAnsi="Book Antiqua" w:cs="Arial"/>
                <w:sz w:val="20"/>
                <w:szCs w:val="20"/>
              </w:rPr>
              <w:t>Nakon što se reakcija zabilježi.</w:t>
            </w:r>
          </w:p>
        </w:tc>
      </w:tr>
    </w:tbl>
    <w:p w14:paraId="0FD3D825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4D17C3CE" w14:textId="01226E5F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3BF90CD" w14:textId="3B2F4D07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0AAD019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722CF95" w14:textId="77777777" w:rsidR="00EC5257" w:rsidRPr="00FE43AB" w:rsidRDefault="00EC5257" w:rsidP="00EC5257">
      <w:pPr>
        <w:pStyle w:val="Heading1"/>
        <w:spacing w:line="300" w:lineRule="auto"/>
      </w:pPr>
      <w:bookmarkStart w:id="21" w:name="_Toc194092327"/>
      <w:bookmarkStart w:id="22" w:name="_Toc194342708"/>
      <w:r w:rsidRPr="00FE43AB">
        <w:t>Slučaj uporabe UC</w:t>
      </w:r>
      <w:r>
        <w:t>8</w:t>
      </w:r>
      <w:r w:rsidRPr="00FE43AB">
        <w:t xml:space="preserve"> – </w:t>
      </w:r>
      <w:bookmarkEnd w:id="21"/>
      <w:r w:rsidRPr="00777DB6">
        <w:t>Objavljivanje komentara</w:t>
      </w:r>
      <w:bookmarkEnd w:id="22"/>
    </w:p>
    <w:p w14:paraId="5D824910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295EE109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12F6E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A960C33" w14:textId="100B4116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Objavljivanje komentara</w:t>
            </w:r>
          </w:p>
        </w:tc>
      </w:tr>
      <w:tr w:rsidR="00CC1741" w:rsidRPr="00FE43AB" w14:paraId="48A2D17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7EBEE5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12236F2" w14:textId="309E55C3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3342A">
              <w:rPr>
                <w:rFonts w:ascii="Book Antiqua" w:hAnsi="Book Antiqua" w:cs="Arial"/>
                <w:sz w:val="20"/>
                <w:szCs w:val="20"/>
              </w:rPr>
              <w:t>Omogućiti korisnicima da diskutiraju o objavama putem komentara.</w:t>
            </w:r>
          </w:p>
        </w:tc>
      </w:tr>
      <w:tr w:rsidR="00CC1741" w:rsidRPr="00FE43AB" w14:paraId="5AD5F31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4B475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7FD4892" w14:textId="7CE02D94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3342A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09711DC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DA877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8C24EB" w14:textId="55B1E422" w:rsidR="00CC1741" w:rsidRPr="00FE43AB" w:rsidRDefault="0073342A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3342A">
              <w:rPr>
                <w:rFonts w:ascii="Book Antiqua" w:hAnsi="Book Antiqua" w:cs="Arial"/>
                <w:sz w:val="20"/>
                <w:szCs w:val="20"/>
              </w:rPr>
              <w:t>Korisnik može napisati komentar na bilo koju objavu.</w:t>
            </w:r>
          </w:p>
        </w:tc>
      </w:tr>
      <w:tr w:rsidR="00CC1741" w:rsidRPr="00FE43AB" w14:paraId="57742194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390C71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8DBC2B8" w14:textId="77777777" w:rsidR="00DF588D" w:rsidRPr="00DF588D" w:rsidRDefault="00DF588D" w:rsidP="00DF588D">
            <w:pPr>
              <w:numPr>
                <w:ilvl w:val="0"/>
                <w:numId w:val="17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F588D">
              <w:rPr>
                <w:rFonts w:ascii="Book Antiqua" w:hAnsi="Book Antiqua" w:cs="Arial"/>
                <w:sz w:val="20"/>
                <w:szCs w:val="20"/>
              </w:rPr>
              <w:t>Korisnik otvara objavu.</w:t>
            </w:r>
          </w:p>
          <w:p w14:paraId="71C9CD34" w14:textId="77777777" w:rsidR="00DF588D" w:rsidRPr="00DF588D" w:rsidRDefault="00DF588D" w:rsidP="00DF588D">
            <w:pPr>
              <w:numPr>
                <w:ilvl w:val="0"/>
                <w:numId w:val="17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F588D">
              <w:rPr>
                <w:rFonts w:ascii="Book Antiqua" w:hAnsi="Book Antiqua" w:cs="Arial"/>
                <w:sz w:val="20"/>
                <w:szCs w:val="20"/>
              </w:rPr>
              <w:t>Unosi tekst komentara i pritisne "Pošalji".</w:t>
            </w:r>
          </w:p>
          <w:p w14:paraId="7432AF18" w14:textId="76E036E4" w:rsidR="00CC1741" w:rsidRPr="00DF588D" w:rsidRDefault="00DF588D" w:rsidP="00DF588D">
            <w:pPr>
              <w:numPr>
                <w:ilvl w:val="0"/>
                <w:numId w:val="17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F588D">
              <w:rPr>
                <w:rFonts w:ascii="Book Antiqua" w:hAnsi="Book Antiqua" w:cs="Arial"/>
                <w:sz w:val="20"/>
                <w:szCs w:val="20"/>
              </w:rPr>
              <w:t>Sustav dodaje komentar i prikazuje ga ispod objave.</w:t>
            </w:r>
          </w:p>
        </w:tc>
      </w:tr>
      <w:tr w:rsidR="00CC1741" w:rsidRPr="00FE43AB" w14:paraId="3869A51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D392055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39A1022" w14:textId="01A92AEF" w:rsidR="00CC1741" w:rsidRPr="00D02DAA" w:rsidRDefault="00091DA9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91DA9">
              <w:rPr>
                <w:rFonts w:ascii="Book Antiqua" w:hAnsi="Book Antiqua" w:cs="Arial"/>
                <w:sz w:val="20"/>
                <w:szCs w:val="20"/>
              </w:rPr>
              <w:t>ID objave, ID korisnika, tekst komentara, vrijeme objave</w:t>
            </w:r>
          </w:p>
        </w:tc>
      </w:tr>
      <w:tr w:rsidR="00CC1741" w:rsidRPr="00FE43AB" w14:paraId="6AADBFE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7F055A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A12B4C4" w14:textId="7DE0EB0C" w:rsidR="00CC1741" w:rsidRPr="00FE43AB" w:rsidRDefault="00960CCF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60CCF">
              <w:rPr>
                <w:rFonts w:ascii="Book Antiqua" w:hAnsi="Book Antiqua" w:cs="Arial"/>
                <w:sz w:val="20"/>
                <w:szCs w:val="20"/>
              </w:rPr>
              <w:t>Korisnik je prijavljen i objava postoji.</w:t>
            </w:r>
          </w:p>
        </w:tc>
      </w:tr>
      <w:tr w:rsidR="00CC1741" w:rsidRPr="00FE43AB" w14:paraId="7FF0931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6A7248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3150AA" w14:textId="1661B6B4" w:rsidR="00CC1741" w:rsidRPr="00FE43AB" w:rsidRDefault="00F9296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9296D">
              <w:rPr>
                <w:rFonts w:ascii="Book Antiqua" w:hAnsi="Book Antiqua" w:cs="Arial"/>
                <w:sz w:val="20"/>
                <w:szCs w:val="20"/>
              </w:rPr>
              <w:t>Objava dobiva novi komentar.</w:t>
            </w:r>
          </w:p>
        </w:tc>
      </w:tr>
      <w:tr w:rsidR="00CC1741" w:rsidRPr="00FE43AB" w14:paraId="00119FE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B48245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9A6D3A1" w14:textId="2002B0FC" w:rsidR="00CC1741" w:rsidRPr="00FE43AB" w:rsidRDefault="00F9296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9296D">
              <w:rPr>
                <w:rFonts w:ascii="Book Antiqua" w:hAnsi="Book Antiqua" w:cs="Arial"/>
                <w:sz w:val="20"/>
                <w:szCs w:val="20"/>
              </w:rPr>
              <w:t>Kada korisnik pokrene unos komentara.</w:t>
            </w:r>
          </w:p>
        </w:tc>
      </w:tr>
      <w:tr w:rsidR="00CC1741" w:rsidRPr="00FE43AB" w14:paraId="46211C0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F3047A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A395FE8" w14:textId="676C4D2C" w:rsidR="00CC1741" w:rsidRPr="00FE43AB" w:rsidRDefault="00F9296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9296D">
              <w:rPr>
                <w:rFonts w:ascii="Book Antiqua" w:hAnsi="Book Antiqua" w:cs="Arial"/>
                <w:sz w:val="20"/>
                <w:szCs w:val="20"/>
              </w:rPr>
              <w:t>Nakon što se komentar spremi.</w:t>
            </w:r>
          </w:p>
        </w:tc>
      </w:tr>
    </w:tbl>
    <w:p w14:paraId="51D1B3E4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4EF1F85" w14:textId="20F0EE3B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4992E86" w14:textId="1CB769D2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363594F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39A923C" w14:textId="77777777" w:rsidR="00EC5257" w:rsidRPr="00FE43AB" w:rsidRDefault="00EC5257" w:rsidP="00EC5257">
      <w:pPr>
        <w:pStyle w:val="Heading1"/>
        <w:spacing w:line="300" w:lineRule="auto"/>
      </w:pPr>
      <w:bookmarkStart w:id="23" w:name="_Toc194092328"/>
      <w:bookmarkStart w:id="24" w:name="_Toc194342709"/>
      <w:r w:rsidRPr="00FE43AB">
        <w:t>Slučaj uporabe UC</w:t>
      </w:r>
      <w:r>
        <w:t>9</w:t>
      </w:r>
      <w:r w:rsidRPr="00FE43AB">
        <w:t xml:space="preserve"> – </w:t>
      </w:r>
      <w:bookmarkEnd w:id="23"/>
      <w:r w:rsidRPr="00777DB6">
        <w:t>Uređivanje profila (admin)</w:t>
      </w:r>
      <w:bookmarkEnd w:id="24"/>
    </w:p>
    <w:p w14:paraId="6BE8F38B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76FACB7D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3CFCB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1B850A6" w14:textId="70CD67AC" w:rsidR="00CC1741" w:rsidRPr="00FE43AB" w:rsidRDefault="003806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Uređivanje profila</w:t>
            </w:r>
            <w:r>
              <w:t xml:space="preserve"> svih korisnika</w:t>
            </w:r>
          </w:p>
        </w:tc>
      </w:tr>
      <w:tr w:rsidR="00CC1741" w:rsidRPr="00FE43AB" w14:paraId="2ADCB9F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E5D7CC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38906F5" w14:textId="36DCAA22" w:rsidR="00CC1741" w:rsidRPr="00FE43AB" w:rsidRDefault="00F02E0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02E0B">
              <w:rPr>
                <w:rFonts w:ascii="Book Antiqua" w:hAnsi="Book Antiqua" w:cs="Arial"/>
                <w:sz w:val="20"/>
                <w:szCs w:val="20"/>
              </w:rPr>
              <w:t>Omogućiti administratoru da uređuje, blokira ili briše profile korisnika.</w:t>
            </w:r>
          </w:p>
        </w:tc>
      </w:tr>
      <w:tr w:rsidR="00CC1741" w:rsidRPr="00FE43AB" w14:paraId="373D58A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D75E8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152F994" w14:textId="3743CFDE" w:rsidR="00CC1741" w:rsidRPr="00FE43AB" w:rsidRDefault="0095457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54573"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CC1741" w:rsidRPr="00FE43AB" w14:paraId="3C64614D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77E560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4B8460E" w14:textId="461CD598" w:rsidR="00CC1741" w:rsidRPr="00FE43AB" w:rsidRDefault="0083542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35424">
              <w:rPr>
                <w:rFonts w:ascii="Book Antiqua" w:hAnsi="Book Antiqua" w:cs="Arial"/>
                <w:sz w:val="20"/>
                <w:szCs w:val="20"/>
              </w:rPr>
              <w:t>Administrator ima potpunu kontrolu nad korisničkim računima.</w:t>
            </w:r>
          </w:p>
        </w:tc>
      </w:tr>
      <w:tr w:rsidR="00CC1741" w:rsidRPr="00FE43AB" w14:paraId="7FB0D964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F5951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F9DDB67" w14:textId="77777777" w:rsidR="007E4BFA" w:rsidRPr="007E4BFA" w:rsidRDefault="007E4BFA" w:rsidP="007E4BFA">
            <w:pPr>
              <w:numPr>
                <w:ilvl w:val="0"/>
                <w:numId w:val="18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E4BFA">
              <w:rPr>
                <w:rFonts w:ascii="Book Antiqua" w:hAnsi="Book Antiqua" w:cs="Arial"/>
                <w:sz w:val="20"/>
                <w:szCs w:val="20"/>
              </w:rPr>
              <w:t>Administrator pristupa admin panelu.</w:t>
            </w:r>
          </w:p>
          <w:p w14:paraId="05F6CC7F" w14:textId="77777777" w:rsidR="007E4BFA" w:rsidRPr="007E4BFA" w:rsidRDefault="007E4BFA" w:rsidP="007E4BFA">
            <w:pPr>
              <w:numPr>
                <w:ilvl w:val="0"/>
                <w:numId w:val="18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E4BFA">
              <w:rPr>
                <w:rFonts w:ascii="Book Antiqua" w:hAnsi="Book Antiqua" w:cs="Arial"/>
                <w:sz w:val="20"/>
                <w:szCs w:val="20"/>
              </w:rPr>
              <w:t>Odabire korisnika i izvršava akciju (blokira, briše, mijenja podatke).</w:t>
            </w:r>
          </w:p>
          <w:p w14:paraId="7566B168" w14:textId="46951E8C" w:rsidR="00CC1741" w:rsidRPr="007E4BFA" w:rsidRDefault="007E4BFA" w:rsidP="007E4BFA">
            <w:pPr>
              <w:numPr>
                <w:ilvl w:val="0"/>
                <w:numId w:val="18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E4BFA">
              <w:rPr>
                <w:rFonts w:ascii="Book Antiqua" w:hAnsi="Book Antiqua" w:cs="Arial"/>
                <w:sz w:val="20"/>
                <w:szCs w:val="20"/>
              </w:rPr>
              <w:t>Sustav primjenjuje promjene.</w:t>
            </w:r>
          </w:p>
        </w:tc>
      </w:tr>
      <w:tr w:rsidR="00CC1741" w:rsidRPr="00FE43AB" w14:paraId="33CBBA55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90BFD9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1CBEAC" w14:textId="6706B745" w:rsidR="00CC1741" w:rsidRPr="00D02DAA" w:rsidRDefault="00D23539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23539">
              <w:rPr>
                <w:rFonts w:ascii="Book Antiqua" w:hAnsi="Book Antiqua" w:cs="Arial"/>
                <w:sz w:val="20"/>
                <w:szCs w:val="20"/>
              </w:rPr>
              <w:t>Korisnički podaci, status računa (aktivan/blokiran)</w:t>
            </w:r>
          </w:p>
        </w:tc>
      </w:tr>
      <w:tr w:rsidR="00CC1741" w:rsidRPr="00FE43AB" w14:paraId="5E18F95C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9B80D4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4E2DBDA" w14:textId="6A6AA28D" w:rsidR="00CC1741" w:rsidRPr="00FE43AB" w:rsidRDefault="00A7157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7157E">
              <w:rPr>
                <w:rFonts w:ascii="Book Antiqua" w:hAnsi="Book Antiqua" w:cs="Arial"/>
                <w:sz w:val="20"/>
                <w:szCs w:val="20"/>
              </w:rPr>
              <w:t>Administrator je prijavljen i ima ovlasti.</w:t>
            </w:r>
          </w:p>
        </w:tc>
      </w:tr>
      <w:tr w:rsidR="00CC1741" w:rsidRPr="00FE43AB" w14:paraId="1D9D1FAB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231CF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1BABDE" w14:textId="25685CDA" w:rsidR="00CC1741" w:rsidRPr="00FE43AB" w:rsidRDefault="00C853D5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C853D5">
              <w:rPr>
                <w:rFonts w:ascii="Book Antiqua" w:hAnsi="Book Antiqua" w:cs="Arial"/>
                <w:sz w:val="20"/>
                <w:szCs w:val="20"/>
              </w:rPr>
              <w:t>Korisnički profil se mijenja/blokira/briše.</w:t>
            </w:r>
          </w:p>
        </w:tc>
      </w:tr>
      <w:tr w:rsidR="00CC1741" w:rsidRPr="00FE43AB" w14:paraId="2D64A27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D4A98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C79880A" w14:textId="1153CE36" w:rsidR="00CC1741" w:rsidRPr="00FE43AB" w:rsidRDefault="00AB5F4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5F4E">
              <w:rPr>
                <w:rFonts w:ascii="Book Antiqua" w:hAnsi="Book Antiqua" w:cs="Arial"/>
                <w:sz w:val="20"/>
                <w:szCs w:val="20"/>
              </w:rPr>
              <w:t>Kada admin pokrene akciju nad korisnikom.</w:t>
            </w:r>
          </w:p>
        </w:tc>
      </w:tr>
      <w:tr w:rsidR="00CC1741" w:rsidRPr="00FE43AB" w14:paraId="7F42FF1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8BA761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451C016" w14:textId="31B1FEA2" w:rsidR="00CC1741" w:rsidRPr="00FE43AB" w:rsidRDefault="00AB5F4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5F4E">
              <w:rPr>
                <w:rFonts w:ascii="Book Antiqua" w:hAnsi="Book Antiqua" w:cs="Arial"/>
                <w:sz w:val="20"/>
                <w:szCs w:val="20"/>
              </w:rPr>
              <w:t>Nakon što se promjene spreme.</w:t>
            </w:r>
          </w:p>
        </w:tc>
      </w:tr>
    </w:tbl>
    <w:p w14:paraId="685196CE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D13570C" w14:textId="55F01E5B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9FF24A8" w14:textId="165F75DF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7399CDD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C2DE47A" w14:textId="77777777" w:rsidR="00EC5257" w:rsidRPr="00FE43AB" w:rsidRDefault="00EC5257" w:rsidP="00EC5257">
      <w:pPr>
        <w:pStyle w:val="Heading1"/>
        <w:spacing w:line="300" w:lineRule="auto"/>
      </w:pPr>
      <w:bookmarkStart w:id="25" w:name="_Toc194092329"/>
      <w:bookmarkStart w:id="26" w:name="_Toc194342710"/>
      <w:r w:rsidRPr="00FE43AB">
        <w:t>Slučaj uporabe UC</w:t>
      </w:r>
      <w:r>
        <w:t>10</w:t>
      </w:r>
      <w:r w:rsidRPr="00FE43AB">
        <w:t xml:space="preserve"> – </w:t>
      </w:r>
      <w:bookmarkEnd w:id="25"/>
      <w:r w:rsidRPr="00777DB6">
        <w:t>Reagiranje s naljepnicama</w:t>
      </w:r>
      <w:bookmarkEnd w:id="26"/>
    </w:p>
    <w:p w14:paraId="27A2CC93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3F215BE7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42128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9CD2C18" w14:textId="7E18BC64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77DB6">
              <w:t>Reagiranje s naljepnicama</w:t>
            </w:r>
          </w:p>
        </w:tc>
      </w:tr>
      <w:tr w:rsidR="00CC1741" w:rsidRPr="00FE43AB" w14:paraId="4ED719E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CF75D2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AE7EF61" w14:textId="3B3C335A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4008">
              <w:rPr>
                <w:rFonts w:ascii="Book Antiqua" w:hAnsi="Book Antiqua" w:cs="Arial"/>
                <w:sz w:val="20"/>
                <w:szCs w:val="20"/>
              </w:rPr>
              <w:t>Omogućiti korisnicima da brzo izraze reakciju pomoću emojija.</w:t>
            </w:r>
          </w:p>
        </w:tc>
      </w:tr>
      <w:tr w:rsidR="00CC1741" w:rsidRPr="00FE43AB" w14:paraId="2D071DC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D099F9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3B3FB0" w14:textId="78D3010C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4008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7CB1561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50D2E4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B570B2" w14:textId="25E0E610" w:rsidR="00CC1741" w:rsidRPr="00FE43AB" w:rsidRDefault="006F400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F4008">
              <w:rPr>
                <w:rFonts w:ascii="Book Antiqua" w:hAnsi="Book Antiqua" w:cs="Arial"/>
                <w:sz w:val="20"/>
                <w:szCs w:val="20"/>
              </w:rPr>
              <w:t>Korisnik može odabrati emoji reakciju umjesto klasičnog lajka.</w:t>
            </w:r>
          </w:p>
        </w:tc>
      </w:tr>
      <w:tr w:rsidR="00CC1741" w:rsidRPr="00FE43AB" w14:paraId="205749B0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A41CDF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22CCD0" w14:textId="77777777" w:rsidR="004F0357" w:rsidRPr="004F0357" w:rsidRDefault="004F0357" w:rsidP="004F0357">
            <w:pPr>
              <w:numPr>
                <w:ilvl w:val="0"/>
                <w:numId w:val="1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0357">
              <w:rPr>
                <w:rFonts w:ascii="Book Antiqua" w:hAnsi="Book Antiqua" w:cs="Arial"/>
                <w:sz w:val="20"/>
                <w:szCs w:val="20"/>
              </w:rPr>
              <w:t>Korisnik drži pritisnut gumb "Lajk" na objavi.</w:t>
            </w:r>
          </w:p>
          <w:p w14:paraId="40181A35" w14:textId="77777777" w:rsidR="004F0357" w:rsidRPr="004F0357" w:rsidRDefault="004F0357" w:rsidP="004F0357">
            <w:pPr>
              <w:numPr>
                <w:ilvl w:val="0"/>
                <w:numId w:val="1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0357">
              <w:rPr>
                <w:rFonts w:ascii="Book Antiqua" w:hAnsi="Book Antiqua" w:cs="Arial"/>
                <w:sz w:val="20"/>
                <w:szCs w:val="20"/>
              </w:rPr>
              <w:t>Pojavi se izbor emojija.</w:t>
            </w:r>
          </w:p>
          <w:p w14:paraId="09872306" w14:textId="62D050E4" w:rsidR="00CC1741" w:rsidRPr="004F0357" w:rsidRDefault="004F0357" w:rsidP="004F0357">
            <w:pPr>
              <w:numPr>
                <w:ilvl w:val="0"/>
                <w:numId w:val="19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F0357">
              <w:rPr>
                <w:rFonts w:ascii="Book Antiqua" w:hAnsi="Book Antiqua" w:cs="Arial"/>
                <w:sz w:val="20"/>
                <w:szCs w:val="20"/>
              </w:rPr>
              <w:t>Odabire emoji i sustav prikazuje reakciju.</w:t>
            </w:r>
          </w:p>
        </w:tc>
      </w:tr>
      <w:tr w:rsidR="00CC1741" w:rsidRPr="00FE43AB" w14:paraId="56A3EC0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FB2BABB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6B270F4" w14:textId="1B8B3283" w:rsidR="00CC1741" w:rsidRPr="00D02DAA" w:rsidRDefault="0057583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75831">
              <w:rPr>
                <w:rFonts w:ascii="Book Antiqua" w:hAnsi="Book Antiqua" w:cs="Arial"/>
                <w:sz w:val="20"/>
                <w:szCs w:val="20"/>
              </w:rPr>
              <w:t>ID objave, ID korisnika, odabrani emoji</w:t>
            </w:r>
          </w:p>
        </w:tc>
      </w:tr>
      <w:tr w:rsidR="00CC1741" w:rsidRPr="00FE43AB" w14:paraId="56A09A4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A2828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A76B23D" w14:textId="69D8DEDC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Korisnik je prijavljen i objava postoji.</w:t>
            </w:r>
          </w:p>
        </w:tc>
      </w:tr>
      <w:tr w:rsidR="00CC1741" w:rsidRPr="00FE43AB" w14:paraId="27032E7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4BD15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AAC2E1" w14:textId="4ABBDCA6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Objava dobiva vizualnu reakciju.</w:t>
            </w:r>
          </w:p>
        </w:tc>
      </w:tr>
      <w:tr w:rsidR="00CC1741" w:rsidRPr="00FE43AB" w14:paraId="64747DD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01B823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7A6088FE" w14:textId="5161DF55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Kada korisnik odabere emoji.</w:t>
            </w:r>
          </w:p>
        </w:tc>
      </w:tr>
      <w:tr w:rsidR="00CC1741" w:rsidRPr="00FE43AB" w14:paraId="2ADDDE7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40DA8C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0FDEA8" w14:textId="7FCFAB4F" w:rsidR="00CC1741" w:rsidRPr="00FE43AB" w:rsidRDefault="009A5AA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5AAD">
              <w:rPr>
                <w:rFonts w:ascii="Book Antiqua" w:hAnsi="Book Antiqua" w:cs="Arial"/>
                <w:sz w:val="20"/>
                <w:szCs w:val="20"/>
              </w:rPr>
              <w:t>Nakon što se reakcija spremi.</w:t>
            </w:r>
          </w:p>
        </w:tc>
      </w:tr>
    </w:tbl>
    <w:p w14:paraId="128502F8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3CF9493" w14:textId="77C974FD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D8392E3" w14:textId="7CCF4200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623E60C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BA6CCE1" w14:textId="77777777" w:rsidR="00EC5257" w:rsidRPr="00FE43AB" w:rsidRDefault="00EC5257" w:rsidP="00EC5257">
      <w:pPr>
        <w:pStyle w:val="Heading1"/>
        <w:spacing w:line="300" w:lineRule="auto"/>
      </w:pPr>
      <w:bookmarkStart w:id="27" w:name="_Toc194092330"/>
      <w:bookmarkStart w:id="28" w:name="_Toc194342711"/>
      <w:r w:rsidRPr="00FE43AB">
        <w:t>Slučaj uporabe UC</w:t>
      </w:r>
      <w:r>
        <w:t>11</w:t>
      </w:r>
      <w:r w:rsidRPr="00FE43AB">
        <w:t xml:space="preserve"> – </w:t>
      </w:r>
      <w:bookmarkEnd w:id="27"/>
      <w:r w:rsidRPr="00777DB6">
        <w:t>Uređivanje objava (admin)</w:t>
      </w:r>
      <w:bookmarkEnd w:id="28"/>
    </w:p>
    <w:p w14:paraId="290EB958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40FAA414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CACA32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5FB9E75" w14:textId="194712AA" w:rsidR="00CC1741" w:rsidRPr="00FE43AB" w:rsidRDefault="0087601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76012">
              <w:rPr>
                <w:rFonts w:ascii="Book Antiqua" w:hAnsi="Book Antiqua" w:cs="Arial"/>
                <w:sz w:val="20"/>
                <w:szCs w:val="20"/>
              </w:rPr>
              <w:t>Upravljanje svim objavama</w:t>
            </w:r>
          </w:p>
        </w:tc>
      </w:tr>
      <w:tr w:rsidR="00CC1741" w:rsidRPr="00FE43AB" w14:paraId="0BD8432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75683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2C9EE3" w14:textId="717BA9E2" w:rsidR="00CC1741" w:rsidRPr="00FE43AB" w:rsidRDefault="0087601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76012">
              <w:rPr>
                <w:rFonts w:ascii="Book Antiqua" w:hAnsi="Book Antiqua" w:cs="Arial"/>
                <w:sz w:val="20"/>
                <w:szCs w:val="20"/>
              </w:rPr>
              <w:t>Omogućiti administratoru da briše ili uređuje bilo koju objavu.</w:t>
            </w:r>
          </w:p>
        </w:tc>
      </w:tr>
      <w:tr w:rsidR="00CC1741" w:rsidRPr="00FE43AB" w14:paraId="4994CE1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29617F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3218FC1" w14:textId="0428D550" w:rsidR="00CC1741" w:rsidRPr="00FE43AB" w:rsidRDefault="0087601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76012"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CC1741" w:rsidRPr="00FE43AB" w14:paraId="3830CE2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B2ECD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73505EB" w14:textId="0D180E45" w:rsidR="00CC1741" w:rsidRPr="00FE43AB" w:rsidRDefault="004514E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514E1">
              <w:rPr>
                <w:rFonts w:ascii="Book Antiqua" w:hAnsi="Book Antiqua" w:cs="Arial"/>
                <w:sz w:val="20"/>
                <w:szCs w:val="20"/>
              </w:rPr>
              <w:t>Administrator može ukloniti neprikladan sadržaj.</w:t>
            </w:r>
          </w:p>
        </w:tc>
      </w:tr>
      <w:tr w:rsidR="00CC1741" w:rsidRPr="00FE43AB" w14:paraId="2679E05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360A5F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D270CBF" w14:textId="77777777" w:rsidR="00563E06" w:rsidRPr="00563E06" w:rsidRDefault="00563E06" w:rsidP="00556358">
            <w:pPr>
              <w:numPr>
                <w:ilvl w:val="0"/>
                <w:numId w:val="2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63E06">
              <w:rPr>
                <w:rFonts w:ascii="Book Antiqua" w:hAnsi="Book Antiqua" w:cs="Arial"/>
                <w:sz w:val="20"/>
                <w:szCs w:val="20"/>
              </w:rPr>
              <w:t>Administrator pristupa admin panelu ili direktno objavi.</w:t>
            </w:r>
          </w:p>
          <w:p w14:paraId="3E20F24C" w14:textId="77777777" w:rsidR="00563E06" w:rsidRPr="00563E06" w:rsidRDefault="00563E06" w:rsidP="00556358">
            <w:pPr>
              <w:numPr>
                <w:ilvl w:val="0"/>
                <w:numId w:val="2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63E06">
              <w:rPr>
                <w:rFonts w:ascii="Book Antiqua" w:hAnsi="Book Antiqua" w:cs="Arial"/>
                <w:sz w:val="20"/>
                <w:szCs w:val="20"/>
              </w:rPr>
              <w:t>Odabire opciju "Ukloni" ili "Uredi".</w:t>
            </w:r>
          </w:p>
          <w:p w14:paraId="6DCB2C92" w14:textId="47E375C6" w:rsidR="00CC1741" w:rsidRPr="00556358" w:rsidRDefault="00563E06" w:rsidP="00556358">
            <w:pPr>
              <w:numPr>
                <w:ilvl w:val="0"/>
                <w:numId w:val="20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63E06">
              <w:rPr>
                <w:rFonts w:ascii="Book Antiqua" w:hAnsi="Book Antiqua" w:cs="Arial"/>
                <w:sz w:val="20"/>
                <w:szCs w:val="20"/>
              </w:rPr>
              <w:t>Sustav potvrđuje akciju.</w:t>
            </w:r>
          </w:p>
        </w:tc>
      </w:tr>
      <w:tr w:rsidR="00CC1741" w:rsidRPr="00FE43AB" w14:paraId="14B9D62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C9F3FE5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462FE11" w14:textId="5FF75D6B" w:rsidR="00CC1741" w:rsidRPr="00D02DAA" w:rsidRDefault="0044770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447704">
              <w:rPr>
                <w:rFonts w:ascii="Book Antiqua" w:hAnsi="Book Antiqua" w:cs="Arial"/>
                <w:sz w:val="20"/>
                <w:szCs w:val="20"/>
              </w:rPr>
              <w:t>ID objave, admin akcija (brisanje/uređivanje)</w:t>
            </w:r>
          </w:p>
        </w:tc>
      </w:tr>
      <w:tr w:rsidR="00CC1741" w:rsidRPr="00FE43AB" w14:paraId="6F4B338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8585E8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12EE670" w14:textId="1E210660" w:rsidR="00CC1741" w:rsidRPr="00FE43AB" w:rsidRDefault="001A5F6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A5F64">
              <w:rPr>
                <w:rFonts w:ascii="Book Antiqua" w:hAnsi="Book Antiqua" w:cs="Arial"/>
                <w:sz w:val="20"/>
                <w:szCs w:val="20"/>
              </w:rPr>
              <w:t>Administrator je prijavljen.</w:t>
            </w:r>
          </w:p>
        </w:tc>
      </w:tr>
      <w:tr w:rsidR="00CC1741" w:rsidRPr="00FE43AB" w14:paraId="17C5EE1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304778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D6ADDA5" w14:textId="345E7A93" w:rsidR="00CC1741" w:rsidRPr="00FE43AB" w:rsidRDefault="007125F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125FE">
              <w:rPr>
                <w:rFonts w:ascii="Book Antiqua" w:hAnsi="Book Antiqua" w:cs="Arial"/>
                <w:sz w:val="20"/>
                <w:szCs w:val="20"/>
              </w:rPr>
              <w:t>Objava se uklanja ili mijenja.</w:t>
            </w:r>
          </w:p>
        </w:tc>
      </w:tr>
      <w:tr w:rsidR="00CC1741" w:rsidRPr="00FE43AB" w14:paraId="343B2A5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F4BB87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6F01AA6" w14:textId="47493682" w:rsidR="00CC1741" w:rsidRPr="00FE43AB" w:rsidRDefault="007125F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125FE">
              <w:rPr>
                <w:rFonts w:ascii="Book Antiqua" w:hAnsi="Book Antiqua" w:cs="Arial"/>
                <w:sz w:val="20"/>
                <w:szCs w:val="20"/>
              </w:rPr>
              <w:t>Kada admin pokrene akciju.</w:t>
            </w:r>
          </w:p>
        </w:tc>
      </w:tr>
      <w:tr w:rsidR="00CC1741" w:rsidRPr="00FE43AB" w14:paraId="65297B7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D45C3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E2998C" w14:textId="03C06731" w:rsidR="00CC1741" w:rsidRPr="00FE43AB" w:rsidRDefault="007125FE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125FE">
              <w:rPr>
                <w:rFonts w:ascii="Book Antiqua" w:hAnsi="Book Antiqua" w:cs="Arial"/>
                <w:sz w:val="20"/>
                <w:szCs w:val="20"/>
              </w:rPr>
              <w:t>Nakon što se promjena primijeni.</w:t>
            </w:r>
          </w:p>
        </w:tc>
      </w:tr>
    </w:tbl>
    <w:p w14:paraId="6B024B31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520B76EF" w14:textId="258E280D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9A35396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CDE8A77" w14:textId="0FF601A1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072B054" w14:textId="77777777" w:rsidR="00EC5257" w:rsidRPr="00FE43AB" w:rsidRDefault="00EC5257" w:rsidP="00EC5257">
      <w:pPr>
        <w:pStyle w:val="Heading1"/>
        <w:spacing w:line="300" w:lineRule="auto"/>
      </w:pPr>
      <w:bookmarkStart w:id="29" w:name="_Toc194092331"/>
      <w:bookmarkStart w:id="30" w:name="_Toc194342712"/>
      <w:r w:rsidRPr="00FE43AB">
        <w:t>Slučaj uporabe UC</w:t>
      </w:r>
      <w:r>
        <w:t>12</w:t>
      </w:r>
      <w:r w:rsidRPr="00FE43AB">
        <w:t xml:space="preserve"> – </w:t>
      </w:r>
      <w:bookmarkEnd w:id="29"/>
      <w:r w:rsidRPr="00777DB6">
        <w:t>Uređivanje komentara (admin)</w:t>
      </w:r>
      <w:bookmarkEnd w:id="30"/>
    </w:p>
    <w:p w14:paraId="6AE349B9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3ABF6427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720B0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91EB981" w14:textId="665D047F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Upravljanje svim komentarima</w:t>
            </w:r>
          </w:p>
        </w:tc>
      </w:tr>
      <w:tr w:rsidR="00CC1741" w:rsidRPr="00FE43AB" w14:paraId="32F4AF55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B72014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FA8348C" w14:textId="603CE355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Omogućiti administratoru da kontrolira komentare.</w:t>
            </w:r>
          </w:p>
        </w:tc>
      </w:tr>
      <w:tr w:rsidR="00CC1741" w:rsidRPr="00FE43AB" w14:paraId="088685C1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F72CDD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810415" w14:textId="4289B6E5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CC1741" w:rsidRPr="00FE43AB" w14:paraId="69EE184F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BC5F4C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4C9B48" w14:textId="6763BE80" w:rsidR="00CC1741" w:rsidRPr="00FE43AB" w:rsidRDefault="00323AB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Administrator može brisati ili uređivati komentare.</w:t>
            </w:r>
          </w:p>
        </w:tc>
      </w:tr>
      <w:tr w:rsidR="00CC1741" w:rsidRPr="00FE43AB" w14:paraId="744B37A1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2771E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1721CD" w14:textId="77777777" w:rsidR="00323AB1" w:rsidRPr="00323AB1" w:rsidRDefault="00323AB1" w:rsidP="00323AB1">
            <w:pPr>
              <w:numPr>
                <w:ilvl w:val="0"/>
                <w:numId w:val="2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Administrator otvara komentar.</w:t>
            </w:r>
          </w:p>
          <w:p w14:paraId="0F786B46" w14:textId="77777777" w:rsidR="00323AB1" w:rsidRPr="00323AB1" w:rsidRDefault="00323AB1" w:rsidP="00323AB1">
            <w:pPr>
              <w:numPr>
                <w:ilvl w:val="0"/>
                <w:numId w:val="2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Odabire "Ukloni" ili "Uredi".</w:t>
            </w:r>
          </w:p>
          <w:p w14:paraId="7A4997A3" w14:textId="67EDE31B" w:rsidR="00CC1741" w:rsidRPr="00323AB1" w:rsidRDefault="00323AB1" w:rsidP="00323AB1">
            <w:pPr>
              <w:numPr>
                <w:ilvl w:val="0"/>
                <w:numId w:val="21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23AB1">
              <w:rPr>
                <w:rFonts w:ascii="Book Antiqua" w:hAnsi="Book Antiqua" w:cs="Arial"/>
                <w:sz w:val="20"/>
                <w:szCs w:val="20"/>
              </w:rPr>
              <w:t>Sustav potvrđuje promjenu.</w:t>
            </w:r>
          </w:p>
        </w:tc>
      </w:tr>
      <w:tr w:rsidR="00CC1741" w:rsidRPr="00FE43AB" w14:paraId="2BED5A0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4A21F97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AA2A052" w14:textId="3F603739" w:rsidR="00CC1741" w:rsidRPr="00D02DAA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ID komentara, admin akcija</w:t>
            </w:r>
          </w:p>
        </w:tc>
      </w:tr>
      <w:tr w:rsidR="00CC1741" w:rsidRPr="00FE43AB" w14:paraId="327A025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BA3C27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693097" w14:textId="16800F3E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Administrator je prijavljen.</w:t>
            </w:r>
          </w:p>
        </w:tc>
      </w:tr>
      <w:tr w:rsidR="00CC1741" w:rsidRPr="00FE43AB" w14:paraId="6CD2E12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DB9D77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8BF215" w14:textId="4876087C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Komentar se uklanja/mijenja.</w:t>
            </w:r>
          </w:p>
        </w:tc>
      </w:tr>
      <w:tr w:rsidR="00CC1741" w:rsidRPr="00FE43AB" w14:paraId="5C85A46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14609E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5CB8A4E" w14:textId="748F6EA1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Kada admin pokrene akciju.</w:t>
            </w:r>
          </w:p>
        </w:tc>
      </w:tr>
      <w:tr w:rsidR="00CC1741" w:rsidRPr="00FE43AB" w14:paraId="41632B6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E00197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4DDF094" w14:textId="4939C39B" w:rsidR="00CC1741" w:rsidRPr="00FE43AB" w:rsidRDefault="00D15D5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D15D56">
              <w:rPr>
                <w:rFonts w:ascii="Book Antiqua" w:hAnsi="Book Antiqua" w:cs="Arial"/>
                <w:sz w:val="20"/>
                <w:szCs w:val="20"/>
              </w:rPr>
              <w:t>Nakon što se promjena spremi.</w:t>
            </w:r>
          </w:p>
        </w:tc>
      </w:tr>
    </w:tbl>
    <w:p w14:paraId="53952C42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1CCFD4A4" w14:textId="5FFF5623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6C1D6A4C" w14:textId="285998AF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043480B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3F83D3D4" w14:textId="77777777" w:rsidR="00EC5257" w:rsidRPr="00FE43AB" w:rsidRDefault="00EC5257" w:rsidP="00EC5257">
      <w:pPr>
        <w:pStyle w:val="Heading1"/>
        <w:spacing w:line="300" w:lineRule="auto"/>
      </w:pPr>
      <w:bookmarkStart w:id="31" w:name="_Toc194092332"/>
      <w:bookmarkStart w:id="32" w:name="_Toc194342713"/>
      <w:r w:rsidRPr="00FE43AB">
        <w:t>Slučaj uporabe UC</w:t>
      </w:r>
      <w:r>
        <w:t>13</w:t>
      </w:r>
      <w:r w:rsidRPr="00FE43AB">
        <w:t xml:space="preserve"> – </w:t>
      </w:r>
      <w:bookmarkEnd w:id="31"/>
      <w:r w:rsidRPr="00777DB6">
        <w:t>Uređivanje vlastitih objava</w:t>
      </w:r>
      <w:bookmarkEnd w:id="32"/>
    </w:p>
    <w:p w14:paraId="3F624D59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1FB85894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847C1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9983865" w14:textId="6CCF41E8" w:rsidR="00CC1741" w:rsidRPr="00FE43AB" w:rsidRDefault="00044FF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044FF8">
              <w:rPr>
                <w:rFonts w:ascii="Book Antiqua" w:hAnsi="Book Antiqua" w:cs="Arial"/>
                <w:sz w:val="20"/>
                <w:szCs w:val="20"/>
              </w:rPr>
              <w:t>Upravljanje vlastitim objavama</w:t>
            </w:r>
          </w:p>
        </w:tc>
      </w:tr>
      <w:tr w:rsidR="00CC1741" w:rsidRPr="00FE43AB" w14:paraId="35020D4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2AF01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049A9C0" w14:textId="49BB0E20" w:rsidR="00CC1741" w:rsidRPr="00FE43AB" w:rsidRDefault="008F594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F5946">
              <w:rPr>
                <w:rFonts w:ascii="Book Antiqua" w:hAnsi="Book Antiqua" w:cs="Arial"/>
                <w:sz w:val="20"/>
                <w:szCs w:val="20"/>
              </w:rPr>
              <w:t>Omogućiti korisniku da upravlja svojim sadržajem.</w:t>
            </w:r>
          </w:p>
        </w:tc>
      </w:tr>
      <w:tr w:rsidR="00CC1741" w:rsidRPr="00FE43AB" w14:paraId="4DD6A212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AC4578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95E9DC0" w14:textId="3B6083A2" w:rsidR="00CC1741" w:rsidRPr="00FE43AB" w:rsidRDefault="008F5946" w:rsidP="008F5946">
            <w:pPr>
              <w:tabs>
                <w:tab w:val="left" w:pos="1140"/>
              </w:tabs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F5946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789A3CE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1465C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F9169F2" w14:textId="45455CE1" w:rsidR="00CC1741" w:rsidRPr="00FE43AB" w:rsidRDefault="008F5946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F5946">
              <w:rPr>
                <w:rFonts w:ascii="Book Antiqua" w:hAnsi="Book Antiqua" w:cs="Arial"/>
                <w:sz w:val="20"/>
                <w:szCs w:val="20"/>
              </w:rPr>
              <w:t>Korisnik može uređivati ili brisati svoje objave.</w:t>
            </w:r>
          </w:p>
        </w:tc>
      </w:tr>
      <w:tr w:rsidR="00CC1741" w:rsidRPr="00FE43AB" w14:paraId="4529E18E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1F81D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EB2E275" w14:textId="77777777" w:rsidR="00AB40C3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Korisnik otvara svoju objavu.</w:t>
            </w:r>
          </w:p>
          <w:p w14:paraId="2FA69F1C" w14:textId="77777777" w:rsidR="00AB40C3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Odabire "Uredi" ili "Obriši".</w:t>
            </w:r>
          </w:p>
          <w:p w14:paraId="2632D1B6" w14:textId="77777777" w:rsidR="00AB40C3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Ako uređuje, unosi nove podatke i sprema.</w:t>
            </w:r>
          </w:p>
          <w:p w14:paraId="63C62FEF" w14:textId="19525878" w:rsidR="00CC1741" w:rsidRPr="00AB40C3" w:rsidRDefault="00AB40C3" w:rsidP="00AB40C3">
            <w:pPr>
              <w:numPr>
                <w:ilvl w:val="0"/>
                <w:numId w:val="22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B40C3">
              <w:rPr>
                <w:rFonts w:ascii="Book Antiqua" w:hAnsi="Book Antiqua" w:cs="Arial"/>
                <w:sz w:val="20"/>
                <w:szCs w:val="20"/>
              </w:rPr>
              <w:t>Sustav ažurira objavu.</w:t>
            </w:r>
          </w:p>
        </w:tc>
      </w:tr>
      <w:tr w:rsidR="00CC1741" w:rsidRPr="00FE43AB" w14:paraId="4312D10C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2BED67B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E371AFB" w14:textId="455CCA3A" w:rsidR="00CC1741" w:rsidRPr="00D02DAA" w:rsidRDefault="00FD0DB4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D0DB4">
              <w:rPr>
                <w:rFonts w:ascii="Book Antiqua" w:hAnsi="Book Antiqua" w:cs="Arial"/>
                <w:sz w:val="20"/>
                <w:szCs w:val="20"/>
              </w:rPr>
              <w:t>ID objave, novi sadržaj (ako se uređuje)</w:t>
            </w:r>
          </w:p>
        </w:tc>
      </w:tr>
      <w:tr w:rsidR="00CC1741" w:rsidRPr="00FE43AB" w14:paraId="242637D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3EA863C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72C9393" w14:textId="15CD3B87" w:rsidR="00CC1741" w:rsidRPr="00FE43AB" w:rsidRDefault="00632D62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32D62">
              <w:rPr>
                <w:rFonts w:ascii="Book Antiqua" w:hAnsi="Book Antiqua" w:cs="Arial"/>
                <w:sz w:val="20"/>
                <w:szCs w:val="20"/>
              </w:rPr>
              <w:t>Korisnik je prijavljen i objava mu pripada.</w:t>
            </w:r>
          </w:p>
        </w:tc>
      </w:tr>
      <w:tr w:rsidR="00CC1741" w:rsidRPr="00FE43AB" w14:paraId="142E786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38C08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13E7580" w14:textId="72A09795" w:rsidR="00CC1741" w:rsidRPr="00FE43AB" w:rsidRDefault="00F8346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8346B">
              <w:rPr>
                <w:rFonts w:ascii="Book Antiqua" w:hAnsi="Book Antiqua" w:cs="Arial"/>
                <w:sz w:val="20"/>
                <w:szCs w:val="20"/>
              </w:rPr>
              <w:t>Objava se mijenja ili uklanja.</w:t>
            </w:r>
          </w:p>
        </w:tc>
      </w:tr>
      <w:tr w:rsidR="00CC1741" w:rsidRPr="00FE43AB" w14:paraId="73B81479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5CDFD8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5A8321E4" w14:textId="3E48C830" w:rsidR="00CC1741" w:rsidRPr="00FE43AB" w:rsidRDefault="00F8346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8346B">
              <w:rPr>
                <w:rFonts w:ascii="Book Antiqua" w:hAnsi="Book Antiqua" w:cs="Arial"/>
                <w:sz w:val="20"/>
                <w:szCs w:val="20"/>
              </w:rPr>
              <w:t>Kada korisnik pokrene akciju.</w:t>
            </w:r>
          </w:p>
        </w:tc>
      </w:tr>
      <w:tr w:rsidR="00CC1741" w:rsidRPr="00FE43AB" w14:paraId="79D95EC7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7F64E54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F27EDC4" w14:textId="16A362C1" w:rsidR="00CC1741" w:rsidRPr="00FE43AB" w:rsidRDefault="00F8346B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8346B">
              <w:rPr>
                <w:rFonts w:ascii="Book Antiqua" w:hAnsi="Book Antiqua" w:cs="Arial"/>
                <w:sz w:val="20"/>
                <w:szCs w:val="20"/>
              </w:rPr>
              <w:t>Nakon što se promjena spremi.</w:t>
            </w:r>
          </w:p>
        </w:tc>
      </w:tr>
    </w:tbl>
    <w:p w14:paraId="5CB7D121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04D5B528" w14:textId="6A35D47E" w:rsidR="00EC5257" w:rsidRDefault="00455D61" w:rsidP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59380CC" w14:textId="77777777" w:rsidR="00EC5257" w:rsidRPr="00FE43AB" w:rsidRDefault="00EC5257" w:rsidP="00EC5257">
      <w:pPr>
        <w:pStyle w:val="Heading1"/>
        <w:spacing w:line="300" w:lineRule="auto"/>
      </w:pPr>
      <w:bookmarkStart w:id="33" w:name="_Toc194092333"/>
      <w:bookmarkStart w:id="34" w:name="_Toc194342714"/>
      <w:r w:rsidRPr="00FE43AB">
        <w:lastRenderedPageBreak/>
        <w:t>Slučaj uporabe UC</w:t>
      </w:r>
      <w:r>
        <w:t>1</w:t>
      </w:r>
      <w:r w:rsidRPr="00FE43AB">
        <w:t xml:space="preserve">4 – </w:t>
      </w:r>
      <w:bookmarkEnd w:id="33"/>
      <w:r w:rsidRPr="00777DB6">
        <w:t>Uređivanje vlastitih komentara</w:t>
      </w:r>
      <w:bookmarkEnd w:id="34"/>
    </w:p>
    <w:p w14:paraId="56C0CD9A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5342B049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315EBAF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AFF67ED" w14:textId="591CEBD4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Upravljanje vlastitim komentarima</w:t>
            </w:r>
          </w:p>
        </w:tc>
      </w:tr>
      <w:tr w:rsidR="00CC1741" w:rsidRPr="00FE43AB" w14:paraId="44339594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071BB68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62F6B48" w14:textId="1F95A061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Omogućiti korisniku da upravlja svojim komentarima.</w:t>
            </w:r>
          </w:p>
        </w:tc>
      </w:tr>
      <w:tr w:rsidR="00CC1741" w:rsidRPr="00FE43AB" w14:paraId="07A0B4DF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FE223D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743EF8" w14:textId="31B00469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2DDF2974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B477D65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0A24FE0" w14:textId="3B8CBF7B" w:rsidR="00CC1741" w:rsidRPr="00FE43AB" w:rsidRDefault="007A3753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Korisnik može mijenjati ili brisati svoje komentare.</w:t>
            </w:r>
          </w:p>
        </w:tc>
      </w:tr>
      <w:tr w:rsidR="00CC1741" w:rsidRPr="00FE43AB" w14:paraId="752FC916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46224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4909A0" w14:textId="77777777" w:rsidR="007A3753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Korisnik otvara svoj komentar.</w:t>
            </w:r>
          </w:p>
          <w:p w14:paraId="5B02F632" w14:textId="77777777" w:rsidR="007A3753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Odabire "Uredi" ili "Obriši".</w:t>
            </w:r>
          </w:p>
          <w:p w14:paraId="1BABC969" w14:textId="77777777" w:rsidR="007A3753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Ako uređuje, mijenja tekst i sprema.</w:t>
            </w:r>
          </w:p>
          <w:p w14:paraId="4E9CECA8" w14:textId="39C2FB8C" w:rsidR="00CC1741" w:rsidRPr="007A3753" w:rsidRDefault="007A3753" w:rsidP="007A3753">
            <w:pPr>
              <w:numPr>
                <w:ilvl w:val="0"/>
                <w:numId w:val="23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A3753">
              <w:rPr>
                <w:rFonts w:ascii="Book Antiqua" w:hAnsi="Book Antiqua" w:cs="Arial"/>
                <w:sz w:val="20"/>
                <w:szCs w:val="20"/>
              </w:rPr>
              <w:t>Sustav ažurira komentar.</w:t>
            </w:r>
          </w:p>
        </w:tc>
      </w:tr>
      <w:tr w:rsidR="00CC1741" w:rsidRPr="00FE43AB" w14:paraId="13E822A9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5424BF3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B6885F7" w14:textId="5C5BC2CC" w:rsidR="00CC1741" w:rsidRPr="00D02DAA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ID komentara, novi tekst (ako se uređuje)</w:t>
            </w:r>
          </w:p>
        </w:tc>
      </w:tr>
      <w:tr w:rsidR="00CC1741" w:rsidRPr="00FE43AB" w14:paraId="4C08643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B865D46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B522E3" w14:textId="5C6295FD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Korisnik je prijavljen i komentar mu pripada.</w:t>
            </w:r>
          </w:p>
        </w:tc>
      </w:tr>
      <w:tr w:rsidR="00CC1741" w:rsidRPr="00FE43AB" w14:paraId="499345D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F94E4B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F3D9BEB" w14:textId="1B7CCB99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Komentar se mijenja ili uklanja.</w:t>
            </w:r>
          </w:p>
        </w:tc>
      </w:tr>
      <w:tr w:rsidR="00CC1741" w:rsidRPr="00FE43AB" w14:paraId="34CC0548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1EAF6D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E0B5BC3" w14:textId="1BE45B0C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Kada korisnik pokrene akciju.</w:t>
            </w:r>
          </w:p>
        </w:tc>
      </w:tr>
      <w:tr w:rsidR="00CC1741" w:rsidRPr="00FE43AB" w14:paraId="60E9172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F372E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38BAFEE" w14:textId="50317368" w:rsidR="00CC1741" w:rsidRPr="00FE43AB" w:rsidRDefault="00906460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06460">
              <w:rPr>
                <w:rFonts w:ascii="Book Antiqua" w:hAnsi="Book Antiqua" w:cs="Arial"/>
                <w:sz w:val="20"/>
                <w:szCs w:val="20"/>
              </w:rPr>
              <w:t>Nakon što se promjena spremi.</w:t>
            </w:r>
          </w:p>
        </w:tc>
      </w:tr>
    </w:tbl>
    <w:p w14:paraId="3FDA5CE6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372AC184" w14:textId="3136BDF8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7E4EB63F" w14:textId="2E25C409" w:rsidR="00455D61" w:rsidRDefault="00455D61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9DE5413" w14:textId="77777777" w:rsidR="00EC5257" w:rsidRDefault="00EC5257" w:rsidP="00EC5257">
      <w:pPr>
        <w:spacing w:line="300" w:lineRule="auto"/>
        <w:rPr>
          <w:rFonts w:ascii="Arial" w:hAnsi="Arial" w:cs="Arial"/>
          <w:sz w:val="24"/>
        </w:rPr>
      </w:pPr>
    </w:p>
    <w:p w14:paraId="2CB2922A" w14:textId="77777777" w:rsidR="00EC5257" w:rsidRPr="00FE43AB" w:rsidRDefault="00EC5257" w:rsidP="00EC5257">
      <w:pPr>
        <w:pStyle w:val="Heading1"/>
        <w:spacing w:line="300" w:lineRule="auto"/>
      </w:pPr>
      <w:bookmarkStart w:id="35" w:name="_Toc194092334"/>
      <w:bookmarkStart w:id="36" w:name="_Toc194342715"/>
      <w:r w:rsidRPr="00FE43AB">
        <w:t>Slučaj uporabe UC</w:t>
      </w:r>
      <w:r>
        <w:t>15</w:t>
      </w:r>
      <w:r w:rsidRPr="00FE43AB">
        <w:t xml:space="preserve"> – </w:t>
      </w:r>
      <w:bookmarkEnd w:id="35"/>
      <w:r w:rsidRPr="00777DB6">
        <w:t>Uređivanje vlastitog profila</w:t>
      </w:r>
      <w:bookmarkEnd w:id="36"/>
    </w:p>
    <w:p w14:paraId="599E11B9" w14:textId="77777777" w:rsidR="00EC5257" w:rsidRPr="00FE43AB" w:rsidRDefault="00EC5257" w:rsidP="00EC5257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CC1741" w:rsidRPr="00FE43AB" w14:paraId="1ECD37B3" w14:textId="77777777" w:rsidTr="00101AA2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29F6E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Naziv slučaja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9F1DD8E" w14:textId="57B8E27C" w:rsidR="00CC1741" w:rsidRPr="00FE43AB" w:rsidRDefault="009C2E8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C2E8D">
              <w:rPr>
                <w:rFonts w:ascii="Book Antiqua" w:hAnsi="Book Antiqua" w:cs="Arial"/>
                <w:sz w:val="20"/>
                <w:szCs w:val="20"/>
              </w:rPr>
              <w:t>Uređivanje vlastitog profila</w:t>
            </w:r>
          </w:p>
        </w:tc>
      </w:tr>
      <w:tr w:rsidR="00CC1741" w:rsidRPr="00FE43AB" w14:paraId="065C5E76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1DEA0D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4CC8D7B" w14:textId="020569ED" w:rsidR="00CC1741" w:rsidRPr="00FE43AB" w:rsidRDefault="006617B5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617B5">
              <w:rPr>
                <w:rFonts w:ascii="Book Antiqua" w:hAnsi="Book Antiqua" w:cs="Arial"/>
                <w:sz w:val="20"/>
                <w:szCs w:val="20"/>
              </w:rPr>
              <w:t>Omogućiti korisniku da prilagodi svoj profil.</w:t>
            </w:r>
          </w:p>
        </w:tc>
      </w:tr>
      <w:tr w:rsidR="00CC1741" w:rsidRPr="00FE43AB" w14:paraId="3D1BD453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A07FE1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Uloge: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8569841" w14:textId="1E47E2BA" w:rsidR="00CC1741" w:rsidRPr="00FE43AB" w:rsidRDefault="006617B5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6617B5">
              <w:rPr>
                <w:rFonts w:ascii="Book Antiqua" w:hAnsi="Book Antiqua" w:cs="Arial"/>
                <w:sz w:val="20"/>
                <w:szCs w:val="20"/>
              </w:rPr>
              <w:t>Prijavljeni korisnik</w:t>
            </w:r>
          </w:p>
        </w:tc>
      </w:tr>
      <w:tr w:rsidR="00CC1741" w:rsidRPr="00FE43AB" w14:paraId="04C74633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AD3E6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3FF5D8" w14:textId="53D20451" w:rsidR="00CC1741" w:rsidRPr="00FE43AB" w:rsidRDefault="008C5238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8C5238">
              <w:rPr>
                <w:rFonts w:ascii="Book Antiqua" w:hAnsi="Book Antiqua" w:cs="Arial"/>
                <w:sz w:val="20"/>
                <w:szCs w:val="20"/>
              </w:rPr>
              <w:t>Korisnik može mijenjati sliku, opis, kontakt podatke i druge postavke.</w:t>
            </w:r>
          </w:p>
        </w:tc>
      </w:tr>
      <w:tr w:rsidR="00CC1741" w:rsidRPr="00FE43AB" w14:paraId="3A39F518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DCC720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Slijed</w:t>
            </w: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 xml:space="preserve">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4E67404" w14:textId="77777777" w:rsidR="00500E47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Korisnik otvara "Uredi profil".</w:t>
            </w:r>
          </w:p>
          <w:p w14:paraId="77FD9D95" w14:textId="77777777" w:rsidR="00500E47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Mijenja željene podatke (slika, bio, lokacija, itd.).</w:t>
            </w:r>
          </w:p>
          <w:p w14:paraId="57935F0E" w14:textId="77777777" w:rsidR="00500E47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Pritisne "Spremi".</w:t>
            </w:r>
          </w:p>
          <w:p w14:paraId="0FD00419" w14:textId="6F9EE368" w:rsidR="00CC1741" w:rsidRPr="00500E47" w:rsidRDefault="00500E47" w:rsidP="00500E47">
            <w:pPr>
              <w:numPr>
                <w:ilvl w:val="0"/>
                <w:numId w:val="2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00E47">
              <w:rPr>
                <w:rFonts w:ascii="Book Antiqua" w:hAnsi="Book Antiqua" w:cs="Arial"/>
                <w:sz w:val="20"/>
                <w:szCs w:val="20"/>
              </w:rPr>
              <w:t>Sustav ažurira profil.</w:t>
            </w:r>
          </w:p>
        </w:tc>
      </w:tr>
      <w:tr w:rsidR="00CC1741" w:rsidRPr="00FE43AB" w14:paraId="71203BBA" w14:textId="77777777" w:rsidTr="00101AA2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7C7488" w14:textId="77777777" w:rsidR="00CC1741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8F64F1" w14:textId="291BE76D" w:rsidR="00CC1741" w:rsidRPr="00D02DAA" w:rsidRDefault="009A1591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9A1591">
              <w:rPr>
                <w:rFonts w:ascii="Book Antiqua" w:hAnsi="Book Antiqua" w:cs="Arial"/>
                <w:sz w:val="20"/>
                <w:szCs w:val="20"/>
              </w:rPr>
              <w:t>Korisnički podaci (fotografija, opis, postavke)</w:t>
            </w:r>
          </w:p>
        </w:tc>
      </w:tr>
      <w:tr w:rsidR="00CC1741" w:rsidRPr="00FE43AB" w14:paraId="68D63A1E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A04807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F81F51" w14:textId="57C4774B" w:rsidR="00CC1741" w:rsidRPr="00FE43AB" w:rsidRDefault="00F56F5F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56F5F">
              <w:rPr>
                <w:rFonts w:ascii="Book Antiqua" w:hAnsi="Book Antiqua" w:cs="Arial"/>
                <w:sz w:val="20"/>
                <w:szCs w:val="20"/>
              </w:rPr>
              <w:t>Korisnik je prijavljen.</w:t>
            </w:r>
          </w:p>
        </w:tc>
      </w:tr>
      <w:tr w:rsidR="00CC1741" w:rsidRPr="00FE43AB" w14:paraId="5E2BEC60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D808CFA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355812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7AD4B3B" w14:textId="16381A4D" w:rsidR="00CC1741" w:rsidRPr="00FE43AB" w:rsidRDefault="00FD6BD9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FD6BD9">
              <w:rPr>
                <w:rFonts w:ascii="Book Antiqua" w:hAnsi="Book Antiqua" w:cs="Arial"/>
                <w:sz w:val="20"/>
                <w:szCs w:val="20"/>
              </w:rPr>
              <w:t>Profil se vizualno i informativno mijenja.</w:t>
            </w:r>
          </w:p>
        </w:tc>
      </w:tr>
      <w:tr w:rsidR="00CC1741" w:rsidRPr="00FE43AB" w14:paraId="26F1526D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61805D3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Počinje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72A45F84" w14:textId="425119C3" w:rsidR="00CC1741" w:rsidRPr="00FE43AB" w:rsidRDefault="0058394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8394D">
              <w:rPr>
                <w:rFonts w:ascii="Book Antiqua" w:hAnsi="Book Antiqua" w:cs="Arial"/>
                <w:sz w:val="20"/>
                <w:szCs w:val="20"/>
              </w:rPr>
              <w:t>Kada korisnik otvori uređivanje profila.</w:t>
            </w:r>
          </w:p>
        </w:tc>
      </w:tr>
      <w:tr w:rsidR="00CC1741" w:rsidRPr="00FE43AB" w14:paraId="2D7D570D" w14:textId="77777777" w:rsidTr="00101AA2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F3E2A9" w14:textId="77777777" w:rsidR="00CC1741" w:rsidRPr="00FE43AB" w:rsidRDefault="00CC1741" w:rsidP="00101AA2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FE43AB">
              <w:rPr>
                <w:rFonts w:ascii="Book Antiqua" w:hAnsi="Book Antiqua" w:cs="Arial"/>
                <w:b/>
                <w:sz w:val="20"/>
                <w:szCs w:val="20"/>
              </w:rPr>
              <w:t>Završava kada?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14B36AD" w14:textId="6FFDE00A" w:rsidR="00CC1741" w:rsidRPr="00FE43AB" w:rsidRDefault="0058394D" w:rsidP="00101AA2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58394D">
              <w:rPr>
                <w:rFonts w:ascii="Book Antiqua" w:hAnsi="Book Antiqua" w:cs="Arial"/>
                <w:sz w:val="20"/>
                <w:szCs w:val="20"/>
              </w:rPr>
              <w:t>Nakon što se promjene spreme.</w:t>
            </w:r>
          </w:p>
        </w:tc>
      </w:tr>
    </w:tbl>
    <w:p w14:paraId="708E87B8" w14:textId="77777777" w:rsidR="005072A5" w:rsidRDefault="005072A5" w:rsidP="00F9043E"/>
    <w:sectPr w:rsidR="005072A5" w:rsidSect="00CD646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AFE1C" w14:textId="77777777" w:rsidR="00664ED8" w:rsidRDefault="00664ED8" w:rsidP="00E9762A">
      <w:pPr>
        <w:spacing w:after="0" w:line="240" w:lineRule="auto"/>
      </w:pPr>
      <w:r>
        <w:separator/>
      </w:r>
    </w:p>
  </w:endnote>
  <w:endnote w:type="continuationSeparator" w:id="0">
    <w:p w14:paraId="295962BC" w14:textId="77777777" w:rsidR="00664ED8" w:rsidRDefault="00664ED8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7269CD96" w14:textId="77777777" w:rsidTr="005F631A">
      <w:trPr>
        <w:trHeight w:val="269"/>
      </w:trPr>
      <w:tc>
        <w:tcPr>
          <w:tcW w:w="3117" w:type="dxa"/>
        </w:tcPr>
        <w:p w14:paraId="7243A2A4" w14:textId="3A40FAF3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A6E48D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4BE5AD94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1E04D0">
            <w:t>31</w:t>
          </w:r>
          <w:r w:rsidR="006C206F">
            <w:t>.</w:t>
          </w:r>
          <w:r w:rsidR="001E04D0">
            <w:t>03</w:t>
          </w:r>
          <w:r w:rsidR="006C206F">
            <w:t>.20</w:t>
          </w:r>
          <w:r w:rsidR="00417BEF">
            <w:t>2</w:t>
          </w:r>
          <w:r w:rsidR="006C206F">
            <w:t>5.</w:t>
          </w:r>
        </w:p>
      </w:tc>
      <w:tc>
        <w:tcPr>
          <w:tcW w:w="3117" w:type="dxa"/>
        </w:tcPr>
        <w:p w14:paraId="05B0C7B1" w14:textId="77777777" w:rsidR="0072389D" w:rsidRDefault="003C51BF" w:rsidP="00C83EE9"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344D25">
            <w:rPr>
              <w:noProof/>
            </w:rPr>
            <w:t>Document1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61261E">
            <w:rPr>
              <w:noProof/>
            </w:rPr>
            <w:t>4</w:t>
          </w:r>
          <w:r>
            <w:fldChar w:fldCharType="end"/>
          </w:r>
        </w:p>
      </w:tc>
    </w:tr>
  </w:tbl>
  <w:p w14:paraId="0B4020A7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BB750" w14:textId="77777777" w:rsidR="00664ED8" w:rsidRDefault="00664ED8" w:rsidP="00E9762A">
      <w:pPr>
        <w:spacing w:after="0" w:line="240" w:lineRule="auto"/>
      </w:pPr>
      <w:r>
        <w:separator/>
      </w:r>
    </w:p>
  </w:footnote>
  <w:footnote w:type="continuationSeparator" w:id="0">
    <w:p w14:paraId="16C7DFE7" w14:textId="77777777" w:rsidR="00664ED8" w:rsidRDefault="00664ED8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49AD3038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6B866A51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49AD3038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49E398E2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4F5C7" w14:textId="07FD82EF" w:rsidR="00344D25" w:rsidRPr="008F2EF3" w:rsidRDefault="00417BEF" w:rsidP="00417BEF">
    <w:pPr>
      <w:pStyle w:val="Header"/>
    </w:pPr>
    <w:r>
      <w:rPr>
        <w:noProof/>
      </w:rPr>
      <mc:AlternateContent>
        <mc:Choice Requires="wps">
          <w:drawing>
            <wp:inline distT="0" distB="0" distL="0" distR="0" wp14:anchorId="55C49F35" wp14:editId="7A895587">
              <wp:extent cx="3200400" cy="848928"/>
              <wp:effectExtent l="0" t="0" r="0" b="8890"/>
              <wp:docPr id="7278972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848928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244360" h="1392139">
                            <a:moveTo>
                              <a:pt x="0" y="0"/>
                            </a:moveTo>
                            <a:lnTo>
                              <a:pt x="5244360" y="0"/>
                            </a:lnTo>
                            <a:lnTo>
                              <a:pt x="5244360" y="1392139"/>
                            </a:lnTo>
                            <a:lnTo>
                              <a:pt x="0" y="1392139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shape w14:anchorId="289AE93C" id="Freeform 3" o:spid="_x0000_s1026" style="width:252pt;height:6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244360,139213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" path="m,l5244360,r,1392139l,1392139,,xe" stroked="f">
              <v:fill r:id="rId3" o:title="" recolor="t" rotate="t" type="frame"/>
              <v:path arrowok="t"/>
              <w10:anchorlock/>
            </v:shape>
          </w:pict>
        </mc:Fallback>
      </mc:AlternateConten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31F"/>
    <w:multiLevelType w:val="multilevel"/>
    <w:tmpl w:val="BE36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E16992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A76237"/>
    <w:multiLevelType w:val="multilevel"/>
    <w:tmpl w:val="2424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4E3071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566AB9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14F6D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7A1309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BB38A0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3F7A1D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1129C"/>
    <w:multiLevelType w:val="multilevel"/>
    <w:tmpl w:val="20AE0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1D1D33"/>
    <w:multiLevelType w:val="multilevel"/>
    <w:tmpl w:val="A90C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7DC4159"/>
    <w:multiLevelType w:val="multilevel"/>
    <w:tmpl w:val="7E60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A82A51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E06AC1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C526AB"/>
    <w:multiLevelType w:val="multilevel"/>
    <w:tmpl w:val="C588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1F28EB"/>
    <w:multiLevelType w:val="multilevel"/>
    <w:tmpl w:val="E734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214762">
    <w:abstractNumId w:val="17"/>
  </w:num>
  <w:num w:numId="2" w16cid:durableId="1210847294">
    <w:abstractNumId w:val="9"/>
  </w:num>
  <w:num w:numId="3" w16cid:durableId="2002007546">
    <w:abstractNumId w:val="4"/>
  </w:num>
  <w:num w:numId="4" w16cid:durableId="1783107319">
    <w:abstractNumId w:val="11"/>
  </w:num>
  <w:num w:numId="5" w16cid:durableId="1329945715">
    <w:abstractNumId w:val="22"/>
  </w:num>
  <w:num w:numId="6" w16cid:durableId="1597859979">
    <w:abstractNumId w:val="1"/>
  </w:num>
  <w:num w:numId="7" w16cid:durableId="1479227008">
    <w:abstractNumId w:val="5"/>
  </w:num>
  <w:num w:numId="8" w16cid:durableId="478229055">
    <w:abstractNumId w:val="14"/>
  </w:num>
  <w:num w:numId="9" w16cid:durableId="2019501203">
    <w:abstractNumId w:val="23"/>
  </w:num>
  <w:num w:numId="10" w16cid:durableId="1362626142">
    <w:abstractNumId w:val="3"/>
  </w:num>
  <w:num w:numId="11" w16cid:durableId="585774508">
    <w:abstractNumId w:val="18"/>
  </w:num>
  <w:num w:numId="12" w16cid:durableId="615255146">
    <w:abstractNumId w:val="0"/>
  </w:num>
  <w:num w:numId="13" w16cid:durableId="1199195358">
    <w:abstractNumId w:val="15"/>
  </w:num>
  <w:num w:numId="14" w16cid:durableId="426119646">
    <w:abstractNumId w:val="16"/>
  </w:num>
  <w:num w:numId="15" w16cid:durableId="1255355514">
    <w:abstractNumId w:val="2"/>
  </w:num>
  <w:num w:numId="16" w16cid:durableId="1952786376">
    <w:abstractNumId w:val="19"/>
  </w:num>
  <w:num w:numId="17" w16cid:durableId="152064118">
    <w:abstractNumId w:val="7"/>
  </w:num>
  <w:num w:numId="18" w16cid:durableId="1519271203">
    <w:abstractNumId w:val="12"/>
  </w:num>
  <w:num w:numId="19" w16cid:durableId="368647549">
    <w:abstractNumId w:val="21"/>
  </w:num>
  <w:num w:numId="20" w16cid:durableId="160202342">
    <w:abstractNumId w:val="10"/>
  </w:num>
  <w:num w:numId="21" w16cid:durableId="225386601">
    <w:abstractNumId w:val="8"/>
  </w:num>
  <w:num w:numId="22" w16cid:durableId="1392384905">
    <w:abstractNumId w:val="6"/>
  </w:num>
  <w:num w:numId="23" w16cid:durableId="1318921895">
    <w:abstractNumId w:val="20"/>
  </w:num>
  <w:num w:numId="24" w16cid:durableId="1444349568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3A17"/>
    <w:rsid w:val="00034D79"/>
    <w:rsid w:val="00036F7E"/>
    <w:rsid w:val="00044FF8"/>
    <w:rsid w:val="0004591E"/>
    <w:rsid w:val="000505D7"/>
    <w:rsid w:val="00053514"/>
    <w:rsid w:val="000537CD"/>
    <w:rsid w:val="00057A56"/>
    <w:rsid w:val="00060172"/>
    <w:rsid w:val="000713DC"/>
    <w:rsid w:val="0008170C"/>
    <w:rsid w:val="000833BA"/>
    <w:rsid w:val="00086969"/>
    <w:rsid w:val="00091DA9"/>
    <w:rsid w:val="00092DC6"/>
    <w:rsid w:val="00093774"/>
    <w:rsid w:val="00094DEB"/>
    <w:rsid w:val="00095FA1"/>
    <w:rsid w:val="00096BE3"/>
    <w:rsid w:val="000974A0"/>
    <w:rsid w:val="000B0514"/>
    <w:rsid w:val="000B653E"/>
    <w:rsid w:val="000C3078"/>
    <w:rsid w:val="000C77F3"/>
    <w:rsid w:val="000D4CC7"/>
    <w:rsid w:val="000E4C4C"/>
    <w:rsid w:val="000E5E31"/>
    <w:rsid w:val="000F1341"/>
    <w:rsid w:val="000F5FF9"/>
    <w:rsid w:val="000F6FBB"/>
    <w:rsid w:val="000F724C"/>
    <w:rsid w:val="00100C03"/>
    <w:rsid w:val="00100F3B"/>
    <w:rsid w:val="0011201E"/>
    <w:rsid w:val="001143B8"/>
    <w:rsid w:val="00117DEB"/>
    <w:rsid w:val="001204CD"/>
    <w:rsid w:val="00123950"/>
    <w:rsid w:val="00125F32"/>
    <w:rsid w:val="00130BA4"/>
    <w:rsid w:val="00135AF7"/>
    <w:rsid w:val="00136D84"/>
    <w:rsid w:val="00137E6A"/>
    <w:rsid w:val="00141875"/>
    <w:rsid w:val="00142232"/>
    <w:rsid w:val="00150302"/>
    <w:rsid w:val="001537BA"/>
    <w:rsid w:val="00155A04"/>
    <w:rsid w:val="00171E31"/>
    <w:rsid w:val="001736F6"/>
    <w:rsid w:val="00177AA6"/>
    <w:rsid w:val="00177E2A"/>
    <w:rsid w:val="0018016C"/>
    <w:rsid w:val="0018137F"/>
    <w:rsid w:val="00182B43"/>
    <w:rsid w:val="001852BD"/>
    <w:rsid w:val="0019431F"/>
    <w:rsid w:val="00194ADD"/>
    <w:rsid w:val="00195C1C"/>
    <w:rsid w:val="001A10B7"/>
    <w:rsid w:val="001A2B10"/>
    <w:rsid w:val="001A5F64"/>
    <w:rsid w:val="001A7DA0"/>
    <w:rsid w:val="001B2E4B"/>
    <w:rsid w:val="001B7514"/>
    <w:rsid w:val="001C1FEE"/>
    <w:rsid w:val="001D2402"/>
    <w:rsid w:val="001D4320"/>
    <w:rsid w:val="001E04D0"/>
    <w:rsid w:val="001E7672"/>
    <w:rsid w:val="001F00A5"/>
    <w:rsid w:val="001F23B3"/>
    <w:rsid w:val="00205DA9"/>
    <w:rsid w:val="00211383"/>
    <w:rsid w:val="00212719"/>
    <w:rsid w:val="00217BBD"/>
    <w:rsid w:val="0022368D"/>
    <w:rsid w:val="00227DC3"/>
    <w:rsid w:val="00232803"/>
    <w:rsid w:val="00246104"/>
    <w:rsid w:val="00256B6D"/>
    <w:rsid w:val="00266D6C"/>
    <w:rsid w:val="00266E1D"/>
    <w:rsid w:val="00267F4F"/>
    <w:rsid w:val="002730FE"/>
    <w:rsid w:val="00282235"/>
    <w:rsid w:val="00282791"/>
    <w:rsid w:val="00287C94"/>
    <w:rsid w:val="0029294A"/>
    <w:rsid w:val="00292FC8"/>
    <w:rsid w:val="0029425F"/>
    <w:rsid w:val="002A0C02"/>
    <w:rsid w:val="002B5581"/>
    <w:rsid w:val="002B5B78"/>
    <w:rsid w:val="002B727E"/>
    <w:rsid w:val="002C1103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3AB1"/>
    <w:rsid w:val="00327166"/>
    <w:rsid w:val="00332AF2"/>
    <w:rsid w:val="00334C94"/>
    <w:rsid w:val="00337FA2"/>
    <w:rsid w:val="00344D25"/>
    <w:rsid w:val="00345D4B"/>
    <w:rsid w:val="0034722C"/>
    <w:rsid w:val="0035450D"/>
    <w:rsid w:val="0036093B"/>
    <w:rsid w:val="00367CD8"/>
    <w:rsid w:val="00370088"/>
    <w:rsid w:val="003750D1"/>
    <w:rsid w:val="003806AD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6E6"/>
    <w:rsid w:val="003B0E62"/>
    <w:rsid w:val="003B2D85"/>
    <w:rsid w:val="003B3DBD"/>
    <w:rsid w:val="003C1AF1"/>
    <w:rsid w:val="003C4077"/>
    <w:rsid w:val="003C51BF"/>
    <w:rsid w:val="003C6777"/>
    <w:rsid w:val="003D34FF"/>
    <w:rsid w:val="003D4A61"/>
    <w:rsid w:val="003D6B68"/>
    <w:rsid w:val="003E2E0F"/>
    <w:rsid w:val="003E4379"/>
    <w:rsid w:val="0040399F"/>
    <w:rsid w:val="004043B3"/>
    <w:rsid w:val="00416C0D"/>
    <w:rsid w:val="00417BEF"/>
    <w:rsid w:val="00424636"/>
    <w:rsid w:val="0042572F"/>
    <w:rsid w:val="004274A2"/>
    <w:rsid w:val="00427BBD"/>
    <w:rsid w:val="00434E9C"/>
    <w:rsid w:val="004379E9"/>
    <w:rsid w:val="00441D82"/>
    <w:rsid w:val="00447704"/>
    <w:rsid w:val="004514E1"/>
    <w:rsid w:val="00452765"/>
    <w:rsid w:val="00455D61"/>
    <w:rsid w:val="00457D27"/>
    <w:rsid w:val="0047221A"/>
    <w:rsid w:val="00472B11"/>
    <w:rsid w:val="004757E6"/>
    <w:rsid w:val="00475FCF"/>
    <w:rsid w:val="004855C5"/>
    <w:rsid w:val="0049200A"/>
    <w:rsid w:val="004A283B"/>
    <w:rsid w:val="004A3EAD"/>
    <w:rsid w:val="004B07C0"/>
    <w:rsid w:val="004B0B9B"/>
    <w:rsid w:val="004B5CB5"/>
    <w:rsid w:val="004B5E9F"/>
    <w:rsid w:val="004C6A00"/>
    <w:rsid w:val="004D2577"/>
    <w:rsid w:val="004E2492"/>
    <w:rsid w:val="004F0357"/>
    <w:rsid w:val="004F1E11"/>
    <w:rsid w:val="004F2579"/>
    <w:rsid w:val="004F6A98"/>
    <w:rsid w:val="004F6C59"/>
    <w:rsid w:val="00500E47"/>
    <w:rsid w:val="00504B97"/>
    <w:rsid w:val="00505A39"/>
    <w:rsid w:val="005072A5"/>
    <w:rsid w:val="00514D0F"/>
    <w:rsid w:val="00515D94"/>
    <w:rsid w:val="0051796F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56358"/>
    <w:rsid w:val="00560BD8"/>
    <w:rsid w:val="00563471"/>
    <w:rsid w:val="00563E06"/>
    <w:rsid w:val="0056703F"/>
    <w:rsid w:val="00567422"/>
    <w:rsid w:val="00572B0B"/>
    <w:rsid w:val="00575831"/>
    <w:rsid w:val="0058394D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E5BF1"/>
    <w:rsid w:val="005F631A"/>
    <w:rsid w:val="00602B0C"/>
    <w:rsid w:val="006032FA"/>
    <w:rsid w:val="006054B6"/>
    <w:rsid w:val="00605F7E"/>
    <w:rsid w:val="00606259"/>
    <w:rsid w:val="00611F5E"/>
    <w:rsid w:val="0061261E"/>
    <w:rsid w:val="00614A92"/>
    <w:rsid w:val="006246F9"/>
    <w:rsid w:val="006251E0"/>
    <w:rsid w:val="00626284"/>
    <w:rsid w:val="0063018F"/>
    <w:rsid w:val="00632D62"/>
    <w:rsid w:val="006370EB"/>
    <w:rsid w:val="00642D70"/>
    <w:rsid w:val="00644A84"/>
    <w:rsid w:val="00645D9F"/>
    <w:rsid w:val="006463A2"/>
    <w:rsid w:val="00647050"/>
    <w:rsid w:val="00660E71"/>
    <w:rsid w:val="006611D2"/>
    <w:rsid w:val="006617B5"/>
    <w:rsid w:val="00664ED8"/>
    <w:rsid w:val="00665ED7"/>
    <w:rsid w:val="00666118"/>
    <w:rsid w:val="006751E1"/>
    <w:rsid w:val="00677F6A"/>
    <w:rsid w:val="006823D4"/>
    <w:rsid w:val="0068714B"/>
    <w:rsid w:val="00687945"/>
    <w:rsid w:val="00691EB3"/>
    <w:rsid w:val="00692D96"/>
    <w:rsid w:val="0069438C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6F23EA"/>
    <w:rsid w:val="006F4008"/>
    <w:rsid w:val="006F5FCC"/>
    <w:rsid w:val="0070043A"/>
    <w:rsid w:val="00705FD5"/>
    <w:rsid w:val="007118E9"/>
    <w:rsid w:val="007125FE"/>
    <w:rsid w:val="00722C65"/>
    <w:rsid w:val="0072389D"/>
    <w:rsid w:val="00732EAE"/>
    <w:rsid w:val="0073342A"/>
    <w:rsid w:val="00742479"/>
    <w:rsid w:val="00742D54"/>
    <w:rsid w:val="0074478A"/>
    <w:rsid w:val="00753595"/>
    <w:rsid w:val="00760BD3"/>
    <w:rsid w:val="007657DB"/>
    <w:rsid w:val="00770A4B"/>
    <w:rsid w:val="00771FA5"/>
    <w:rsid w:val="00772981"/>
    <w:rsid w:val="00773191"/>
    <w:rsid w:val="00782F46"/>
    <w:rsid w:val="00790932"/>
    <w:rsid w:val="00790E2D"/>
    <w:rsid w:val="00791E3C"/>
    <w:rsid w:val="007A037E"/>
    <w:rsid w:val="007A065E"/>
    <w:rsid w:val="007A1486"/>
    <w:rsid w:val="007A3753"/>
    <w:rsid w:val="007A59D2"/>
    <w:rsid w:val="007A735C"/>
    <w:rsid w:val="007C3A1E"/>
    <w:rsid w:val="007C4239"/>
    <w:rsid w:val="007D33FE"/>
    <w:rsid w:val="007D439B"/>
    <w:rsid w:val="007D6211"/>
    <w:rsid w:val="007E4BFA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217B8"/>
    <w:rsid w:val="00835424"/>
    <w:rsid w:val="008356AF"/>
    <w:rsid w:val="00840F6D"/>
    <w:rsid w:val="00844ED0"/>
    <w:rsid w:val="00847EA3"/>
    <w:rsid w:val="00850F96"/>
    <w:rsid w:val="008638C2"/>
    <w:rsid w:val="00866F70"/>
    <w:rsid w:val="00871904"/>
    <w:rsid w:val="00872BAF"/>
    <w:rsid w:val="00873F54"/>
    <w:rsid w:val="00875142"/>
    <w:rsid w:val="00876012"/>
    <w:rsid w:val="008762A7"/>
    <w:rsid w:val="00881CE5"/>
    <w:rsid w:val="00882D4A"/>
    <w:rsid w:val="00887E78"/>
    <w:rsid w:val="0089103B"/>
    <w:rsid w:val="00891E1A"/>
    <w:rsid w:val="00896E64"/>
    <w:rsid w:val="008A0C4F"/>
    <w:rsid w:val="008B6DA0"/>
    <w:rsid w:val="008C094C"/>
    <w:rsid w:val="008C5238"/>
    <w:rsid w:val="008C57A9"/>
    <w:rsid w:val="008C778E"/>
    <w:rsid w:val="008D5AC3"/>
    <w:rsid w:val="008E1DF5"/>
    <w:rsid w:val="008E259E"/>
    <w:rsid w:val="008E4D9B"/>
    <w:rsid w:val="008E723E"/>
    <w:rsid w:val="008F2EF3"/>
    <w:rsid w:val="008F337F"/>
    <w:rsid w:val="008F4A05"/>
    <w:rsid w:val="008F5946"/>
    <w:rsid w:val="008F6779"/>
    <w:rsid w:val="008F6D65"/>
    <w:rsid w:val="00905C3E"/>
    <w:rsid w:val="00906460"/>
    <w:rsid w:val="009070F8"/>
    <w:rsid w:val="00910193"/>
    <w:rsid w:val="00911AB4"/>
    <w:rsid w:val="009149DA"/>
    <w:rsid w:val="00917634"/>
    <w:rsid w:val="00924027"/>
    <w:rsid w:val="00930886"/>
    <w:rsid w:val="0093141E"/>
    <w:rsid w:val="0093727A"/>
    <w:rsid w:val="00941D67"/>
    <w:rsid w:val="00944F54"/>
    <w:rsid w:val="00951F50"/>
    <w:rsid w:val="00953464"/>
    <w:rsid w:val="00954573"/>
    <w:rsid w:val="00960CCF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1591"/>
    <w:rsid w:val="009A3AFE"/>
    <w:rsid w:val="009A5AAD"/>
    <w:rsid w:val="009A5B4D"/>
    <w:rsid w:val="009B2FB2"/>
    <w:rsid w:val="009C2E8B"/>
    <w:rsid w:val="009C2E8D"/>
    <w:rsid w:val="009D0352"/>
    <w:rsid w:val="009D0829"/>
    <w:rsid w:val="009D141F"/>
    <w:rsid w:val="009E1C71"/>
    <w:rsid w:val="009F58E8"/>
    <w:rsid w:val="00A00453"/>
    <w:rsid w:val="00A112B7"/>
    <w:rsid w:val="00A16ECF"/>
    <w:rsid w:val="00A20E56"/>
    <w:rsid w:val="00A20F32"/>
    <w:rsid w:val="00A21CF4"/>
    <w:rsid w:val="00A24F60"/>
    <w:rsid w:val="00A25599"/>
    <w:rsid w:val="00A317AE"/>
    <w:rsid w:val="00A37899"/>
    <w:rsid w:val="00A42250"/>
    <w:rsid w:val="00A44B81"/>
    <w:rsid w:val="00A4621C"/>
    <w:rsid w:val="00A500DC"/>
    <w:rsid w:val="00A52996"/>
    <w:rsid w:val="00A54E16"/>
    <w:rsid w:val="00A64430"/>
    <w:rsid w:val="00A67E92"/>
    <w:rsid w:val="00A7157E"/>
    <w:rsid w:val="00A72F99"/>
    <w:rsid w:val="00A76C1E"/>
    <w:rsid w:val="00A80D2F"/>
    <w:rsid w:val="00A82907"/>
    <w:rsid w:val="00A90AED"/>
    <w:rsid w:val="00A93860"/>
    <w:rsid w:val="00A95573"/>
    <w:rsid w:val="00A97BB5"/>
    <w:rsid w:val="00AA3FF4"/>
    <w:rsid w:val="00AB2116"/>
    <w:rsid w:val="00AB40C3"/>
    <w:rsid w:val="00AB5F4E"/>
    <w:rsid w:val="00AC0C9B"/>
    <w:rsid w:val="00AC38D5"/>
    <w:rsid w:val="00AD2A2D"/>
    <w:rsid w:val="00AD7B43"/>
    <w:rsid w:val="00AE5254"/>
    <w:rsid w:val="00AF564F"/>
    <w:rsid w:val="00B1034A"/>
    <w:rsid w:val="00B11109"/>
    <w:rsid w:val="00B13DAA"/>
    <w:rsid w:val="00B20327"/>
    <w:rsid w:val="00B21A94"/>
    <w:rsid w:val="00B22E1A"/>
    <w:rsid w:val="00B252D2"/>
    <w:rsid w:val="00B357CE"/>
    <w:rsid w:val="00B502A7"/>
    <w:rsid w:val="00B55E49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A3268"/>
    <w:rsid w:val="00BC396D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7F9D"/>
    <w:rsid w:val="00C2065F"/>
    <w:rsid w:val="00C25A1C"/>
    <w:rsid w:val="00C27F50"/>
    <w:rsid w:val="00C32295"/>
    <w:rsid w:val="00C51367"/>
    <w:rsid w:val="00C6035D"/>
    <w:rsid w:val="00C60EC9"/>
    <w:rsid w:val="00C610C1"/>
    <w:rsid w:val="00C66E0C"/>
    <w:rsid w:val="00C72B9B"/>
    <w:rsid w:val="00C75AAC"/>
    <w:rsid w:val="00C83EE9"/>
    <w:rsid w:val="00C853D5"/>
    <w:rsid w:val="00C86FE8"/>
    <w:rsid w:val="00C91D24"/>
    <w:rsid w:val="00C95C9F"/>
    <w:rsid w:val="00CA2C24"/>
    <w:rsid w:val="00CB0883"/>
    <w:rsid w:val="00CB2109"/>
    <w:rsid w:val="00CB4228"/>
    <w:rsid w:val="00CB5381"/>
    <w:rsid w:val="00CB64D6"/>
    <w:rsid w:val="00CC1069"/>
    <w:rsid w:val="00CC1741"/>
    <w:rsid w:val="00CC5944"/>
    <w:rsid w:val="00CC6136"/>
    <w:rsid w:val="00CC6C5D"/>
    <w:rsid w:val="00CD6461"/>
    <w:rsid w:val="00CF196D"/>
    <w:rsid w:val="00CF627C"/>
    <w:rsid w:val="00D01047"/>
    <w:rsid w:val="00D0295D"/>
    <w:rsid w:val="00D02DAA"/>
    <w:rsid w:val="00D0323B"/>
    <w:rsid w:val="00D10712"/>
    <w:rsid w:val="00D14105"/>
    <w:rsid w:val="00D15D56"/>
    <w:rsid w:val="00D225C9"/>
    <w:rsid w:val="00D22C43"/>
    <w:rsid w:val="00D2353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65FD"/>
    <w:rsid w:val="00D7414D"/>
    <w:rsid w:val="00D90D8E"/>
    <w:rsid w:val="00D9417A"/>
    <w:rsid w:val="00D9631C"/>
    <w:rsid w:val="00DA564B"/>
    <w:rsid w:val="00DA6F8E"/>
    <w:rsid w:val="00DB206E"/>
    <w:rsid w:val="00DB7160"/>
    <w:rsid w:val="00DC1885"/>
    <w:rsid w:val="00DC5C68"/>
    <w:rsid w:val="00DE5F30"/>
    <w:rsid w:val="00DE7EFC"/>
    <w:rsid w:val="00DF588D"/>
    <w:rsid w:val="00E0078A"/>
    <w:rsid w:val="00E00EF0"/>
    <w:rsid w:val="00E1276E"/>
    <w:rsid w:val="00E16533"/>
    <w:rsid w:val="00E16F8F"/>
    <w:rsid w:val="00E2125E"/>
    <w:rsid w:val="00E225DC"/>
    <w:rsid w:val="00E23FF6"/>
    <w:rsid w:val="00E25A03"/>
    <w:rsid w:val="00E27880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257"/>
    <w:rsid w:val="00EC5417"/>
    <w:rsid w:val="00EC59FE"/>
    <w:rsid w:val="00ED0D55"/>
    <w:rsid w:val="00ED3137"/>
    <w:rsid w:val="00ED44BE"/>
    <w:rsid w:val="00EE4791"/>
    <w:rsid w:val="00EE5CD4"/>
    <w:rsid w:val="00EE6263"/>
    <w:rsid w:val="00EE6F70"/>
    <w:rsid w:val="00EF35DD"/>
    <w:rsid w:val="00EF4DED"/>
    <w:rsid w:val="00EF7DC5"/>
    <w:rsid w:val="00F01EE3"/>
    <w:rsid w:val="00F02E0B"/>
    <w:rsid w:val="00F04B61"/>
    <w:rsid w:val="00F11BDD"/>
    <w:rsid w:val="00F14554"/>
    <w:rsid w:val="00F17739"/>
    <w:rsid w:val="00F20ECC"/>
    <w:rsid w:val="00F30DFE"/>
    <w:rsid w:val="00F32FA6"/>
    <w:rsid w:val="00F36258"/>
    <w:rsid w:val="00F407FB"/>
    <w:rsid w:val="00F45E15"/>
    <w:rsid w:val="00F476DA"/>
    <w:rsid w:val="00F547C9"/>
    <w:rsid w:val="00F56F5F"/>
    <w:rsid w:val="00F62CA3"/>
    <w:rsid w:val="00F648D7"/>
    <w:rsid w:val="00F64A9E"/>
    <w:rsid w:val="00F661AB"/>
    <w:rsid w:val="00F66EC3"/>
    <w:rsid w:val="00F7667B"/>
    <w:rsid w:val="00F80F2E"/>
    <w:rsid w:val="00F817F6"/>
    <w:rsid w:val="00F8346B"/>
    <w:rsid w:val="00F84BBD"/>
    <w:rsid w:val="00F84EE1"/>
    <w:rsid w:val="00F867ED"/>
    <w:rsid w:val="00F879F0"/>
    <w:rsid w:val="00F9043E"/>
    <w:rsid w:val="00F91FBE"/>
    <w:rsid w:val="00F92310"/>
    <w:rsid w:val="00F9296D"/>
    <w:rsid w:val="00F97C49"/>
    <w:rsid w:val="00FA1969"/>
    <w:rsid w:val="00FB47EF"/>
    <w:rsid w:val="00FC24A3"/>
    <w:rsid w:val="00FC2726"/>
    <w:rsid w:val="00FC693B"/>
    <w:rsid w:val="00FD0DB4"/>
    <w:rsid w:val="00FD4DF6"/>
    <w:rsid w:val="00FD6BD9"/>
    <w:rsid w:val="00FE5D51"/>
    <w:rsid w:val="00FF07DD"/>
    <w:rsid w:val="00FF12D8"/>
    <w:rsid w:val="017160D3"/>
    <w:rsid w:val="0B2AA6C3"/>
    <w:rsid w:val="0D42D581"/>
    <w:rsid w:val="15FFA1BA"/>
    <w:rsid w:val="1B208E18"/>
    <w:rsid w:val="1CB7642C"/>
    <w:rsid w:val="20E44B2C"/>
    <w:rsid w:val="2A6B8D83"/>
    <w:rsid w:val="2B177C7C"/>
    <w:rsid w:val="3789D867"/>
    <w:rsid w:val="382537E0"/>
    <w:rsid w:val="49AD3038"/>
    <w:rsid w:val="4CAA7DD6"/>
    <w:rsid w:val="4D466D4B"/>
    <w:rsid w:val="4E21E747"/>
    <w:rsid w:val="4E5A430F"/>
    <w:rsid w:val="62F08563"/>
    <w:rsid w:val="6D4E47AD"/>
    <w:rsid w:val="731C5F02"/>
    <w:rsid w:val="7843DAB9"/>
    <w:rsid w:val="7B06F0F5"/>
    <w:rsid w:val="7B66CDEC"/>
    <w:rsid w:val="7CE5F45F"/>
    <w:rsid w:val="7D171B97"/>
    <w:rsid w:val="7E0534AE"/>
    <w:rsid w:val="7FC6D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87BDAC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rsid w:val="00A54E16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BodyTextChar">
    <w:name w:val="Body Text Char"/>
    <w:basedOn w:val="DefaultParagraphFont"/>
    <w:link w:val="BodyText"/>
    <w:rsid w:val="00A54E16"/>
    <w:rPr>
      <w:rFonts w:ascii="Book Antiqua" w:eastAsia="Times New Roman" w:hAnsi="Book Antiqua"/>
      <w:lang w:val="en-US"/>
    </w:rPr>
  </w:style>
  <w:style w:type="character" w:styleId="Strong">
    <w:name w:val="Strong"/>
    <w:basedOn w:val="DefaultParagraphFont"/>
    <w:uiPriority w:val="22"/>
    <w:qFormat/>
    <w:rsid w:val="0012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2" ma:contentTypeDescription="Create a new document." ma:contentTypeScope="" ma:versionID="204ea9c2811a2e743ffb4a3855acd849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0b5dea9f541a01fd82fa06b05984024b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83FC06-12BE-459D-8CD0-B45556E172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2E53CA-B67F-4463-8BD0-8A9416E08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7C705C-31FC-44D8-BCF3-D576111E77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C48B8F-CA55-4D71-BF2F-8538845698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36</TotalTime>
  <Pages>20</Pages>
  <Words>2238</Words>
  <Characters>12759</Characters>
  <Application>Microsoft Office Word</Application>
  <DocSecurity>0</DocSecurity>
  <Lines>106</Lines>
  <Paragraphs>29</Paragraphs>
  <ScaleCrop>false</ScaleCrop>
  <Company/>
  <LinksUpToDate>false</LinksUpToDate>
  <CharactersWithSpaces>14968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Marco Matijević</cp:lastModifiedBy>
  <cp:revision>131</cp:revision>
  <cp:lastPrinted>2008-05-05T13:41:00Z</cp:lastPrinted>
  <dcterms:created xsi:type="dcterms:W3CDTF">2014-09-07T23:37:00Z</dcterms:created>
  <dcterms:modified xsi:type="dcterms:W3CDTF">2025-04-04T18:43:00Z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  <property fmtid="{D5CDD505-2E9C-101B-9397-08002B2CF9AE}" pid="3" name="AuthorIds_UIVersion_2048">
    <vt:lpwstr>251</vt:lpwstr>
  </property>
</Properties>
</file>