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F74549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Pr="00F74549" w:rsidRDefault="00344D25" w:rsidP="00FB6855">
            <w:pPr>
              <w:pStyle w:val="NoSpacing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79F29F3D" w14:textId="77777777" w:rsidR="00BD41F7" w:rsidRPr="00F30DFE" w:rsidRDefault="00306342" w:rsidP="00BD41F7">
      <w:pPr>
        <w:jc w:val="right"/>
        <w:rPr>
          <w:b/>
          <w:sz w:val="36"/>
        </w:rPr>
      </w:pPr>
      <w:r>
        <w:rPr>
          <w:b/>
          <w:sz w:val="36"/>
        </w:rPr>
        <w:t>PLAN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5F8EBAB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F8B9D21" w14:textId="77777777" w:rsidR="008C57A9" w:rsidRDefault="00306342" w:rsidP="006C206F">
            <w:pPr>
              <w:jc w:val="right"/>
            </w:pPr>
            <w:r>
              <w:t xml:space="preserve">Plan </w:t>
            </w:r>
            <w:r w:rsidR="007F07FF">
              <w:t xml:space="preserve"> projekta</w:t>
            </w:r>
          </w:p>
        </w:tc>
      </w:tr>
      <w:tr w:rsidR="000157AD" w14:paraId="6AB1136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DC72A87" w14:textId="77777777" w:rsidR="000157AD" w:rsidRDefault="00816EA8" w:rsidP="00306342">
            <w:pPr>
              <w:jc w:val="right"/>
            </w:pPr>
            <w:r>
              <w:t>PD.00.0</w:t>
            </w:r>
            <w:r w:rsidR="00306342">
              <w:t>1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797C447C" w14:textId="1F92170B" w:rsidR="00C1018E" w:rsidRDefault="00206168" w:rsidP="00C1018E">
      <w:pPr>
        <w:jc w:val="right"/>
        <w:rPr>
          <w:b/>
          <w:sz w:val="72"/>
        </w:rPr>
      </w:pPr>
      <w:r>
        <w:rPr>
          <w:b/>
          <w:sz w:val="72"/>
        </w:rPr>
        <w:t>Iks</w:t>
      </w:r>
    </w:p>
    <w:p w14:paraId="0D0B940D" w14:textId="77777777" w:rsidR="00642D70" w:rsidRDefault="00642D70" w:rsidP="00BD41F7">
      <w:pPr>
        <w:jc w:val="right"/>
        <w:rPr>
          <w:b/>
          <w:sz w:val="72"/>
        </w:rPr>
      </w:pPr>
    </w:p>
    <w:p w14:paraId="0E27B00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00772981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C1018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00772981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00772981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00772981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00772981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646C2190" w:rsidR="00F14554" w:rsidRPr="000833BA" w:rsidRDefault="002515B5" w:rsidP="006C206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1</w:t>
            </w:r>
            <w:r w:rsidR="005E38A4">
              <w:rPr>
                <w:b/>
                <w:sz w:val="28"/>
                <w:lang w:val="hr-HR"/>
              </w:rPr>
              <w:t>1</w:t>
            </w:r>
            <w:r w:rsidR="000974A0">
              <w:rPr>
                <w:b/>
                <w:sz w:val="28"/>
                <w:lang w:val="hr-HR"/>
              </w:rPr>
              <w:t>.</w:t>
            </w:r>
            <w:r>
              <w:rPr>
                <w:b/>
                <w:sz w:val="28"/>
                <w:lang w:val="hr-HR"/>
              </w:rPr>
              <w:t>03</w:t>
            </w:r>
            <w:r w:rsidR="000974A0">
              <w:rPr>
                <w:b/>
                <w:sz w:val="28"/>
                <w:lang w:val="hr-HR"/>
              </w:rPr>
              <w:t>.20</w:t>
            </w:r>
            <w:r w:rsidR="00CC7934">
              <w:rPr>
                <w:b/>
                <w:sz w:val="28"/>
                <w:lang w:val="hr-HR"/>
              </w:rPr>
              <w:t>25</w:t>
            </w:r>
            <w:r w:rsidR="000974A0">
              <w:rPr>
                <w:b/>
                <w:sz w:val="28"/>
                <w:lang w:val="hr-HR"/>
              </w:rPr>
              <w:t>.</w:t>
            </w:r>
          </w:p>
        </w:tc>
      </w:tr>
      <w:tr w:rsidR="00F14554" w:rsidRPr="000833BA" w14:paraId="04F781F5" w14:textId="77777777" w:rsidTr="00772981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F14554" w:rsidRDefault="00F14554" w:rsidP="00F14554">
      <w:pPr>
        <w:rPr>
          <w:b/>
          <w:sz w:val="24"/>
        </w:rPr>
      </w:pPr>
    </w:p>
    <w:p w14:paraId="4B94D5A5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412973800"/>
      <w:r w:rsidRPr="000833BA">
        <w:lastRenderedPageBreak/>
        <w:t>Nadzor dokumenta</w:t>
      </w:r>
      <w:bookmarkEnd w:id="0"/>
    </w:p>
    <w:p w14:paraId="3DEEC669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300"/>
        <w:gridCol w:w="4452"/>
      </w:tblGrid>
      <w:tr w:rsidR="005616DF" w:rsidRPr="000833BA" w14:paraId="5E5CA19E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1CA626F" w14:textId="77777777" w:rsidR="005616DF" w:rsidRPr="000833BA" w:rsidRDefault="005616DF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C320DDC" w14:textId="77777777" w:rsidR="005616DF" w:rsidRPr="000833BA" w:rsidRDefault="005616DF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FBBDB02" w14:textId="77777777" w:rsidR="005616DF" w:rsidRPr="000833BA" w:rsidRDefault="005616DF" w:rsidP="000F6B79">
            <w:pPr>
              <w:pStyle w:val="NoSpacing"/>
            </w:pPr>
            <w:r>
              <w:t>Tag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46F1487" w14:textId="77777777" w:rsidR="005616DF" w:rsidRPr="000833BA" w:rsidRDefault="005616DF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02199EA" w14:textId="77777777" w:rsidR="005616DF" w:rsidRPr="000833BA" w:rsidRDefault="005616DF" w:rsidP="000F6B79">
            <w:pPr>
              <w:pStyle w:val="NoSpacing"/>
            </w:pPr>
            <w:r w:rsidRPr="000833BA">
              <w:t>Opis</w:t>
            </w:r>
          </w:p>
        </w:tc>
      </w:tr>
      <w:tr w:rsidR="005616DF" w:rsidRPr="000833BA" w14:paraId="719526B8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3353E6" w14:textId="77777777" w:rsidR="005616DF" w:rsidRPr="000833BA" w:rsidRDefault="005616DF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56B9AB" w14:textId="59464ECA" w:rsidR="005616DF" w:rsidRPr="000833BA" w:rsidRDefault="00A7593F" w:rsidP="000F6B79">
            <w:pPr>
              <w:pStyle w:val="NoSpacing"/>
            </w:pPr>
            <w:r>
              <w:t>Marco Matijević</w:t>
            </w: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FB0818" w14:textId="510F595B" w:rsidR="005616DF" w:rsidRPr="000833BA" w:rsidRDefault="00B13F3A" w:rsidP="000F6B79">
            <w:pPr>
              <w:pStyle w:val="NoSpacing"/>
            </w:pPr>
            <w:r>
              <w:t>MM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9F31CB" w14:textId="5040CBCA" w:rsidR="005616DF" w:rsidRPr="000833BA" w:rsidRDefault="00B13F3A" w:rsidP="000F6B79">
            <w:pPr>
              <w:pStyle w:val="NoSpacing"/>
            </w:pPr>
            <w:r>
              <w:t>11.3.202</w:t>
            </w:r>
            <w:r w:rsidR="00037C4F">
              <w:t>5</w:t>
            </w:r>
            <w:r>
              <w:t>.</w:t>
            </w: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128261" w14:textId="0A627F2E" w:rsidR="005616DF" w:rsidRPr="000833BA" w:rsidRDefault="00AB68CE" w:rsidP="000F6B79">
            <w:pPr>
              <w:pStyle w:val="NoSpacing"/>
            </w:pPr>
            <w:r>
              <w:t>Planiranje projekta i njegovog sadržaja</w:t>
            </w:r>
          </w:p>
        </w:tc>
      </w:tr>
      <w:tr w:rsidR="005616DF" w:rsidRPr="000833BA" w14:paraId="62486C05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01652C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99056E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99C43A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DBEF00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61D779" w14:textId="77777777" w:rsidR="005616DF" w:rsidRPr="000833BA" w:rsidRDefault="005616DF" w:rsidP="000F6B79">
            <w:pPr>
              <w:pStyle w:val="NoSpacing"/>
            </w:pPr>
          </w:p>
        </w:tc>
      </w:tr>
      <w:tr w:rsidR="005616DF" w:rsidRPr="000833BA" w14:paraId="3CF2D8B6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B78278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C39945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62CB0E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CE0A41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EBF3C5" w14:textId="77777777" w:rsidR="005616DF" w:rsidRPr="000833BA" w:rsidRDefault="005616DF" w:rsidP="000F6B79">
            <w:pPr>
              <w:pStyle w:val="NoSpacing"/>
            </w:pPr>
          </w:p>
        </w:tc>
      </w:tr>
      <w:tr w:rsidR="005616DF" w:rsidRPr="000833BA" w14:paraId="6D98A12B" w14:textId="77777777" w:rsidTr="00037C4F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46DB82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97CC1D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10FFD37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99379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E9F23F" w14:textId="77777777" w:rsidR="005616DF" w:rsidRPr="000833BA" w:rsidRDefault="005616DF" w:rsidP="000F6B79">
            <w:pPr>
              <w:pStyle w:val="NoSpacing"/>
            </w:pPr>
          </w:p>
        </w:tc>
      </w:tr>
      <w:tr w:rsidR="005616DF" w:rsidRPr="000833BA" w14:paraId="1F72F646" w14:textId="77777777" w:rsidTr="00037C4F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CE6F91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CDCEAD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B9E253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DE523C" w14:textId="77777777" w:rsidR="005616DF" w:rsidRPr="000833BA" w:rsidRDefault="005616DF" w:rsidP="000F6B79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E56223" w14:textId="77777777" w:rsidR="005616DF" w:rsidRPr="000833BA" w:rsidRDefault="005616DF" w:rsidP="000F6B79">
            <w:pPr>
              <w:pStyle w:val="NoSpacing"/>
            </w:pPr>
          </w:p>
        </w:tc>
      </w:tr>
    </w:tbl>
    <w:p w14:paraId="07547A01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043747" w:rsidRPr="000833BA" w14:paraId="5043CB0F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459315" w14:textId="570C5B13" w:rsidR="00043747" w:rsidRPr="000833BA" w:rsidRDefault="00043747" w:rsidP="00043747">
            <w:pPr>
              <w:pStyle w:val="NoSpacing"/>
            </w:pPr>
            <w:r>
              <w:t>Marco Matijević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37F28F" w14:textId="100EDA52" w:rsidR="00043747" w:rsidRPr="000833BA" w:rsidRDefault="00043747" w:rsidP="00043747">
            <w:pPr>
              <w:pStyle w:val="NoSpacing"/>
            </w:pPr>
            <w:r>
              <w:t>Voditelj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B9E20" w14:textId="24DA3D47" w:rsidR="00043747" w:rsidRPr="000833BA" w:rsidRDefault="00043747" w:rsidP="00043747">
            <w:pPr>
              <w:pStyle w:val="NoSpacing"/>
            </w:pPr>
            <w:r>
              <w:t>-</w:t>
            </w:r>
          </w:p>
        </w:tc>
      </w:tr>
      <w:tr w:rsidR="00043747" w:rsidRPr="000833BA" w14:paraId="70DF9E5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871BC" w14:textId="636D9D30" w:rsidR="00043747" w:rsidRPr="000833BA" w:rsidRDefault="00043747" w:rsidP="00043747">
            <w:pPr>
              <w:pStyle w:val="NoSpacing"/>
            </w:pPr>
            <w:r>
              <w:t>Leon Hojski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A5D23" w14:textId="7F3436D1" w:rsidR="00043747" w:rsidRPr="000833BA" w:rsidRDefault="00043747" w:rsidP="00043747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8610EB" w14:textId="1127DDD9" w:rsidR="00043747" w:rsidRPr="000833BA" w:rsidRDefault="00043747" w:rsidP="00043747">
            <w:pPr>
              <w:pStyle w:val="NoSpacing"/>
            </w:pPr>
            <w:r>
              <w:t>-</w:t>
            </w:r>
          </w:p>
        </w:tc>
      </w:tr>
      <w:tr w:rsidR="00043747" w:rsidRPr="000833BA" w14:paraId="637805D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3F29E8" w14:textId="4176934A" w:rsidR="00043747" w:rsidRPr="000833BA" w:rsidRDefault="00043747" w:rsidP="00043747">
            <w:pPr>
              <w:pStyle w:val="NoSpacing"/>
            </w:pPr>
            <w:r>
              <w:t>Matej Kiš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B4B86" w14:textId="7CFD6654" w:rsidR="00043747" w:rsidRPr="000833BA" w:rsidRDefault="00043747" w:rsidP="00043747">
            <w:pPr>
              <w:pStyle w:val="NoSpacing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FF5F2" w14:textId="204BACAA" w:rsidR="00043747" w:rsidRPr="000833BA" w:rsidRDefault="00043747" w:rsidP="00043747">
            <w:pPr>
              <w:pStyle w:val="NoSpacing"/>
            </w:pPr>
            <w:r>
              <w:t>-</w:t>
            </w:r>
          </w:p>
        </w:tc>
      </w:tr>
      <w:tr w:rsidR="00043747" w:rsidRPr="000833BA" w14:paraId="5630AD66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829076" w14:textId="122BAAE3" w:rsidR="00043747" w:rsidRPr="000833BA" w:rsidRDefault="00043747" w:rsidP="00043747">
            <w:pPr>
              <w:pStyle w:val="NoSpacing"/>
            </w:pPr>
            <w:r>
              <w:t>Karlo Bistrički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226A1" w14:textId="304771A0" w:rsidR="00043747" w:rsidRPr="000833BA" w:rsidRDefault="00043747" w:rsidP="00043747">
            <w:pPr>
              <w:pStyle w:val="NoSpacing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D93B2" w14:textId="3FDED294" w:rsidR="00043747" w:rsidRPr="000833BA" w:rsidRDefault="00043747" w:rsidP="00043747">
            <w:pPr>
              <w:pStyle w:val="NoSpacing"/>
            </w:pPr>
            <w:r>
              <w:t>-</w:t>
            </w:r>
          </w:p>
        </w:tc>
      </w:tr>
      <w:tr w:rsidR="00043747" w:rsidRPr="000833BA" w14:paraId="0DE4B5B7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204FF1" w14:textId="77777777" w:rsidR="00043747" w:rsidRPr="000833BA" w:rsidRDefault="00043747" w:rsidP="00043747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BF0D7D" w14:textId="77777777" w:rsidR="00043747" w:rsidRPr="000833BA" w:rsidRDefault="00043747" w:rsidP="00043747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2F1B3" w14:textId="77777777" w:rsidR="00043747" w:rsidRPr="000833BA" w:rsidRDefault="00043747" w:rsidP="00043747">
            <w:pPr>
              <w:pStyle w:val="NoSpacing"/>
            </w:pPr>
          </w:p>
        </w:tc>
      </w:tr>
    </w:tbl>
    <w:p w14:paraId="02F2C34E" w14:textId="77777777" w:rsidR="00A67E92" w:rsidRPr="000833BA" w:rsidRDefault="00A67E92" w:rsidP="00E94E6F"/>
    <w:p w14:paraId="680A4E5D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A369B0" w:rsidRPr="000833BA" w14:paraId="1921983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546B5C10" w:rsidR="00A369B0" w:rsidRPr="000833BA" w:rsidRDefault="00A369B0" w:rsidP="00A369B0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25AC7327" w:rsidR="00A369B0" w:rsidRPr="000833BA" w:rsidRDefault="00A369B0" w:rsidP="00A369B0">
            <w:pPr>
              <w:pStyle w:val="NoSpacing"/>
            </w:pPr>
            <w:r>
              <w:t>Marco Matijević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D0D3C" w14:textId="77777777" w:rsidR="00A369B0" w:rsidRPr="000833BA" w:rsidRDefault="00A369B0" w:rsidP="00A369B0">
            <w:pPr>
              <w:pStyle w:val="NoSpacing"/>
            </w:pPr>
          </w:p>
        </w:tc>
      </w:tr>
      <w:tr w:rsidR="00A369B0" w:rsidRPr="000833BA" w14:paraId="54CD245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35B7A92E" w:rsidR="00A369B0" w:rsidRPr="000833BA" w:rsidRDefault="00A369B0" w:rsidP="00A369B0">
            <w:pPr>
              <w:pStyle w:val="NoSpacing"/>
            </w:pPr>
            <w: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63CA5D0F" w:rsidR="00A369B0" w:rsidRPr="000833BA" w:rsidRDefault="00A369B0" w:rsidP="00A369B0">
            <w:pPr>
              <w:pStyle w:val="NoSpacing"/>
            </w:pPr>
            <w:r>
              <w:t>Leon Hojski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7AA69" w14:textId="77777777" w:rsidR="00A369B0" w:rsidRPr="000833BA" w:rsidRDefault="00A369B0" w:rsidP="00A369B0">
            <w:pPr>
              <w:pStyle w:val="NoSpacing"/>
            </w:pPr>
          </w:p>
        </w:tc>
      </w:tr>
      <w:tr w:rsidR="00A369B0" w:rsidRPr="000833BA" w14:paraId="7196D06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61E21B9B" w:rsidR="00A369B0" w:rsidRPr="000833BA" w:rsidRDefault="00A369B0" w:rsidP="00A369B0">
            <w:pPr>
              <w:pStyle w:val="NoSpacing"/>
            </w:pPr>
            <w: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6560E3A3" w:rsidR="00A369B0" w:rsidRPr="000833BA" w:rsidRDefault="00A369B0" w:rsidP="00A369B0">
            <w:pPr>
              <w:pStyle w:val="NoSpacing"/>
            </w:pPr>
            <w:r>
              <w:t>Matej Kiš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A21919" w14:textId="77777777" w:rsidR="00A369B0" w:rsidRPr="000833BA" w:rsidRDefault="00A369B0" w:rsidP="00A369B0">
            <w:pPr>
              <w:pStyle w:val="NoSpacing"/>
            </w:pPr>
          </w:p>
        </w:tc>
      </w:tr>
      <w:tr w:rsidR="00A369B0" w:rsidRPr="000833BA" w14:paraId="6BD18F9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3A49F79B" w:rsidR="00A369B0" w:rsidRPr="000833BA" w:rsidRDefault="00A369B0" w:rsidP="00A369B0">
            <w:pPr>
              <w:pStyle w:val="NoSpacing"/>
            </w:pPr>
            <w: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5109C03A" w:rsidR="00A369B0" w:rsidRPr="000833BA" w:rsidRDefault="00A369B0" w:rsidP="00A369B0">
            <w:pPr>
              <w:pStyle w:val="NoSpacing"/>
            </w:pPr>
            <w:r>
              <w:t>Karlo Bistrički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08B5D1" w14:textId="77777777" w:rsidR="00A369B0" w:rsidRPr="000833BA" w:rsidRDefault="00A369B0" w:rsidP="00A369B0">
            <w:pPr>
              <w:pStyle w:val="NoSpacing"/>
            </w:pPr>
          </w:p>
        </w:tc>
      </w:tr>
      <w:tr w:rsidR="00A369B0" w:rsidRPr="000833BA" w14:paraId="16DEB4A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A369B0" w:rsidRPr="000833BA" w:rsidRDefault="00A369B0" w:rsidP="00A369B0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A369B0" w:rsidRPr="000833BA" w:rsidRDefault="00A369B0" w:rsidP="00A369B0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F9C3DC" w14:textId="77777777" w:rsidR="00A369B0" w:rsidRPr="000833BA" w:rsidRDefault="00A369B0" w:rsidP="00A369B0">
            <w:pPr>
              <w:pStyle w:val="NoSpacing"/>
            </w:pPr>
          </w:p>
        </w:tc>
      </w:tr>
    </w:tbl>
    <w:p w14:paraId="5023141B" w14:textId="77777777" w:rsidR="00560BD8" w:rsidRDefault="00560BD8" w:rsidP="00E965DB"/>
    <w:p w14:paraId="1F3B1409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412973801"/>
      <w:r w:rsidRPr="000833BA">
        <w:lastRenderedPageBreak/>
        <w:t>Sadržaj</w:t>
      </w:r>
      <w:bookmarkEnd w:id="1"/>
    </w:p>
    <w:p w14:paraId="562C75D1" w14:textId="77777777" w:rsidR="00806C88" w:rsidRPr="000833BA" w:rsidRDefault="00806C88" w:rsidP="004B0B9B"/>
    <w:p w14:paraId="4CE80308" w14:textId="77777777" w:rsidR="00306342" w:rsidRDefault="00256B6D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412973800" w:history="1">
        <w:r w:rsidR="00306342" w:rsidRPr="008001BF">
          <w:rPr>
            <w:rStyle w:val="Hyperlink"/>
            <w:noProof/>
          </w:rPr>
          <w:t>1</w:t>
        </w:r>
        <w:r w:rsidR="003063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306342" w:rsidRPr="008001BF">
          <w:rPr>
            <w:rStyle w:val="Hyperlink"/>
            <w:noProof/>
          </w:rPr>
          <w:t>Nadzor dokumenta</w:t>
        </w:r>
        <w:r w:rsidR="00306342">
          <w:rPr>
            <w:noProof/>
            <w:webHidden/>
          </w:rPr>
          <w:tab/>
        </w:r>
        <w:r w:rsidR="00306342">
          <w:rPr>
            <w:noProof/>
            <w:webHidden/>
          </w:rPr>
          <w:fldChar w:fldCharType="begin"/>
        </w:r>
        <w:r w:rsidR="00306342">
          <w:rPr>
            <w:noProof/>
            <w:webHidden/>
          </w:rPr>
          <w:instrText xml:space="preserve"> PAGEREF _Toc412973800 \h </w:instrText>
        </w:r>
        <w:r w:rsidR="00306342">
          <w:rPr>
            <w:noProof/>
            <w:webHidden/>
          </w:rPr>
        </w:r>
        <w:r w:rsidR="00306342">
          <w:rPr>
            <w:noProof/>
            <w:webHidden/>
          </w:rPr>
          <w:fldChar w:fldCharType="separate"/>
        </w:r>
        <w:r w:rsidR="00306342">
          <w:rPr>
            <w:noProof/>
            <w:webHidden/>
          </w:rPr>
          <w:t>2</w:t>
        </w:r>
        <w:r w:rsidR="00306342">
          <w:rPr>
            <w:noProof/>
            <w:webHidden/>
          </w:rPr>
          <w:fldChar w:fldCharType="end"/>
        </w:r>
      </w:hyperlink>
    </w:p>
    <w:p w14:paraId="01D2FA51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1" w:history="1">
        <w:r w:rsidRPr="008001B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14A52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2" w:history="1">
        <w:r w:rsidRPr="008001B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Planiranje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9B964D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3" w:history="1">
        <w:r w:rsidRPr="008001B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Prvi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86EFF6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4" w:history="1">
        <w:r w:rsidRPr="008001B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Drugi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B372AD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5" w:history="1">
        <w:r w:rsidRPr="008001B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Treći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F3A820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6" w:history="1">
        <w:r w:rsidRPr="008001B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Četvrti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2766B7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7" w:history="1">
        <w:r w:rsidRPr="008001B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Peti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AEF6CA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8" w:history="1">
        <w:r w:rsidRPr="008001BF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Šesti 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36113B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09" w:history="1">
        <w:r w:rsidRPr="008001BF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Sedmi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16799A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10" w:history="1">
        <w:r w:rsidRPr="008001BF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Osmi  tjedan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D26FFC" w14:textId="77777777" w:rsidR="00306342" w:rsidRDefault="00306342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412973811" w:history="1">
        <w:r w:rsidRPr="008001BF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Pr="008001BF">
          <w:rPr>
            <w:rStyle w:val="Hyperlink"/>
            <w:noProof/>
          </w:rPr>
          <w:t>Rekapitulacija izvršenja plana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_Toc412973811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4355AD" w14:textId="77777777" w:rsidR="00560BD8" w:rsidRDefault="00256B6D" w:rsidP="004B0B9B">
      <w:r w:rsidRPr="000833BA">
        <w:fldChar w:fldCharType="end"/>
      </w:r>
    </w:p>
    <w:p w14:paraId="1A965116" w14:textId="77777777" w:rsidR="00E436EC" w:rsidRDefault="00E436EC" w:rsidP="00E436EC">
      <w:pPr>
        <w:tabs>
          <w:tab w:val="left" w:pos="2581"/>
        </w:tabs>
      </w:pPr>
    </w:p>
    <w:p w14:paraId="7DF4E37C" w14:textId="77777777" w:rsidR="00ED3137" w:rsidRDefault="00ED3137" w:rsidP="00E436EC">
      <w:pPr>
        <w:tabs>
          <w:tab w:val="left" w:pos="2581"/>
        </w:tabs>
      </w:pPr>
    </w:p>
    <w:p w14:paraId="44FB30F8" w14:textId="77777777" w:rsidR="00ED3137" w:rsidRDefault="00560BD8" w:rsidP="00ED3137">
      <w:r w:rsidRPr="00E436EC">
        <w:br w:type="page"/>
      </w:r>
    </w:p>
    <w:p w14:paraId="7E004EC9" w14:textId="77777777" w:rsidR="00F84EE1" w:rsidRPr="000833BA" w:rsidRDefault="00306342" w:rsidP="00ED3137">
      <w:pPr>
        <w:pStyle w:val="Heading1"/>
      </w:pPr>
      <w:bookmarkStart w:id="2" w:name="_Toc412973802"/>
      <w:r>
        <w:lastRenderedPageBreak/>
        <w:t>Planiranje projekta</w:t>
      </w:r>
      <w:bookmarkEnd w:id="2"/>
    </w:p>
    <w:p w14:paraId="16218543" w14:textId="77777777" w:rsidR="002C295F" w:rsidRDefault="00306342" w:rsidP="002C295F">
      <w:pPr>
        <w:spacing w:after="160" w:line="259" w:lineRule="auto"/>
        <w:jc w:val="both"/>
      </w:pPr>
      <w:r>
        <w:t xml:space="preserve">Plan projekta radi se tjedno. Plan radi voditelj tima. U planu voditelj projekta mora naznačiti zadaće koje se moraju napraviti tijekom tjedna, određuje nositelje pojedinačnih aktivnosti i rokove izvršenja. </w:t>
      </w:r>
    </w:p>
    <w:p w14:paraId="48039CA4" w14:textId="77777777" w:rsidR="00306342" w:rsidRDefault="00306342" w:rsidP="002C295F">
      <w:pPr>
        <w:spacing w:after="160" w:line="259" w:lineRule="auto"/>
        <w:jc w:val="both"/>
      </w:pPr>
      <w:r>
        <w:t>Plan se može voditi u obliku tablice: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306342" w14:paraId="71531431" w14:textId="77777777" w:rsidTr="00306342">
        <w:tc>
          <w:tcPr>
            <w:tcW w:w="2521" w:type="dxa"/>
          </w:tcPr>
          <w:p w14:paraId="323134FA" w14:textId="77777777" w:rsidR="00306342" w:rsidRDefault="00306342" w:rsidP="0030634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NAZIV AKTIVNOSTI</w:t>
            </w:r>
          </w:p>
        </w:tc>
        <w:tc>
          <w:tcPr>
            <w:tcW w:w="2523" w:type="dxa"/>
          </w:tcPr>
          <w:p w14:paraId="1E1169FB" w14:textId="77777777" w:rsidR="00306342" w:rsidRDefault="00306342" w:rsidP="00306342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NOSITELJ AKTIVNOSTI</w:t>
            </w:r>
          </w:p>
        </w:tc>
        <w:tc>
          <w:tcPr>
            <w:tcW w:w="2009" w:type="dxa"/>
          </w:tcPr>
          <w:p w14:paraId="0DBCA8DB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IZDAVANJA</w:t>
            </w:r>
          </w:p>
        </w:tc>
        <w:tc>
          <w:tcPr>
            <w:tcW w:w="2009" w:type="dxa"/>
          </w:tcPr>
          <w:p w14:paraId="473E0BBC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ZAVRŠETKA</w:t>
            </w:r>
          </w:p>
        </w:tc>
      </w:tr>
      <w:tr w:rsidR="00306342" w14:paraId="1DA6542E" w14:textId="77777777" w:rsidTr="00306342">
        <w:tc>
          <w:tcPr>
            <w:tcW w:w="2521" w:type="dxa"/>
          </w:tcPr>
          <w:p w14:paraId="3041E394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523" w:type="dxa"/>
          </w:tcPr>
          <w:p w14:paraId="722B00AE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42C6D796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6E1831B3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</w:tr>
      <w:tr w:rsidR="00306342" w14:paraId="54E11D2A" w14:textId="77777777" w:rsidTr="00306342">
        <w:tc>
          <w:tcPr>
            <w:tcW w:w="2521" w:type="dxa"/>
          </w:tcPr>
          <w:p w14:paraId="31126E5D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523" w:type="dxa"/>
          </w:tcPr>
          <w:p w14:paraId="2DE403A5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62431CDC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009" w:type="dxa"/>
          </w:tcPr>
          <w:p w14:paraId="49E398E2" w14:textId="77777777" w:rsidR="00306342" w:rsidRDefault="00306342" w:rsidP="002C295F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6287F21" w14:textId="77777777" w:rsidR="00306342" w:rsidRPr="002C295F" w:rsidRDefault="00306342" w:rsidP="002C295F">
      <w:pPr>
        <w:spacing w:after="160" w:line="259" w:lineRule="auto"/>
        <w:jc w:val="both"/>
        <w:rPr>
          <w:rFonts w:ascii="Arial" w:eastAsiaTheme="minorHAnsi" w:hAnsi="Arial" w:cs="Arial"/>
          <w:sz w:val="24"/>
        </w:rPr>
      </w:pPr>
    </w:p>
    <w:p w14:paraId="0244A2F5" w14:textId="77777777" w:rsidR="00141875" w:rsidRDefault="00306342" w:rsidP="00F9043E">
      <w:r>
        <w:t>Također se ukratko opisuje svaka aktivnost i definiraju eventualni resursi i osoba koju treba kontaktirati u vezi realizacije aktivnosti ako to predmetna aktivnost zahtjeva.</w:t>
      </w:r>
    </w:p>
    <w:p w14:paraId="7B4D3A36" w14:textId="77777777" w:rsidR="002C295F" w:rsidRDefault="00306342" w:rsidP="002C295F">
      <w:pPr>
        <w:pStyle w:val="Heading1"/>
      </w:pPr>
      <w:bookmarkStart w:id="3" w:name="_Toc412973803"/>
      <w:r>
        <w:t>Prvi tjedan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7D6233" w:rsidRPr="007D6233" w14:paraId="3DF115CA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3CF7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NAZIV AKTIVNOSTI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86C73D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NOSITELJ AKTIVNOSTI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66492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DATUM IZDAVANJA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2715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DATUM ZAVRŠETKA</w:t>
            </w:r>
          </w:p>
        </w:tc>
      </w:tr>
      <w:tr w:rsidR="007D6233" w:rsidRPr="007D6233" w14:paraId="182043EC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DB2F5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Dogovor oko teme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5345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Cijeli tim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57FC" w14:textId="5C6831EF" w:rsidR="007D6233" w:rsidRPr="007D6233" w:rsidRDefault="009F2FD1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610D2" w14:textId="17115A07" w:rsidR="007D6233" w:rsidRPr="007D6233" w:rsidRDefault="009F2FD1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D6233" w:rsidRPr="007D6233" w14:paraId="6BC1A85C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A8356" w14:textId="77777777" w:rsidR="007D6233" w:rsidRPr="007D6233" w:rsidRDefault="007D6233" w:rsidP="007D623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 xml:space="preserve">Istraživanje frontend alata 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D4279" w14:textId="68A8C2E2" w:rsidR="007D6233" w:rsidRPr="007D6233" w:rsidRDefault="00B40579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Matej Kiš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F9B1" w14:textId="37CA37D6" w:rsidR="007D6233" w:rsidRPr="007D6233" w:rsidRDefault="009905E1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6DE0E" w14:textId="57B127B0" w:rsidR="007D6233" w:rsidRPr="007D6233" w:rsidRDefault="0008377B" w:rsidP="007D62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 w:rsidR="00E61846">
              <w:rPr>
                <w:rFonts w:ascii="Arial" w:hAnsi="Arial" w:cs="Arial"/>
                <w:sz w:val="24"/>
                <w:szCs w:val="24"/>
              </w:rPr>
              <w:t>5</w:t>
            </w:r>
            <w:r w:rsidR="007D6233"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3185" w:rsidRPr="007D6233" w14:paraId="1A8AD52F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4B320" w14:textId="77777777" w:rsidR="009C3185" w:rsidRPr="007D6233" w:rsidRDefault="009C3185" w:rsidP="009C3185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Istraživanje backend alata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8CD6E" w14:textId="588DBC31" w:rsidR="009C3185" w:rsidRPr="007D6233" w:rsidRDefault="009C3185" w:rsidP="009C3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Leon Hojski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EA12" w14:textId="527FCF0E" w:rsidR="009C3185" w:rsidRPr="007D6233" w:rsidRDefault="009C3185" w:rsidP="009C3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9B112" w14:textId="3268E7FC" w:rsidR="009C3185" w:rsidRPr="007D6233" w:rsidRDefault="009C3185" w:rsidP="009C3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5FE2" w:rsidRPr="007D6233" w14:paraId="7219CD0B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13727" w14:textId="77777777" w:rsidR="00865FE2" w:rsidRPr="007D6233" w:rsidRDefault="00865FE2" w:rsidP="00865FE2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Istraživanje alata za testiranje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DAD29" w14:textId="05CE1C84" w:rsidR="00865FE2" w:rsidRPr="007D6233" w:rsidRDefault="00865FE2" w:rsidP="00865F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Karlo Bistrički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8B724" w14:textId="5D6272E5" w:rsidR="00865FE2" w:rsidRPr="007D6233" w:rsidRDefault="00865FE2" w:rsidP="00865F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6B13A" w14:textId="243EB2B1" w:rsidR="00865FE2" w:rsidRPr="007D6233" w:rsidRDefault="00865FE2" w:rsidP="00865F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83653" w:rsidRPr="007D6233" w14:paraId="64965E7B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C0A11" w14:textId="77777777" w:rsidR="00483653" w:rsidRPr="007D6233" w:rsidRDefault="00483653" w:rsidP="0048365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Istraživanje tržišta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B1DBF" w14:textId="77777777" w:rsidR="00483653" w:rsidRPr="007D6233" w:rsidRDefault="00483653" w:rsidP="00483653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Cijeli tim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0ED9F" w14:textId="1EB4D8D2" w:rsidR="00483653" w:rsidRPr="007D6233" w:rsidRDefault="00483653" w:rsidP="004836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8C04F" w14:textId="52CDA830" w:rsidR="00483653" w:rsidRPr="007D6233" w:rsidRDefault="00483653" w:rsidP="004836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Pr="007D6233">
              <w:rPr>
                <w:rFonts w:ascii="Arial" w:hAnsi="Arial" w:cs="Arial"/>
                <w:sz w:val="24"/>
                <w:szCs w:val="24"/>
              </w:rPr>
              <w:t>.3.202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B363B" w:rsidRPr="007D6233" w14:paraId="56CE8076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36EF8" w14:textId="77777777" w:rsidR="00AB363B" w:rsidRPr="007D6233" w:rsidRDefault="00AB363B" w:rsidP="00AB363B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Popunjavanje dokumenta PD.00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51B94" w14:textId="6F91A15C" w:rsidR="00AB363B" w:rsidRPr="007D6233" w:rsidRDefault="00AB363B" w:rsidP="00AB3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Matijević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FBD6D" w14:textId="139D4A78" w:rsidR="00AB363B" w:rsidRPr="007D6233" w:rsidRDefault="00AB363B" w:rsidP="00AB3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F56F" w14:textId="723CA26A" w:rsidR="00AB363B" w:rsidRPr="007D6233" w:rsidRDefault="00AB363B" w:rsidP="00AB36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20A7F" w:rsidRPr="007D6233" w14:paraId="0C902CC6" w14:textId="77777777" w:rsidTr="007D6233"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3003D" w14:textId="77777777" w:rsidR="00520A7F" w:rsidRPr="007D6233" w:rsidRDefault="00520A7F" w:rsidP="00520A7F">
            <w:pPr>
              <w:rPr>
                <w:rFonts w:ascii="Arial" w:hAnsi="Arial" w:cs="Arial"/>
                <w:sz w:val="24"/>
                <w:szCs w:val="24"/>
              </w:rPr>
            </w:pPr>
            <w:r w:rsidRPr="007D6233">
              <w:rPr>
                <w:rFonts w:ascii="Arial" w:hAnsi="Arial" w:cs="Arial"/>
                <w:sz w:val="24"/>
                <w:szCs w:val="24"/>
              </w:rPr>
              <w:t>Izrada Trello plana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D080B" w14:textId="13E9F91B" w:rsidR="00520A7F" w:rsidRPr="007D6233" w:rsidRDefault="00520A7F" w:rsidP="00520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Matijević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A4658" w14:textId="27EC81A3" w:rsidR="00520A7F" w:rsidRPr="007D6233" w:rsidRDefault="00520A7F" w:rsidP="00520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96839" w14:textId="11FD6862" w:rsidR="00520A7F" w:rsidRPr="007D6233" w:rsidRDefault="00520A7F" w:rsidP="00520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7D6233">
              <w:rPr>
                <w:rFonts w:ascii="Arial" w:hAnsi="Arial" w:cs="Arial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D62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EBBB285" w14:textId="52C6C65E" w:rsidR="7E778B97" w:rsidRDefault="7E778B97" w:rsidP="7E778B97"/>
    <w:p w14:paraId="312CFB7B" w14:textId="1D2901DC" w:rsidR="0023091D" w:rsidRDefault="0023091D" w:rsidP="7E778B97">
      <w:r>
        <w:t>Nakon dogovorene teme projekta, voditelj je popunio dokument PD.00 i započeo PD.01</w:t>
      </w:r>
      <w:r w:rsidR="00974D29">
        <w:t xml:space="preserve">. </w:t>
      </w:r>
      <w:r w:rsidR="00974D29">
        <w:t xml:space="preserve">Istraženi su alati i jezici koji </w:t>
      </w:r>
      <w:r w:rsidR="008E6FB7">
        <w:t>ć</w:t>
      </w:r>
      <w:r w:rsidR="00974D29">
        <w:t xml:space="preserve">e biti korišteni za web aplikaciju. Odabrani su HTML, Javascript i </w:t>
      </w:r>
      <w:r w:rsidR="0022601B">
        <w:t>MySQL</w:t>
      </w:r>
      <w:r w:rsidR="00974D29">
        <w:t xml:space="preserve"> koji će biti pisani pomoću Visual Studio Code-a. Kreiran Trello radi lakšeg planiranja projekta i raspodjele zadataka.</w:t>
      </w:r>
    </w:p>
    <w:p w14:paraId="384BA73E" w14:textId="77777777" w:rsidR="002C295F" w:rsidRDefault="002C295F" w:rsidP="00F9043E"/>
    <w:p w14:paraId="34B3F2EB" w14:textId="77777777" w:rsidR="00306342" w:rsidRDefault="00306342" w:rsidP="00F9043E"/>
    <w:p w14:paraId="01EAFFBF" w14:textId="77777777" w:rsidR="002C295F" w:rsidRDefault="00306342" w:rsidP="002C295F">
      <w:pPr>
        <w:pStyle w:val="Heading1"/>
      </w:pPr>
      <w:bookmarkStart w:id="4" w:name="_Toc412973804"/>
      <w:r>
        <w:t>Drugi tjedan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2523"/>
        <w:gridCol w:w="2009"/>
        <w:gridCol w:w="2009"/>
      </w:tblGrid>
      <w:tr w:rsidR="00B40E13" w14:paraId="7C98CADF" w14:textId="77777777" w:rsidTr="0094249E">
        <w:tc>
          <w:tcPr>
            <w:tcW w:w="2521" w:type="dxa"/>
          </w:tcPr>
          <w:p w14:paraId="2942BD41" w14:textId="77777777" w:rsidR="00B40E13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NAZIV AKTIVNOSTI</w:t>
            </w:r>
          </w:p>
        </w:tc>
        <w:tc>
          <w:tcPr>
            <w:tcW w:w="2523" w:type="dxa"/>
          </w:tcPr>
          <w:p w14:paraId="00631D17" w14:textId="77777777" w:rsidR="00B40E13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NOSITELJ AKTIVNOSTI</w:t>
            </w:r>
          </w:p>
        </w:tc>
        <w:tc>
          <w:tcPr>
            <w:tcW w:w="2009" w:type="dxa"/>
          </w:tcPr>
          <w:p w14:paraId="755FBC5A" w14:textId="77777777" w:rsidR="00B40E13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IZDAVANJA</w:t>
            </w:r>
          </w:p>
        </w:tc>
        <w:tc>
          <w:tcPr>
            <w:tcW w:w="2009" w:type="dxa"/>
          </w:tcPr>
          <w:p w14:paraId="74C9CBB5" w14:textId="77777777" w:rsidR="00B40E13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DATUM ZAVRŠETKA</w:t>
            </w:r>
          </w:p>
        </w:tc>
      </w:tr>
      <w:tr w:rsidR="00B40E13" w14:paraId="7903668A" w14:textId="77777777" w:rsidTr="0094249E">
        <w:tc>
          <w:tcPr>
            <w:tcW w:w="2521" w:type="dxa"/>
          </w:tcPr>
          <w:p w14:paraId="0CABD16A" w14:textId="77777777" w:rsidR="00B40E13" w:rsidRDefault="00B40E13" w:rsidP="0094249E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Stvaranje baze podataka</w:t>
            </w:r>
          </w:p>
        </w:tc>
        <w:tc>
          <w:tcPr>
            <w:tcW w:w="2523" w:type="dxa"/>
          </w:tcPr>
          <w:p w14:paraId="524121FE" w14:textId="77777777" w:rsidR="0047122A" w:rsidRDefault="00B40E13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Leon Hojski</w:t>
            </w:r>
            <w:r w:rsidR="00507C95">
              <w:rPr>
                <w:rFonts w:ascii="Arial" w:eastAsiaTheme="minorHAnsi" w:hAnsi="Arial" w:cs="Arial"/>
                <w:sz w:val="24"/>
              </w:rPr>
              <w:t xml:space="preserve"> </w:t>
            </w:r>
          </w:p>
          <w:p w14:paraId="368D817C" w14:textId="729ED43D" w:rsidR="00B40E13" w:rsidRDefault="00507C95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6DAD51CE" w14:textId="5A6620F1" w:rsidR="00B40E13" w:rsidRDefault="009622C9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</w:t>
            </w:r>
            <w:r w:rsidR="00B40E13">
              <w:rPr>
                <w:rFonts w:ascii="Arial" w:eastAsiaTheme="minorHAnsi" w:hAnsi="Arial" w:cs="Arial"/>
                <w:sz w:val="24"/>
              </w:rPr>
              <w:t>.3.202</w:t>
            </w:r>
            <w:r>
              <w:rPr>
                <w:rFonts w:ascii="Arial" w:eastAsiaTheme="minorHAnsi" w:hAnsi="Arial" w:cs="Arial"/>
                <w:sz w:val="24"/>
              </w:rPr>
              <w:t>5</w:t>
            </w:r>
            <w:r w:rsidR="00B40E13">
              <w:rPr>
                <w:rFonts w:ascii="Arial" w:eastAsiaTheme="minorHAnsi" w:hAnsi="Arial" w:cs="Arial"/>
                <w:sz w:val="24"/>
              </w:rPr>
              <w:t>.</w:t>
            </w:r>
          </w:p>
        </w:tc>
        <w:tc>
          <w:tcPr>
            <w:tcW w:w="2009" w:type="dxa"/>
          </w:tcPr>
          <w:p w14:paraId="2D282AEC" w14:textId="6E154794" w:rsidR="00B40E13" w:rsidRDefault="00B50C00" w:rsidP="0094249E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</w:t>
            </w:r>
            <w:r>
              <w:rPr>
                <w:rFonts w:ascii="Arial" w:eastAsiaTheme="minorHAnsi" w:hAnsi="Arial" w:cs="Arial"/>
                <w:sz w:val="24"/>
              </w:rPr>
              <w:t>.3.2025.</w:t>
            </w:r>
          </w:p>
        </w:tc>
      </w:tr>
      <w:tr w:rsidR="00E615F9" w14:paraId="124F13DD" w14:textId="77777777" w:rsidTr="0094249E">
        <w:tc>
          <w:tcPr>
            <w:tcW w:w="2521" w:type="dxa"/>
          </w:tcPr>
          <w:p w14:paraId="1281AEED" w14:textId="77777777" w:rsidR="00E615F9" w:rsidRDefault="00E615F9" w:rsidP="00E615F9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Kreiranje objekata u bazi podataka </w:t>
            </w:r>
          </w:p>
        </w:tc>
        <w:tc>
          <w:tcPr>
            <w:tcW w:w="2523" w:type="dxa"/>
          </w:tcPr>
          <w:p w14:paraId="14207811" w14:textId="304747A3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Leon Hojski </w:t>
            </w:r>
          </w:p>
        </w:tc>
        <w:tc>
          <w:tcPr>
            <w:tcW w:w="2009" w:type="dxa"/>
          </w:tcPr>
          <w:p w14:paraId="3CAADFF8" w14:textId="411C945C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025F04FD" w14:textId="0A37A335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E615F9" w14:paraId="0D96F9B6" w14:textId="77777777" w:rsidTr="0094249E">
        <w:tc>
          <w:tcPr>
            <w:tcW w:w="2521" w:type="dxa"/>
          </w:tcPr>
          <w:p w14:paraId="7EB9B05E" w14:textId="77777777" w:rsidR="00E615F9" w:rsidRDefault="00E615F9" w:rsidP="00E615F9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Povezivanje baze preko javascript-a</w:t>
            </w:r>
          </w:p>
        </w:tc>
        <w:tc>
          <w:tcPr>
            <w:tcW w:w="2523" w:type="dxa"/>
          </w:tcPr>
          <w:p w14:paraId="34B00800" w14:textId="003A7850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Leon Hojski</w:t>
            </w:r>
          </w:p>
        </w:tc>
        <w:tc>
          <w:tcPr>
            <w:tcW w:w="2009" w:type="dxa"/>
          </w:tcPr>
          <w:p w14:paraId="602FB998" w14:textId="06C1760A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21EFF501" w14:textId="374ACB49" w:rsidR="00E615F9" w:rsidRDefault="00E615F9" w:rsidP="00E615F9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AA68A0" w14:paraId="02B68965" w14:textId="77777777" w:rsidTr="0094249E">
        <w:tc>
          <w:tcPr>
            <w:tcW w:w="2521" w:type="dxa"/>
          </w:tcPr>
          <w:p w14:paraId="73F6867E" w14:textId="77777777" w:rsidR="00AA68A0" w:rsidRDefault="00AA68A0" w:rsidP="00AA68A0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Registracija korisnika na stranici</w:t>
            </w:r>
          </w:p>
        </w:tc>
        <w:tc>
          <w:tcPr>
            <w:tcW w:w="2523" w:type="dxa"/>
          </w:tcPr>
          <w:p w14:paraId="539285A3" w14:textId="5D49C546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371D8D6A" w14:textId="27115EF1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03C6F520" w14:textId="5D3A294E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AA68A0" w14:paraId="620909E8" w14:textId="77777777" w:rsidTr="0094249E">
        <w:tc>
          <w:tcPr>
            <w:tcW w:w="2521" w:type="dxa"/>
          </w:tcPr>
          <w:p w14:paraId="2FC1A715" w14:textId="49B17F1F" w:rsidR="00AA68A0" w:rsidRDefault="00AA68A0" w:rsidP="00AA68A0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Prijava korisnika na st</w:t>
            </w:r>
            <w:r w:rsidR="00F46E1E">
              <w:rPr>
                <w:rFonts w:ascii="Arial" w:eastAsiaTheme="minorHAnsi" w:hAnsi="Arial" w:cs="Arial"/>
                <w:sz w:val="24"/>
              </w:rPr>
              <w:t>ra</w:t>
            </w:r>
            <w:r>
              <w:rPr>
                <w:rFonts w:ascii="Arial" w:eastAsiaTheme="minorHAnsi" w:hAnsi="Arial" w:cs="Arial"/>
                <w:sz w:val="24"/>
              </w:rPr>
              <w:t>nici</w:t>
            </w:r>
          </w:p>
        </w:tc>
        <w:tc>
          <w:tcPr>
            <w:tcW w:w="2523" w:type="dxa"/>
          </w:tcPr>
          <w:p w14:paraId="33339DBC" w14:textId="471C0617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Matej Kiš</w:t>
            </w:r>
          </w:p>
        </w:tc>
        <w:tc>
          <w:tcPr>
            <w:tcW w:w="2009" w:type="dxa"/>
          </w:tcPr>
          <w:p w14:paraId="5E36FC41" w14:textId="4D925992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7E7823F9" w14:textId="77756E62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21.3.2025.</w:t>
            </w:r>
          </w:p>
        </w:tc>
      </w:tr>
      <w:tr w:rsidR="00AA68A0" w14:paraId="61D2D706" w14:textId="77777777" w:rsidTr="0094249E">
        <w:trPr>
          <w:trHeight w:val="199"/>
        </w:trPr>
        <w:tc>
          <w:tcPr>
            <w:tcW w:w="2521" w:type="dxa"/>
          </w:tcPr>
          <w:p w14:paraId="0FCDEC44" w14:textId="77777777" w:rsidR="00AA68A0" w:rsidRDefault="00AA68A0" w:rsidP="00AA68A0">
            <w:pPr>
              <w:spacing w:after="160" w:line="259" w:lineRule="auto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Testiranje registracije i prijave u sustav</w:t>
            </w:r>
          </w:p>
        </w:tc>
        <w:tc>
          <w:tcPr>
            <w:tcW w:w="2523" w:type="dxa"/>
          </w:tcPr>
          <w:p w14:paraId="69ED9E27" w14:textId="527E4AB2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Karlo Bistrički</w:t>
            </w:r>
          </w:p>
        </w:tc>
        <w:tc>
          <w:tcPr>
            <w:tcW w:w="2009" w:type="dxa"/>
          </w:tcPr>
          <w:p w14:paraId="5BD939E0" w14:textId="5E92D4EB" w:rsidR="00AA68A0" w:rsidRDefault="00DF5D6B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21</w:t>
            </w:r>
            <w:r w:rsidR="00AA68A0">
              <w:rPr>
                <w:rFonts w:ascii="Arial" w:eastAsiaTheme="minorHAnsi" w:hAnsi="Arial" w:cs="Arial"/>
                <w:sz w:val="24"/>
              </w:rPr>
              <w:t>.3.2025.</w:t>
            </w:r>
          </w:p>
        </w:tc>
        <w:tc>
          <w:tcPr>
            <w:tcW w:w="2009" w:type="dxa"/>
          </w:tcPr>
          <w:p w14:paraId="378E1BF2" w14:textId="3E395BA3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</w:t>
            </w:r>
            <w:r w:rsidR="009A233A">
              <w:rPr>
                <w:rFonts w:ascii="Arial" w:eastAsiaTheme="minorHAnsi" w:hAnsi="Arial" w:cs="Arial"/>
                <w:sz w:val="24"/>
              </w:rPr>
              <w:t>3</w:t>
            </w:r>
            <w:r>
              <w:rPr>
                <w:rFonts w:ascii="Arial" w:eastAsiaTheme="minorHAnsi" w:hAnsi="Arial" w:cs="Arial"/>
                <w:sz w:val="24"/>
              </w:rPr>
              <w:t>.3.2025.</w:t>
            </w:r>
          </w:p>
        </w:tc>
      </w:tr>
      <w:tr w:rsidR="00AA68A0" w14:paraId="2A1B7EDB" w14:textId="77777777" w:rsidTr="0094249E">
        <w:tc>
          <w:tcPr>
            <w:tcW w:w="2521" w:type="dxa"/>
          </w:tcPr>
          <w:p w14:paraId="708FDF49" w14:textId="77777777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Izrada Trello plana</w:t>
            </w:r>
          </w:p>
        </w:tc>
        <w:tc>
          <w:tcPr>
            <w:tcW w:w="2523" w:type="dxa"/>
          </w:tcPr>
          <w:p w14:paraId="5A75F91E" w14:textId="1567B49C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Marco Matijević</w:t>
            </w:r>
          </w:p>
        </w:tc>
        <w:tc>
          <w:tcPr>
            <w:tcW w:w="2009" w:type="dxa"/>
          </w:tcPr>
          <w:p w14:paraId="7AE2C8A4" w14:textId="5D86D033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17.3.2025.</w:t>
            </w:r>
          </w:p>
        </w:tc>
        <w:tc>
          <w:tcPr>
            <w:tcW w:w="2009" w:type="dxa"/>
          </w:tcPr>
          <w:p w14:paraId="69382620" w14:textId="2DE39CD2" w:rsidR="00AA68A0" w:rsidRDefault="00AA68A0" w:rsidP="00AA68A0">
            <w:pPr>
              <w:spacing w:after="160" w:line="259" w:lineRule="auto"/>
              <w:jc w:val="both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2</w:t>
            </w:r>
            <w:r>
              <w:rPr>
                <w:rFonts w:ascii="Arial" w:eastAsiaTheme="minorHAnsi" w:hAnsi="Arial" w:cs="Arial"/>
                <w:sz w:val="24"/>
              </w:rPr>
              <w:t>3</w:t>
            </w:r>
            <w:r>
              <w:rPr>
                <w:rFonts w:ascii="Arial" w:eastAsiaTheme="minorHAnsi" w:hAnsi="Arial" w:cs="Arial"/>
                <w:sz w:val="24"/>
              </w:rPr>
              <w:t>.3.2025.</w:t>
            </w:r>
          </w:p>
        </w:tc>
      </w:tr>
    </w:tbl>
    <w:p w14:paraId="7D34F5C7" w14:textId="77777777" w:rsidR="002C295F" w:rsidRDefault="002C295F" w:rsidP="00F9043E"/>
    <w:p w14:paraId="22CCB2FB" w14:textId="51331E63" w:rsidR="002D0134" w:rsidRDefault="002D0134" w:rsidP="002D0134">
      <w:r>
        <w:t xml:space="preserve">Cilj tjedna je povezivanje projekta s online bazom podataka </w:t>
      </w:r>
      <w:r w:rsidR="000E5857">
        <w:t>MySQL</w:t>
      </w:r>
      <w:r>
        <w:t xml:space="preserve">. Korisnik mora biti u mogućnosti kreirati novi korisnički račun i pomoću njega se prijaviti u sustav. Korisnikova lozinka mora biti hashirana pomoću </w:t>
      </w:r>
      <w:r w:rsidR="00FF5FB2">
        <w:t>„bcrypt“</w:t>
      </w:r>
      <w:r>
        <w:t xml:space="preserve"> algoritma. Također se prilikom registracije mora upisati </w:t>
      </w:r>
      <w:r w:rsidR="00C2033D">
        <w:t>sve što je potrebno za profil na platformi</w:t>
      </w:r>
      <w:r>
        <w:t>.</w:t>
      </w:r>
      <w:r w:rsidR="008828EE">
        <w:t xml:space="preserve"> </w:t>
      </w:r>
      <w:r>
        <w:t xml:space="preserve"> </w:t>
      </w:r>
    </w:p>
    <w:p w14:paraId="1D7B270A" w14:textId="77777777" w:rsidR="00306342" w:rsidRDefault="00306342" w:rsidP="00306342"/>
    <w:p w14:paraId="5A56C461" w14:textId="77777777" w:rsidR="00306342" w:rsidRDefault="00306342" w:rsidP="00306342">
      <w:pPr>
        <w:pStyle w:val="Heading1"/>
      </w:pPr>
      <w:bookmarkStart w:id="5" w:name="_Toc412973805"/>
      <w:r>
        <w:t>Treći tjedan</w:t>
      </w:r>
      <w:bookmarkEnd w:id="5"/>
    </w:p>
    <w:p w14:paraId="4F904CB7" w14:textId="77777777" w:rsidR="00306342" w:rsidRDefault="00306342" w:rsidP="00306342"/>
    <w:p w14:paraId="06971CD3" w14:textId="77777777" w:rsidR="00306342" w:rsidRDefault="00306342" w:rsidP="00306342"/>
    <w:p w14:paraId="2A1F701D" w14:textId="77777777" w:rsidR="00306342" w:rsidRDefault="00306342" w:rsidP="00306342"/>
    <w:p w14:paraId="03EFCA41" w14:textId="77777777" w:rsidR="00306342" w:rsidRDefault="00306342" w:rsidP="00306342"/>
    <w:p w14:paraId="230CBEB2" w14:textId="77777777" w:rsidR="00306342" w:rsidRDefault="00306342" w:rsidP="00306342">
      <w:pPr>
        <w:pStyle w:val="Heading1"/>
      </w:pPr>
      <w:bookmarkStart w:id="6" w:name="_Toc412973806"/>
      <w:r>
        <w:t>Četvrti tjedan</w:t>
      </w:r>
      <w:bookmarkEnd w:id="6"/>
    </w:p>
    <w:p w14:paraId="5F96A722" w14:textId="77777777" w:rsidR="00306342" w:rsidRDefault="00306342" w:rsidP="00306342"/>
    <w:p w14:paraId="5B95CD12" w14:textId="77777777" w:rsidR="00306342" w:rsidRDefault="00306342" w:rsidP="00306342"/>
    <w:p w14:paraId="5220BBB2" w14:textId="77777777" w:rsidR="00306342" w:rsidRDefault="00306342" w:rsidP="00306342"/>
    <w:p w14:paraId="7F891E07" w14:textId="77777777" w:rsidR="00306342" w:rsidRDefault="00306342" w:rsidP="00306342">
      <w:pPr>
        <w:pStyle w:val="Heading1"/>
      </w:pPr>
      <w:bookmarkStart w:id="7" w:name="_Toc412973807"/>
      <w:r>
        <w:t>Peti tjedan</w:t>
      </w:r>
      <w:bookmarkEnd w:id="7"/>
    </w:p>
    <w:p w14:paraId="13CB595B" w14:textId="77777777" w:rsidR="00306342" w:rsidRDefault="00306342" w:rsidP="00306342"/>
    <w:p w14:paraId="6D9C8D39" w14:textId="77777777" w:rsidR="00306342" w:rsidRDefault="00306342" w:rsidP="00306342"/>
    <w:p w14:paraId="675E05EE" w14:textId="77777777" w:rsidR="00306342" w:rsidRDefault="00306342" w:rsidP="00306342"/>
    <w:p w14:paraId="2FC17F8B" w14:textId="77777777" w:rsidR="00306342" w:rsidRDefault="00306342" w:rsidP="00306342"/>
    <w:p w14:paraId="17E2940D" w14:textId="77777777" w:rsidR="00306342" w:rsidRDefault="00306342" w:rsidP="00306342">
      <w:pPr>
        <w:pStyle w:val="Heading1"/>
      </w:pPr>
      <w:bookmarkStart w:id="8" w:name="_Toc412973808"/>
      <w:r>
        <w:t>Šesti  tjedan</w:t>
      </w:r>
      <w:bookmarkEnd w:id="8"/>
    </w:p>
    <w:p w14:paraId="0A4F7224" w14:textId="77777777" w:rsidR="00306342" w:rsidRDefault="00306342" w:rsidP="00306342"/>
    <w:p w14:paraId="5AE48A43" w14:textId="77777777" w:rsidR="00306342" w:rsidRDefault="00306342" w:rsidP="00306342"/>
    <w:p w14:paraId="50F40DEB" w14:textId="77777777" w:rsidR="00306342" w:rsidRDefault="00306342" w:rsidP="00306342"/>
    <w:p w14:paraId="2238CE21" w14:textId="77777777" w:rsidR="00306342" w:rsidRDefault="00306342" w:rsidP="00306342">
      <w:pPr>
        <w:pStyle w:val="Heading1"/>
      </w:pPr>
      <w:bookmarkStart w:id="9" w:name="_Toc412973809"/>
      <w:r>
        <w:t>Sedmi tjedan</w:t>
      </w:r>
      <w:bookmarkEnd w:id="9"/>
    </w:p>
    <w:p w14:paraId="77A52294" w14:textId="77777777" w:rsidR="00306342" w:rsidRDefault="00306342" w:rsidP="00306342"/>
    <w:p w14:paraId="007DCDA8" w14:textId="77777777" w:rsidR="00306342" w:rsidRDefault="00306342" w:rsidP="00306342"/>
    <w:p w14:paraId="450EA2D7" w14:textId="77777777" w:rsidR="00306342" w:rsidRDefault="00306342" w:rsidP="00306342"/>
    <w:p w14:paraId="3DD355C9" w14:textId="77777777" w:rsidR="00306342" w:rsidRDefault="00306342" w:rsidP="00306342"/>
    <w:p w14:paraId="59F30162" w14:textId="77777777" w:rsidR="00306342" w:rsidRDefault="00306342" w:rsidP="00306342">
      <w:pPr>
        <w:pStyle w:val="Heading1"/>
      </w:pPr>
      <w:bookmarkStart w:id="10" w:name="_Toc412973810"/>
      <w:r>
        <w:t>Osmi  tjedan</w:t>
      </w:r>
      <w:bookmarkEnd w:id="10"/>
    </w:p>
    <w:p w14:paraId="1A81F0B1" w14:textId="77777777" w:rsidR="00306342" w:rsidRDefault="00306342" w:rsidP="00306342"/>
    <w:p w14:paraId="717AAFBA" w14:textId="77777777" w:rsidR="00306342" w:rsidRDefault="00306342" w:rsidP="00306342"/>
    <w:p w14:paraId="56EE48EE" w14:textId="77777777" w:rsidR="00306342" w:rsidRDefault="00306342" w:rsidP="00306342"/>
    <w:p w14:paraId="2908EB2C" w14:textId="77777777" w:rsidR="00306342" w:rsidRDefault="00306342" w:rsidP="00306342"/>
    <w:p w14:paraId="1767AC16" w14:textId="77777777" w:rsidR="00306342" w:rsidRDefault="00306342" w:rsidP="00306342">
      <w:pPr>
        <w:pStyle w:val="Heading1"/>
      </w:pPr>
      <w:bookmarkStart w:id="11" w:name="_Toc412973811"/>
      <w:r>
        <w:t>Rekapitulacija izvršenja plana</w:t>
      </w:r>
      <w:bookmarkEnd w:id="11"/>
    </w:p>
    <w:p w14:paraId="121FD38A" w14:textId="77777777" w:rsidR="00306342" w:rsidRDefault="00306342" w:rsidP="00306342"/>
    <w:p w14:paraId="1FE2DD96" w14:textId="77777777" w:rsidR="00306342" w:rsidRDefault="00306342" w:rsidP="00306342"/>
    <w:p w14:paraId="27357532" w14:textId="77777777" w:rsidR="00306342" w:rsidRDefault="00306342" w:rsidP="00306342"/>
    <w:p w14:paraId="07F023C8" w14:textId="77777777" w:rsidR="00306342" w:rsidRDefault="00306342" w:rsidP="00306342"/>
    <w:p w14:paraId="4BDB5498" w14:textId="77777777" w:rsidR="00306342" w:rsidRDefault="00306342" w:rsidP="00306342"/>
    <w:p w14:paraId="2916C19D" w14:textId="77777777" w:rsidR="00306342" w:rsidRDefault="00306342" w:rsidP="00306342"/>
    <w:p w14:paraId="74869460" w14:textId="77777777" w:rsidR="00306342" w:rsidRDefault="00306342" w:rsidP="00306342"/>
    <w:p w14:paraId="187F57B8" w14:textId="77777777" w:rsidR="00306342" w:rsidRDefault="00306342" w:rsidP="00F9043E"/>
    <w:p w14:paraId="6B46817D" w14:textId="77777777" w:rsidR="00F74549" w:rsidRPr="00F74549" w:rsidRDefault="00F74549" w:rsidP="00F74549"/>
    <w:p w14:paraId="2DFABF57" w14:textId="77777777" w:rsidR="00F74549" w:rsidRPr="00F74549" w:rsidRDefault="00F74549" w:rsidP="00F74549"/>
    <w:p w14:paraId="04317F91" w14:textId="77777777" w:rsidR="00F74549" w:rsidRPr="00F74549" w:rsidRDefault="00F74549" w:rsidP="00F74549"/>
    <w:p w14:paraId="27BF4B68" w14:textId="77777777" w:rsidR="00F74549" w:rsidRPr="00F74549" w:rsidRDefault="00F74549" w:rsidP="00F74549"/>
    <w:p w14:paraId="0C2B98FF" w14:textId="77777777" w:rsidR="00F74549" w:rsidRPr="00F74549" w:rsidRDefault="00F74549" w:rsidP="00F74549"/>
    <w:p w14:paraId="31767BEE" w14:textId="77777777" w:rsidR="00F74549" w:rsidRPr="00F74549" w:rsidRDefault="00F74549" w:rsidP="00F74549"/>
    <w:p w14:paraId="43D25AE3" w14:textId="77777777" w:rsidR="00F74549" w:rsidRPr="00F74549" w:rsidRDefault="00F74549" w:rsidP="00F74549"/>
    <w:p w14:paraId="200D3046" w14:textId="77777777" w:rsidR="00F74549" w:rsidRPr="00F74549" w:rsidRDefault="00F74549" w:rsidP="00F74549"/>
    <w:p w14:paraId="1B3EADAE" w14:textId="77777777" w:rsidR="00F74549" w:rsidRPr="00F74549" w:rsidRDefault="00F74549" w:rsidP="00F74549"/>
    <w:p w14:paraId="7736AD1B" w14:textId="77777777" w:rsidR="00F74549" w:rsidRPr="00F74549" w:rsidRDefault="00F74549" w:rsidP="00F74549"/>
    <w:p w14:paraId="014905E1" w14:textId="77777777" w:rsidR="00F74549" w:rsidRPr="00F74549" w:rsidRDefault="00F74549" w:rsidP="00F74549"/>
    <w:p w14:paraId="01EB9D69" w14:textId="77777777" w:rsidR="00F74549" w:rsidRPr="00F74549" w:rsidRDefault="00F74549" w:rsidP="00F74549"/>
    <w:p w14:paraId="46B767F8" w14:textId="77777777" w:rsidR="00F74549" w:rsidRPr="00F74549" w:rsidRDefault="00F74549" w:rsidP="00F74549"/>
    <w:p w14:paraId="2D7148AA" w14:textId="77777777" w:rsidR="00F74549" w:rsidRPr="00F74549" w:rsidRDefault="00F74549" w:rsidP="00F74549"/>
    <w:p w14:paraId="2D1FF4EC" w14:textId="77777777" w:rsidR="00F74549" w:rsidRPr="00F74549" w:rsidRDefault="00F74549" w:rsidP="00F74549"/>
    <w:p w14:paraId="35AC60D5" w14:textId="77777777" w:rsidR="00F74549" w:rsidRPr="00F74549" w:rsidRDefault="00F74549" w:rsidP="00F74549"/>
    <w:p w14:paraId="26A5E8D4" w14:textId="77777777" w:rsidR="00F74549" w:rsidRPr="00F74549" w:rsidRDefault="00F74549" w:rsidP="00F74549"/>
    <w:p w14:paraId="0376D2DC" w14:textId="77777777" w:rsidR="00F74549" w:rsidRPr="00F74549" w:rsidRDefault="00F74549" w:rsidP="00F74549"/>
    <w:p w14:paraId="60F16128" w14:textId="77777777" w:rsidR="00F74549" w:rsidRPr="00F74549" w:rsidRDefault="00F74549" w:rsidP="00F74549"/>
    <w:p w14:paraId="7105998A" w14:textId="77777777" w:rsidR="00F74549" w:rsidRPr="00F74549" w:rsidRDefault="00F74549" w:rsidP="00F74549"/>
    <w:p w14:paraId="785F5BC8" w14:textId="77777777" w:rsidR="00F74549" w:rsidRPr="00F74549" w:rsidRDefault="00F74549" w:rsidP="00F74549"/>
    <w:p w14:paraId="289BD530" w14:textId="77777777" w:rsidR="00F74549" w:rsidRPr="00F74549" w:rsidRDefault="00F74549" w:rsidP="00F74549"/>
    <w:p w14:paraId="42524BD9" w14:textId="77777777" w:rsidR="00F74549" w:rsidRPr="00F74549" w:rsidRDefault="00F74549" w:rsidP="00F74549"/>
    <w:sectPr w:rsidR="00F74549" w:rsidRPr="00F74549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316D8" w14:textId="77777777" w:rsidR="00D179B5" w:rsidRDefault="00D179B5" w:rsidP="00E9762A">
      <w:pPr>
        <w:spacing w:after="0" w:line="240" w:lineRule="auto"/>
      </w:pPr>
      <w:r>
        <w:separator/>
      </w:r>
    </w:p>
  </w:endnote>
  <w:endnote w:type="continuationSeparator" w:id="0">
    <w:p w14:paraId="2EF1C1A9" w14:textId="77777777" w:rsidR="00D179B5" w:rsidRDefault="00D179B5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FC84F82" w14:textId="77777777" w:rsidTr="005F631A">
      <w:trPr>
        <w:trHeight w:val="269"/>
      </w:trPr>
      <w:tc>
        <w:tcPr>
          <w:tcW w:w="3117" w:type="dxa"/>
        </w:tcPr>
        <w:p w14:paraId="7243A2A4" w14:textId="5E06D8A4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12E3AC2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7E6EB66A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F74549">
            <w:t>xx</w:t>
          </w:r>
          <w:r w:rsidR="006C206F">
            <w:t>.</w:t>
          </w:r>
          <w:r w:rsidR="00F74549">
            <w:t>xx</w:t>
          </w:r>
          <w:r w:rsidR="006C206F">
            <w:t>.20</w:t>
          </w:r>
          <w:r w:rsidR="00F74549">
            <w:t>2</w:t>
          </w:r>
          <w:r w:rsidR="006C206F">
            <w:t>5.</w:t>
          </w:r>
        </w:p>
      </w:tc>
      <w:tc>
        <w:tcPr>
          <w:tcW w:w="3117" w:type="dxa"/>
        </w:tcPr>
        <w:p w14:paraId="05B0C7B1" w14:textId="77777777" w:rsidR="0072389D" w:rsidRDefault="002A00C5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9ADA923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5616DF">
            <w:rPr>
              <w:noProof/>
            </w:rPr>
            <w:t>2</w:t>
          </w:r>
          <w:r>
            <w:fldChar w:fldCharType="end"/>
          </w:r>
        </w:p>
      </w:tc>
    </w:tr>
  </w:tbl>
  <w:p w14:paraId="5C71F136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831A6" w14:textId="77777777" w:rsidR="00D179B5" w:rsidRDefault="00D179B5" w:rsidP="00E9762A">
      <w:pPr>
        <w:spacing w:after="0" w:line="240" w:lineRule="auto"/>
      </w:pPr>
      <w:r>
        <w:separator/>
      </w:r>
    </w:p>
  </w:footnote>
  <w:footnote w:type="continuationSeparator" w:id="0">
    <w:p w14:paraId="4C57E587" w14:textId="77777777" w:rsidR="00D179B5" w:rsidRDefault="00D179B5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E778B97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7CA29BE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E778B97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1B9CAF94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738AF4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2A365" w14:textId="3A6F17CD" w:rsidR="00344D25" w:rsidRPr="008F2EF3" w:rsidRDefault="00F74549" w:rsidP="00F7454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52F0D57C" wp14:editId="31EED52B">
              <wp:extent cx="3200400" cy="848360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3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 vertOverflow="clip" horzOverflow="clip"/>
                  </wps:wsp>
                </a:graphicData>
              </a:graphic>
            </wp:inline>
          </w:drawing>
        </mc:Choice>
        <mc:Fallback>
          <w:pict>
            <v:shape w14:anchorId="0C7376EA" id="Freeform 3" o:spid="_x0000_s1026" style="width:252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8344230">
    <w:abstractNumId w:val="6"/>
  </w:num>
  <w:num w:numId="2" w16cid:durableId="330838330">
    <w:abstractNumId w:val="3"/>
  </w:num>
  <w:num w:numId="3" w16cid:durableId="2044474295">
    <w:abstractNumId w:val="1"/>
  </w:num>
  <w:num w:numId="4" w16cid:durableId="1902447479">
    <w:abstractNumId w:val="4"/>
  </w:num>
  <w:num w:numId="5" w16cid:durableId="207494111">
    <w:abstractNumId w:val="7"/>
  </w:num>
  <w:num w:numId="6" w16cid:durableId="1702318817">
    <w:abstractNumId w:val="0"/>
  </w:num>
  <w:num w:numId="7" w16cid:durableId="647170677">
    <w:abstractNumId w:val="2"/>
  </w:num>
  <w:num w:numId="8" w16cid:durableId="98061634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37C4F"/>
    <w:rsid w:val="00043747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377B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857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0041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D5E9C"/>
    <w:rsid w:val="001E71F1"/>
    <w:rsid w:val="001E7672"/>
    <w:rsid w:val="001F23B3"/>
    <w:rsid w:val="00205DA9"/>
    <w:rsid w:val="00206168"/>
    <w:rsid w:val="00211383"/>
    <w:rsid w:val="00212719"/>
    <w:rsid w:val="00217BBD"/>
    <w:rsid w:val="0022368D"/>
    <w:rsid w:val="0022601B"/>
    <w:rsid w:val="00227DC3"/>
    <w:rsid w:val="0023091D"/>
    <w:rsid w:val="00232803"/>
    <w:rsid w:val="00246104"/>
    <w:rsid w:val="002515B5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0C5"/>
    <w:rsid w:val="002A0C02"/>
    <w:rsid w:val="002B5B78"/>
    <w:rsid w:val="002B727E"/>
    <w:rsid w:val="002C2566"/>
    <w:rsid w:val="002C295F"/>
    <w:rsid w:val="002C510D"/>
    <w:rsid w:val="002C68C5"/>
    <w:rsid w:val="002D0134"/>
    <w:rsid w:val="002D1572"/>
    <w:rsid w:val="002D289A"/>
    <w:rsid w:val="002D2EA0"/>
    <w:rsid w:val="002D36F3"/>
    <w:rsid w:val="002E0B05"/>
    <w:rsid w:val="002F15CB"/>
    <w:rsid w:val="002F2DE6"/>
    <w:rsid w:val="002F4920"/>
    <w:rsid w:val="002F5012"/>
    <w:rsid w:val="002F6D7F"/>
    <w:rsid w:val="002F7AFE"/>
    <w:rsid w:val="00303C9D"/>
    <w:rsid w:val="0030613F"/>
    <w:rsid w:val="00306342"/>
    <w:rsid w:val="00306F61"/>
    <w:rsid w:val="003216C6"/>
    <w:rsid w:val="0032278B"/>
    <w:rsid w:val="00327166"/>
    <w:rsid w:val="00332AF2"/>
    <w:rsid w:val="00334C94"/>
    <w:rsid w:val="00337FA2"/>
    <w:rsid w:val="00340F48"/>
    <w:rsid w:val="00344D25"/>
    <w:rsid w:val="00345D4B"/>
    <w:rsid w:val="0034722C"/>
    <w:rsid w:val="003503D3"/>
    <w:rsid w:val="0035450D"/>
    <w:rsid w:val="0036093B"/>
    <w:rsid w:val="00367CD8"/>
    <w:rsid w:val="00370088"/>
    <w:rsid w:val="003750D1"/>
    <w:rsid w:val="003823A4"/>
    <w:rsid w:val="0038450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4E9C"/>
    <w:rsid w:val="004379E9"/>
    <w:rsid w:val="00441D82"/>
    <w:rsid w:val="00451A65"/>
    <w:rsid w:val="00452765"/>
    <w:rsid w:val="00457D27"/>
    <w:rsid w:val="0047122A"/>
    <w:rsid w:val="00472B11"/>
    <w:rsid w:val="004757E6"/>
    <w:rsid w:val="00475FCF"/>
    <w:rsid w:val="00483653"/>
    <w:rsid w:val="004A283B"/>
    <w:rsid w:val="004A3EAD"/>
    <w:rsid w:val="004B07C0"/>
    <w:rsid w:val="004B0B9B"/>
    <w:rsid w:val="004B5CB5"/>
    <w:rsid w:val="004B5E9F"/>
    <w:rsid w:val="004C6217"/>
    <w:rsid w:val="004C6A00"/>
    <w:rsid w:val="004D47BD"/>
    <w:rsid w:val="004E2492"/>
    <w:rsid w:val="004F1E11"/>
    <w:rsid w:val="004F2579"/>
    <w:rsid w:val="004F3735"/>
    <w:rsid w:val="004F6C59"/>
    <w:rsid w:val="00504B97"/>
    <w:rsid w:val="00505A39"/>
    <w:rsid w:val="00507C95"/>
    <w:rsid w:val="00514D0F"/>
    <w:rsid w:val="00515D94"/>
    <w:rsid w:val="00520A7F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16DF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8A4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B44BE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73B19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D6233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53A73"/>
    <w:rsid w:val="008638C2"/>
    <w:rsid w:val="00865FE2"/>
    <w:rsid w:val="00866F70"/>
    <w:rsid w:val="00872BAF"/>
    <w:rsid w:val="00873F54"/>
    <w:rsid w:val="00875142"/>
    <w:rsid w:val="008762A7"/>
    <w:rsid w:val="00881CE5"/>
    <w:rsid w:val="008828EE"/>
    <w:rsid w:val="00887E78"/>
    <w:rsid w:val="0089103B"/>
    <w:rsid w:val="00896E64"/>
    <w:rsid w:val="008A0C4F"/>
    <w:rsid w:val="008A2569"/>
    <w:rsid w:val="008B6DA0"/>
    <w:rsid w:val="008C094C"/>
    <w:rsid w:val="008C57A9"/>
    <w:rsid w:val="008C778E"/>
    <w:rsid w:val="008E1DF5"/>
    <w:rsid w:val="008E259E"/>
    <w:rsid w:val="008E4D9B"/>
    <w:rsid w:val="008E6FB7"/>
    <w:rsid w:val="008E723E"/>
    <w:rsid w:val="008F2EF3"/>
    <w:rsid w:val="008F337F"/>
    <w:rsid w:val="008F4A05"/>
    <w:rsid w:val="008F6779"/>
    <w:rsid w:val="008F6D65"/>
    <w:rsid w:val="00905C3E"/>
    <w:rsid w:val="0090668A"/>
    <w:rsid w:val="009070F8"/>
    <w:rsid w:val="00910193"/>
    <w:rsid w:val="00911AB4"/>
    <w:rsid w:val="009149DA"/>
    <w:rsid w:val="00917634"/>
    <w:rsid w:val="00924027"/>
    <w:rsid w:val="0093141E"/>
    <w:rsid w:val="00941D67"/>
    <w:rsid w:val="00943FCE"/>
    <w:rsid w:val="00944F54"/>
    <w:rsid w:val="00953464"/>
    <w:rsid w:val="00961EBE"/>
    <w:rsid w:val="009622C9"/>
    <w:rsid w:val="0096420B"/>
    <w:rsid w:val="00964527"/>
    <w:rsid w:val="00965D64"/>
    <w:rsid w:val="00970E28"/>
    <w:rsid w:val="00971B0B"/>
    <w:rsid w:val="00974D29"/>
    <w:rsid w:val="00975E91"/>
    <w:rsid w:val="00976516"/>
    <w:rsid w:val="00980591"/>
    <w:rsid w:val="00982DE5"/>
    <w:rsid w:val="00983DB7"/>
    <w:rsid w:val="009873D2"/>
    <w:rsid w:val="009901BA"/>
    <w:rsid w:val="009905E1"/>
    <w:rsid w:val="00990941"/>
    <w:rsid w:val="00994984"/>
    <w:rsid w:val="00996C9D"/>
    <w:rsid w:val="009A233A"/>
    <w:rsid w:val="009A3AFE"/>
    <w:rsid w:val="009A5B4D"/>
    <w:rsid w:val="009C2E8B"/>
    <w:rsid w:val="009C3185"/>
    <w:rsid w:val="009D0352"/>
    <w:rsid w:val="009D0829"/>
    <w:rsid w:val="009D141F"/>
    <w:rsid w:val="009E1C71"/>
    <w:rsid w:val="009F2FD1"/>
    <w:rsid w:val="00A00453"/>
    <w:rsid w:val="00A112B7"/>
    <w:rsid w:val="00A16ECF"/>
    <w:rsid w:val="00A20E56"/>
    <w:rsid w:val="00A20F32"/>
    <w:rsid w:val="00A24F60"/>
    <w:rsid w:val="00A25599"/>
    <w:rsid w:val="00A317AE"/>
    <w:rsid w:val="00A369B0"/>
    <w:rsid w:val="00A37899"/>
    <w:rsid w:val="00A44B81"/>
    <w:rsid w:val="00A4621C"/>
    <w:rsid w:val="00A500DC"/>
    <w:rsid w:val="00A52996"/>
    <w:rsid w:val="00A64430"/>
    <w:rsid w:val="00A67E92"/>
    <w:rsid w:val="00A72F99"/>
    <w:rsid w:val="00A7593F"/>
    <w:rsid w:val="00A76C1E"/>
    <w:rsid w:val="00A80D2F"/>
    <w:rsid w:val="00A82907"/>
    <w:rsid w:val="00A90AED"/>
    <w:rsid w:val="00A93860"/>
    <w:rsid w:val="00A95573"/>
    <w:rsid w:val="00A97BB5"/>
    <w:rsid w:val="00AA68A0"/>
    <w:rsid w:val="00AB2116"/>
    <w:rsid w:val="00AB363B"/>
    <w:rsid w:val="00AB68CE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13F3A"/>
    <w:rsid w:val="00B20327"/>
    <w:rsid w:val="00B22E1A"/>
    <w:rsid w:val="00B252D2"/>
    <w:rsid w:val="00B357CE"/>
    <w:rsid w:val="00B40579"/>
    <w:rsid w:val="00B40E13"/>
    <w:rsid w:val="00B502A7"/>
    <w:rsid w:val="00B50C00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97AF8"/>
    <w:rsid w:val="00BA0DE9"/>
    <w:rsid w:val="00BD41F7"/>
    <w:rsid w:val="00BD47AA"/>
    <w:rsid w:val="00BD47FD"/>
    <w:rsid w:val="00BE4948"/>
    <w:rsid w:val="00BE4D73"/>
    <w:rsid w:val="00BE5467"/>
    <w:rsid w:val="00BE7F06"/>
    <w:rsid w:val="00BF0EB3"/>
    <w:rsid w:val="00BF6B8B"/>
    <w:rsid w:val="00C01615"/>
    <w:rsid w:val="00C02595"/>
    <w:rsid w:val="00C033C3"/>
    <w:rsid w:val="00C03C19"/>
    <w:rsid w:val="00C03FB2"/>
    <w:rsid w:val="00C05083"/>
    <w:rsid w:val="00C1018E"/>
    <w:rsid w:val="00C12D49"/>
    <w:rsid w:val="00C14E4E"/>
    <w:rsid w:val="00C1511E"/>
    <w:rsid w:val="00C1573E"/>
    <w:rsid w:val="00C17F9D"/>
    <w:rsid w:val="00C2033D"/>
    <w:rsid w:val="00C2065F"/>
    <w:rsid w:val="00C25A1C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C7934"/>
    <w:rsid w:val="00CD6461"/>
    <w:rsid w:val="00CF196D"/>
    <w:rsid w:val="00CF627C"/>
    <w:rsid w:val="00D0295D"/>
    <w:rsid w:val="00D0323B"/>
    <w:rsid w:val="00D10712"/>
    <w:rsid w:val="00D179B5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417A"/>
    <w:rsid w:val="00D9631C"/>
    <w:rsid w:val="00DA564B"/>
    <w:rsid w:val="00DB206E"/>
    <w:rsid w:val="00DB7160"/>
    <w:rsid w:val="00DC1885"/>
    <w:rsid w:val="00DD5CC8"/>
    <w:rsid w:val="00DE5F30"/>
    <w:rsid w:val="00DE7EFC"/>
    <w:rsid w:val="00DF5D6B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615F9"/>
    <w:rsid w:val="00E61846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37E4E"/>
    <w:rsid w:val="00F407FB"/>
    <w:rsid w:val="00F45E15"/>
    <w:rsid w:val="00F46E1E"/>
    <w:rsid w:val="00F476DA"/>
    <w:rsid w:val="00F547C9"/>
    <w:rsid w:val="00F648D7"/>
    <w:rsid w:val="00F64A9E"/>
    <w:rsid w:val="00F661AB"/>
    <w:rsid w:val="00F66EC3"/>
    <w:rsid w:val="00F74549"/>
    <w:rsid w:val="00F7667B"/>
    <w:rsid w:val="00F80F2E"/>
    <w:rsid w:val="00F817F6"/>
    <w:rsid w:val="00F84BBD"/>
    <w:rsid w:val="00F84EE1"/>
    <w:rsid w:val="00F867ED"/>
    <w:rsid w:val="00F9043E"/>
    <w:rsid w:val="00F9054B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00FF5FB2"/>
    <w:rsid w:val="0C70F53E"/>
    <w:rsid w:val="2FD0874B"/>
    <w:rsid w:val="5786CBB6"/>
    <w:rsid w:val="7E778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9BE00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5" ma:contentTypeDescription="Create a new document." ma:contentTypeScope="" ma:versionID="9964fe95c2b9ccf8ab1c70fc513f57c8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373cc2f59fc0f7e5a88c366535c1686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38C097-7005-463A-AB9F-367D8AFFEE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B1B6A7-B5BC-4856-8928-A409E09C4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89ECD0-5E04-49D7-96E7-9688884583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73308E-51CF-4CE5-A1C1-20F2C81B07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10</TotalTime>
  <Pages>7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Marco Matijević</cp:lastModifiedBy>
  <cp:revision>87</cp:revision>
  <cp:lastPrinted>2008-05-05T13:41:00Z</cp:lastPrinted>
  <dcterms:created xsi:type="dcterms:W3CDTF">2014-09-07T23:37:00Z</dcterms:created>
  <dcterms:modified xsi:type="dcterms:W3CDTF">2025-03-17T19:23:00Z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